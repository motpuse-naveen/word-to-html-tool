
<file path=[Content_Types].xml><?xml version="1.0" encoding="utf-8"?>
<Types xmlns="http://schemas.openxmlformats.org/package/2006/content-types">
  <Default Extension="emf" ContentType="image/x-emf"/>
  <Default Extension="gif" ContentType="image/gif"/>
  <Default Extension="jpeg" ContentType="image/jpeg"/>
  <Default Extension="jpg" ContentType="image/jpeg"/>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8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5760"/>
        <w:gridCol w:w="5048"/>
      </w:tblGrid>
      <w:tr w:rsidR="00652B4C" w:rsidRPr="00D7399D" w14:paraId="15959258" w14:textId="77777777" w:rsidTr="00FB54EC">
        <w:tc>
          <w:tcPr>
            <w:tcW w:w="10808" w:type="dxa"/>
            <w:gridSpan w:val="2"/>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Mar>
              <w:left w:w="0" w:type="dxa"/>
              <w:right w:w="0" w:type="dxa"/>
            </w:tcMar>
            <w:vAlign w:val="center"/>
          </w:tcPr>
          <w:p w14:paraId="49F34B1E" w14:textId="2BE71222" w:rsidR="00652B4C" w:rsidRPr="00D7399D" w:rsidRDefault="00652B4C" w:rsidP="00DE3C44">
            <w:pPr>
              <w:spacing w:before="0" w:after="0"/>
              <w:jc w:val="center"/>
            </w:pPr>
            <w:r w:rsidRPr="00D7399D">
              <w:rPr>
                <w:noProof/>
              </w:rPr>
              <w:drawing>
                <wp:inline distT="0" distB="0" distL="0" distR="0" wp14:anchorId="12629565" wp14:editId="6B0A0387">
                  <wp:extent cx="6829425" cy="3314182"/>
                  <wp:effectExtent l="19050" t="0" r="9525" b="0"/>
                  <wp:docPr id="1" name="Picture 0" descr="stockxpertcom_id6270461_jpg_55ed321dcdebd30606bbda7b91c35b8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ckxpertcom_id6270461_jpg_55ed321dcdebd30606bbda7b91c35b8f.jpg"/>
                          <pic:cNvPicPr/>
                        </pic:nvPicPr>
                        <pic:blipFill>
                          <a:blip r:embed="rId8" cstate="print"/>
                          <a:srcRect b="27111"/>
                          <a:stretch>
                            <a:fillRect/>
                          </a:stretch>
                        </pic:blipFill>
                        <pic:spPr>
                          <a:xfrm>
                            <a:off x="0" y="0"/>
                            <a:ext cx="6830492" cy="3314700"/>
                          </a:xfrm>
                          <a:prstGeom prst="rect">
                            <a:avLst/>
                          </a:prstGeom>
                        </pic:spPr>
                      </pic:pic>
                    </a:graphicData>
                  </a:graphic>
                </wp:inline>
              </w:drawing>
            </w:r>
          </w:p>
        </w:tc>
      </w:tr>
      <w:tr w:rsidR="00652B4C" w:rsidRPr="00D7399D" w14:paraId="1C847125" w14:textId="77777777" w:rsidTr="00FB54EC">
        <w:tc>
          <w:tcPr>
            <w:tcW w:w="10808" w:type="dxa"/>
            <w:gridSpan w:val="2"/>
            <w:tcBorders>
              <w:top w:val="single" w:sz="6"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tcBorders>
            <w:shd w:val="clear" w:color="auto" w:fill="000000" w:themeFill="text1"/>
          </w:tcPr>
          <w:p w14:paraId="261C08A5" w14:textId="77777777" w:rsidR="00652B4C" w:rsidRPr="00D7399D" w:rsidRDefault="000C7B1E" w:rsidP="00061C74">
            <w:pPr>
              <w:pStyle w:val="CCIMCourseTitle1"/>
            </w:pPr>
            <w:r w:rsidRPr="00D7399D">
              <w:t>Financial Analysis for Commercial Investment Real Estate</w:t>
            </w:r>
          </w:p>
        </w:tc>
      </w:tr>
      <w:tr w:rsidR="00652B4C" w:rsidRPr="00D7399D" w14:paraId="76FB69B6" w14:textId="77777777" w:rsidTr="00FB54EC">
        <w:tc>
          <w:tcPr>
            <w:tcW w:w="5760" w:type="dxa"/>
            <w:tcBorders>
              <w:top w:val="single" w:sz="12" w:space="0" w:color="808080" w:themeColor="background1" w:themeShade="80"/>
            </w:tcBorders>
          </w:tcPr>
          <w:p w14:paraId="1FF54BB2" w14:textId="77777777" w:rsidR="00652B4C" w:rsidRPr="00D7399D" w:rsidRDefault="00652B4C" w:rsidP="005A75D5"/>
        </w:tc>
        <w:tc>
          <w:tcPr>
            <w:tcW w:w="5048" w:type="dxa"/>
            <w:tcBorders>
              <w:top w:val="single" w:sz="12" w:space="0" w:color="808080" w:themeColor="background1" w:themeShade="80"/>
            </w:tcBorders>
          </w:tcPr>
          <w:p w14:paraId="2065A86F" w14:textId="77777777" w:rsidR="00652B4C" w:rsidRPr="00D7399D" w:rsidRDefault="00652B4C" w:rsidP="005A75D5"/>
        </w:tc>
      </w:tr>
      <w:tr w:rsidR="00652B4C" w:rsidRPr="00D7399D" w14:paraId="3C6247DC" w14:textId="77777777" w:rsidTr="00FB54EC">
        <w:tc>
          <w:tcPr>
            <w:tcW w:w="5760" w:type="dxa"/>
            <w:tcMar>
              <w:left w:w="115" w:type="dxa"/>
              <w:right w:w="360" w:type="dxa"/>
            </w:tcMar>
          </w:tcPr>
          <w:p w14:paraId="26135E95" w14:textId="77777777" w:rsidR="00652B4C" w:rsidRPr="00D7399D" w:rsidRDefault="00B225B6" w:rsidP="005A75D5">
            <w:pPr>
              <w:jc w:val="right"/>
            </w:pPr>
            <w:r w:rsidRPr="00D7399D">
              <w:rPr>
                <w:noProof/>
              </w:rPr>
              <mc:AlternateContent>
                <mc:Choice Requires="wps">
                  <w:drawing>
                    <wp:inline distT="0" distB="0" distL="0" distR="0" wp14:anchorId="7A3648F3" wp14:editId="0F999CAC">
                      <wp:extent cx="844550" cy="817880"/>
                      <wp:effectExtent l="9525" t="9525" r="565150" b="10795"/>
                      <wp:docPr id="192" name="Oval 9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4550" cy="817880"/>
                              </a:xfrm>
                              <a:prstGeom prst="ellipse">
                                <a:avLst/>
                              </a:prstGeom>
                              <a:gradFill rotWithShape="0">
                                <a:gsLst>
                                  <a:gs pos="0">
                                    <a:schemeClr val="lt1">
                                      <a:lumMod val="50000"/>
                                      <a:lumOff val="0"/>
                                    </a:schemeClr>
                                  </a:gs>
                                  <a:gs pos="100000">
                                    <a:schemeClr val="dk1">
                                      <a:lumMod val="100000"/>
                                      <a:lumOff val="0"/>
                                    </a:schemeClr>
                                  </a:gs>
                                </a:gsLst>
                                <a:lin ang="2700000" scaled="1"/>
                              </a:gradFill>
                              <a:ln w="19050">
                                <a:solidFill>
                                  <a:schemeClr val="lt1">
                                    <a:lumMod val="95000"/>
                                    <a:lumOff val="0"/>
                                  </a:schemeClr>
                                </a:solidFill>
                                <a:round/>
                                <a:headEnd/>
                                <a:tailEnd/>
                              </a:ln>
                              <a:effectLst>
                                <a:outerShdw sy="50000" kx="-2453608" rotWithShape="0">
                                  <a:schemeClr val="dk1">
                                    <a:lumMod val="40000"/>
                                    <a:lumOff val="60000"/>
                                    <a:alpha val="50000"/>
                                  </a:schemeClr>
                                </a:outerShdw>
                              </a:effectLst>
                            </wps:spPr>
                            <wps:txbx>
                              <w:txbxContent>
                                <w:p w14:paraId="4729AF97" w14:textId="77777777" w:rsidR="00241E14" w:rsidRPr="007B0294" w:rsidRDefault="00241E14" w:rsidP="00652B4C">
                                  <w:pPr>
                                    <w:spacing w:before="0"/>
                                    <w:jc w:val="center"/>
                                    <w:rPr>
                                      <w:rFonts w:ascii="Franklin Gothic Demi Cond" w:hAnsi="Franklin Gothic Demi Cond"/>
                                      <w:color w:val="FFFFFF" w:themeColor="background1"/>
                                      <w:sz w:val="72"/>
                                      <w:szCs w:val="84"/>
                                    </w:rPr>
                                  </w:pPr>
                                  <w:r w:rsidRPr="007B0294">
                                    <w:rPr>
                                      <w:rFonts w:ascii="Franklin Gothic Demi Cond" w:hAnsi="Franklin Gothic Demi Cond"/>
                                      <w:color w:val="FFFFFF" w:themeColor="background1"/>
                                      <w:sz w:val="72"/>
                                      <w:szCs w:val="84"/>
                                    </w:rPr>
                                    <w:t>1</w:t>
                                  </w:r>
                                </w:p>
                              </w:txbxContent>
                            </wps:txbx>
                            <wps:bodyPr rot="0" vert="horz" wrap="square" lIns="0" tIns="45720" rIns="0" bIns="45720" anchor="t" anchorCtr="0" upright="1">
                              <a:noAutofit/>
                            </wps:bodyPr>
                          </wps:wsp>
                        </a:graphicData>
                      </a:graphic>
                    </wp:inline>
                  </w:drawing>
                </mc:Choice>
                <mc:Fallback>
                  <w:pict>
                    <v:oval w14:anchorId="7A3648F3" id="Oval 932" o:spid="_x0000_s1026" style="width:66.5pt;height:6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" fillcolor="#7f7f7f [1601]" strokecolor="#f2f2f2 [3041]" strokeweight="1.5pt">
                      <v:fill color2="black [3200]" angle="45" focus="100%" type="gradient"/>
                      <v:shadow on="t" type="perspective" color="#999 [1296]" opacity=".5" origin=",.5" offset="0,0" matrix=",-56756f,,.5"/>
                      <v:textbox inset="0,,0">
                        <w:txbxContent>
                          <w:p w14:paraId="4729AF97" w14:textId="77777777" w:rsidR="00241E14" w:rsidRPr="007B0294" w:rsidRDefault="00241E14" w:rsidP="00652B4C">
                            <w:pPr>
                              <w:spacing w:before="0"/>
                              <w:jc w:val="center"/>
                              <w:rPr>
                                <w:rFonts w:ascii="Franklin Gothic Demi Cond" w:hAnsi="Franklin Gothic Demi Cond"/>
                                <w:color w:val="FFFFFF" w:themeColor="background1"/>
                                <w:sz w:val="72"/>
                                <w:szCs w:val="84"/>
                              </w:rPr>
                            </w:pPr>
                            <w:r w:rsidRPr="007B0294">
                              <w:rPr>
                                <w:rFonts w:ascii="Franklin Gothic Demi Cond" w:hAnsi="Franklin Gothic Demi Cond"/>
                                <w:color w:val="FFFFFF" w:themeColor="background1"/>
                                <w:sz w:val="72"/>
                                <w:szCs w:val="84"/>
                              </w:rPr>
                              <w:t>1</w:t>
                            </w:r>
                          </w:p>
                        </w:txbxContent>
                      </v:textbox>
                      <w10:anchorlock/>
                    </v:oval>
                  </w:pict>
                </mc:Fallback>
              </mc:AlternateContent>
            </w:r>
          </w:p>
        </w:tc>
        <w:tc>
          <w:tcPr>
            <w:tcW w:w="5048" w:type="dxa"/>
            <w:vMerge w:val="restart"/>
            <w:shd w:val="clear" w:color="auto" w:fill="auto"/>
          </w:tcPr>
          <w:p w14:paraId="50205085" w14:textId="77777777" w:rsidR="00652B4C" w:rsidRPr="00D7399D" w:rsidRDefault="00554CD6" w:rsidP="000856A8">
            <w:pPr>
              <w:pStyle w:val="CCIMTOCTitle"/>
            </w:pPr>
            <w:r w:rsidRPr="00D7399D">
              <w:t>In This Module</w:t>
            </w:r>
          </w:p>
          <w:p w14:paraId="162D867D" w14:textId="0E17AABB" w:rsidR="009037D8" w:rsidRDefault="00657A44">
            <w:pPr>
              <w:pStyle w:val="TOC1"/>
              <w:rPr>
                <w:rFonts w:asciiTheme="minorHAnsi" w:eastAsiaTheme="minorEastAsia" w:hAnsiTheme="minorHAnsi"/>
                <w:noProof/>
                <w:sz w:val="22"/>
                <w:lang w:eastAsia="zh-CN"/>
              </w:rPr>
            </w:pPr>
            <w:r w:rsidRPr="00D7399D">
              <w:rPr>
                <w:rFonts w:ascii="Minimal SF" w:hAnsi="Minimal SF"/>
                <w:b/>
                <w:sz w:val="22"/>
              </w:rPr>
              <w:fldChar w:fldCharType="begin"/>
            </w:r>
            <w:r w:rsidR="00652B4C" w:rsidRPr="00D7399D">
              <w:rPr>
                <w:rFonts w:ascii="Minimal SF" w:hAnsi="Minimal SF"/>
              </w:rPr>
              <w:instrText xml:space="preserve"> TOC \o "1-2" \u </w:instrText>
            </w:r>
            <w:r w:rsidRPr="00D7399D">
              <w:rPr>
                <w:rFonts w:ascii="Minimal SF" w:hAnsi="Minimal SF"/>
                <w:b/>
                <w:sz w:val="22"/>
              </w:rPr>
              <w:fldChar w:fldCharType="separate"/>
            </w:r>
            <w:r w:rsidR="009037D8">
              <w:rPr>
                <w:noProof/>
              </w:rPr>
              <w:t>Module Snapshot</w:t>
            </w:r>
            <w:r w:rsidR="009037D8">
              <w:rPr>
                <w:noProof/>
              </w:rPr>
              <w:tab/>
              <w:t>1.</w:t>
            </w:r>
            <w:r w:rsidR="009037D8">
              <w:rPr>
                <w:noProof/>
              </w:rPr>
              <w:fldChar w:fldCharType="begin"/>
            </w:r>
            <w:r w:rsidR="009037D8">
              <w:rPr>
                <w:noProof/>
              </w:rPr>
              <w:instrText xml:space="preserve"> PAGEREF _Toc63848279 \h </w:instrText>
            </w:r>
            <w:r w:rsidR="009037D8">
              <w:rPr>
                <w:noProof/>
              </w:rPr>
            </w:r>
            <w:r w:rsidR="009037D8">
              <w:rPr>
                <w:noProof/>
              </w:rPr>
              <w:fldChar w:fldCharType="separate"/>
            </w:r>
            <w:r w:rsidR="00767F33">
              <w:rPr>
                <w:noProof/>
              </w:rPr>
              <w:t>1</w:t>
            </w:r>
            <w:r w:rsidR="009037D8">
              <w:rPr>
                <w:noProof/>
              </w:rPr>
              <w:fldChar w:fldCharType="end"/>
            </w:r>
          </w:p>
          <w:p w14:paraId="6B8D2187" w14:textId="63BC1995" w:rsidR="009037D8" w:rsidRDefault="009037D8">
            <w:pPr>
              <w:pStyle w:val="TOC2"/>
              <w:rPr>
                <w:rFonts w:asciiTheme="minorHAnsi" w:eastAsiaTheme="minorEastAsia" w:hAnsiTheme="minorHAnsi"/>
                <w:noProof/>
                <w:lang w:eastAsia="zh-CN"/>
              </w:rPr>
            </w:pPr>
            <w:r>
              <w:rPr>
                <w:noProof/>
              </w:rPr>
              <w:t>Module Goal</w:t>
            </w:r>
            <w:r>
              <w:rPr>
                <w:noProof/>
              </w:rPr>
              <w:tab/>
              <w:t>1.</w:t>
            </w:r>
            <w:r>
              <w:rPr>
                <w:noProof/>
              </w:rPr>
              <w:fldChar w:fldCharType="begin"/>
            </w:r>
            <w:r>
              <w:rPr>
                <w:noProof/>
              </w:rPr>
              <w:instrText xml:space="preserve"> PAGEREF _Toc63848280 \h </w:instrText>
            </w:r>
            <w:r>
              <w:rPr>
                <w:noProof/>
              </w:rPr>
            </w:r>
            <w:r>
              <w:rPr>
                <w:noProof/>
              </w:rPr>
              <w:fldChar w:fldCharType="separate"/>
            </w:r>
            <w:r w:rsidR="00767F33">
              <w:rPr>
                <w:noProof/>
              </w:rPr>
              <w:t>1</w:t>
            </w:r>
            <w:r>
              <w:rPr>
                <w:noProof/>
              </w:rPr>
              <w:fldChar w:fldCharType="end"/>
            </w:r>
          </w:p>
          <w:p w14:paraId="204C3A1F" w14:textId="058981B9" w:rsidR="009037D8" w:rsidRDefault="009037D8">
            <w:pPr>
              <w:pStyle w:val="TOC2"/>
              <w:rPr>
                <w:rFonts w:asciiTheme="minorHAnsi" w:eastAsiaTheme="minorEastAsia" w:hAnsiTheme="minorHAnsi"/>
                <w:noProof/>
                <w:lang w:eastAsia="zh-CN"/>
              </w:rPr>
            </w:pPr>
            <w:r>
              <w:rPr>
                <w:noProof/>
              </w:rPr>
              <w:t>Objectives</w:t>
            </w:r>
            <w:r>
              <w:rPr>
                <w:noProof/>
              </w:rPr>
              <w:tab/>
              <w:t>1.</w:t>
            </w:r>
            <w:r>
              <w:rPr>
                <w:noProof/>
              </w:rPr>
              <w:fldChar w:fldCharType="begin"/>
            </w:r>
            <w:r>
              <w:rPr>
                <w:noProof/>
              </w:rPr>
              <w:instrText xml:space="preserve"> PAGEREF _Toc63848281 \h </w:instrText>
            </w:r>
            <w:r>
              <w:rPr>
                <w:noProof/>
              </w:rPr>
            </w:r>
            <w:r>
              <w:rPr>
                <w:noProof/>
              </w:rPr>
              <w:fldChar w:fldCharType="separate"/>
            </w:r>
            <w:r w:rsidR="00767F33">
              <w:rPr>
                <w:noProof/>
              </w:rPr>
              <w:t>1</w:t>
            </w:r>
            <w:r>
              <w:rPr>
                <w:noProof/>
              </w:rPr>
              <w:fldChar w:fldCharType="end"/>
            </w:r>
          </w:p>
          <w:p w14:paraId="275E7754" w14:textId="1702D9E0" w:rsidR="009037D8" w:rsidRDefault="009037D8">
            <w:pPr>
              <w:pStyle w:val="TOC1"/>
              <w:rPr>
                <w:rFonts w:asciiTheme="minorHAnsi" w:eastAsiaTheme="minorEastAsia" w:hAnsiTheme="minorHAnsi"/>
                <w:noProof/>
                <w:sz w:val="22"/>
                <w:lang w:eastAsia="zh-CN"/>
              </w:rPr>
            </w:pPr>
            <w:r>
              <w:rPr>
                <w:noProof/>
              </w:rPr>
              <w:t>Overview</w:t>
            </w:r>
            <w:r>
              <w:rPr>
                <w:noProof/>
              </w:rPr>
              <w:tab/>
              <w:t>1.</w:t>
            </w:r>
            <w:r>
              <w:rPr>
                <w:noProof/>
              </w:rPr>
              <w:fldChar w:fldCharType="begin"/>
            </w:r>
            <w:r>
              <w:rPr>
                <w:noProof/>
              </w:rPr>
              <w:instrText xml:space="preserve"> PAGEREF _Toc63848282 \h </w:instrText>
            </w:r>
            <w:r>
              <w:rPr>
                <w:noProof/>
              </w:rPr>
            </w:r>
            <w:r>
              <w:rPr>
                <w:noProof/>
              </w:rPr>
              <w:fldChar w:fldCharType="separate"/>
            </w:r>
            <w:r w:rsidR="00767F33">
              <w:rPr>
                <w:noProof/>
              </w:rPr>
              <w:t>3</w:t>
            </w:r>
            <w:r>
              <w:rPr>
                <w:noProof/>
              </w:rPr>
              <w:fldChar w:fldCharType="end"/>
            </w:r>
          </w:p>
          <w:p w14:paraId="6E14909A" w14:textId="6DD89718" w:rsidR="009037D8" w:rsidRDefault="009037D8">
            <w:pPr>
              <w:pStyle w:val="TOC1"/>
              <w:rPr>
                <w:rFonts w:asciiTheme="minorHAnsi" w:eastAsiaTheme="minorEastAsia" w:hAnsiTheme="minorHAnsi"/>
                <w:noProof/>
                <w:sz w:val="22"/>
                <w:lang w:eastAsia="zh-CN"/>
              </w:rPr>
            </w:pPr>
            <w:r>
              <w:rPr>
                <w:noProof/>
              </w:rPr>
              <w:t>Two Major Decision Makers</w:t>
            </w:r>
            <w:r>
              <w:rPr>
                <w:noProof/>
              </w:rPr>
              <w:tab/>
              <w:t>1.</w:t>
            </w:r>
            <w:r>
              <w:rPr>
                <w:noProof/>
              </w:rPr>
              <w:fldChar w:fldCharType="begin"/>
            </w:r>
            <w:r>
              <w:rPr>
                <w:noProof/>
              </w:rPr>
              <w:instrText xml:space="preserve"> PAGEREF _Toc63848283 \h </w:instrText>
            </w:r>
            <w:r>
              <w:rPr>
                <w:noProof/>
              </w:rPr>
            </w:r>
            <w:r>
              <w:rPr>
                <w:noProof/>
              </w:rPr>
              <w:fldChar w:fldCharType="separate"/>
            </w:r>
            <w:r w:rsidR="00767F33">
              <w:rPr>
                <w:noProof/>
              </w:rPr>
              <w:t>3</w:t>
            </w:r>
            <w:r>
              <w:rPr>
                <w:noProof/>
              </w:rPr>
              <w:fldChar w:fldCharType="end"/>
            </w:r>
          </w:p>
          <w:p w14:paraId="25FC61E7" w14:textId="34E3E6D5" w:rsidR="009037D8" w:rsidRDefault="009037D8">
            <w:pPr>
              <w:pStyle w:val="TOC2"/>
              <w:rPr>
                <w:rFonts w:asciiTheme="minorHAnsi" w:eastAsiaTheme="minorEastAsia" w:hAnsiTheme="minorHAnsi"/>
                <w:noProof/>
                <w:lang w:eastAsia="zh-CN"/>
              </w:rPr>
            </w:pPr>
            <w:r>
              <w:rPr>
                <w:noProof/>
              </w:rPr>
              <w:t>User Decisions</w:t>
            </w:r>
            <w:r>
              <w:rPr>
                <w:noProof/>
              </w:rPr>
              <w:tab/>
              <w:t>1.</w:t>
            </w:r>
            <w:r>
              <w:rPr>
                <w:noProof/>
              </w:rPr>
              <w:fldChar w:fldCharType="begin"/>
            </w:r>
            <w:r>
              <w:rPr>
                <w:noProof/>
              </w:rPr>
              <w:instrText xml:space="preserve"> PAGEREF _Toc63848284 \h </w:instrText>
            </w:r>
            <w:r>
              <w:rPr>
                <w:noProof/>
              </w:rPr>
            </w:r>
            <w:r>
              <w:rPr>
                <w:noProof/>
              </w:rPr>
              <w:fldChar w:fldCharType="separate"/>
            </w:r>
            <w:r w:rsidR="00767F33">
              <w:rPr>
                <w:noProof/>
              </w:rPr>
              <w:t>3</w:t>
            </w:r>
            <w:r>
              <w:rPr>
                <w:noProof/>
              </w:rPr>
              <w:fldChar w:fldCharType="end"/>
            </w:r>
          </w:p>
          <w:p w14:paraId="5E449B6E" w14:textId="7F351574" w:rsidR="009037D8" w:rsidRDefault="009037D8">
            <w:pPr>
              <w:pStyle w:val="TOC2"/>
              <w:rPr>
                <w:rFonts w:asciiTheme="minorHAnsi" w:eastAsiaTheme="minorEastAsia" w:hAnsiTheme="minorHAnsi"/>
                <w:noProof/>
                <w:lang w:eastAsia="zh-CN"/>
              </w:rPr>
            </w:pPr>
            <w:r>
              <w:rPr>
                <w:noProof/>
              </w:rPr>
              <w:t>Investor Decisions</w:t>
            </w:r>
            <w:r>
              <w:rPr>
                <w:noProof/>
              </w:rPr>
              <w:tab/>
              <w:t>1.</w:t>
            </w:r>
            <w:r>
              <w:rPr>
                <w:noProof/>
              </w:rPr>
              <w:fldChar w:fldCharType="begin"/>
            </w:r>
            <w:r>
              <w:rPr>
                <w:noProof/>
              </w:rPr>
              <w:instrText xml:space="preserve"> PAGEREF _Toc63848285 \h </w:instrText>
            </w:r>
            <w:r>
              <w:rPr>
                <w:noProof/>
              </w:rPr>
            </w:r>
            <w:r>
              <w:rPr>
                <w:noProof/>
              </w:rPr>
              <w:fldChar w:fldCharType="separate"/>
            </w:r>
            <w:r w:rsidR="00767F33">
              <w:rPr>
                <w:noProof/>
              </w:rPr>
              <w:t>5</w:t>
            </w:r>
            <w:r>
              <w:rPr>
                <w:noProof/>
              </w:rPr>
              <w:fldChar w:fldCharType="end"/>
            </w:r>
          </w:p>
          <w:p w14:paraId="090BB3DD" w14:textId="358A655F" w:rsidR="009037D8" w:rsidRDefault="009037D8">
            <w:pPr>
              <w:pStyle w:val="TOC1"/>
              <w:rPr>
                <w:rFonts w:asciiTheme="minorHAnsi" w:eastAsiaTheme="minorEastAsia" w:hAnsiTheme="minorHAnsi"/>
                <w:noProof/>
                <w:sz w:val="22"/>
                <w:lang w:eastAsia="zh-CN"/>
              </w:rPr>
            </w:pPr>
            <w:r>
              <w:rPr>
                <w:noProof/>
              </w:rPr>
              <w:t>The CCIM Curriculum</w:t>
            </w:r>
            <w:r>
              <w:rPr>
                <w:noProof/>
              </w:rPr>
              <w:tab/>
              <w:t>1.</w:t>
            </w:r>
            <w:r>
              <w:rPr>
                <w:noProof/>
              </w:rPr>
              <w:fldChar w:fldCharType="begin"/>
            </w:r>
            <w:r>
              <w:rPr>
                <w:noProof/>
              </w:rPr>
              <w:instrText xml:space="preserve"> PAGEREF _Toc63848286 \h </w:instrText>
            </w:r>
            <w:r>
              <w:rPr>
                <w:noProof/>
              </w:rPr>
            </w:r>
            <w:r>
              <w:rPr>
                <w:noProof/>
              </w:rPr>
              <w:fldChar w:fldCharType="separate"/>
            </w:r>
            <w:r w:rsidR="00767F33">
              <w:rPr>
                <w:noProof/>
              </w:rPr>
              <w:t>7</w:t>
            </w:r>
            <w:r>
              <w:rPr>
                <w:noProof/>
              </w:rPr>
              <w:fldChar w:fldCharType="end"/>
            </w:r>
          </w:p>
          <w:p w14:paraId="20FFE427" w14:textId="0A55BA89" w:rsidR="009037D8" w:rsidRDefault="009037D8">
            <w:pPr>
              <w:pStyle w:val="TOC1"/>
              <w:rPr>
                <w:rFonts w:asciiTheme="minorHAnsi" w:eastAsiaTheme="minorEastAsia" w:hAnsiTheme="minorHAnsi"/>
                <w:noProof/>
                <w:sz w:val="22"/>
                <w:lang w:eastAsia="zh-CN"/>
              </w:rPr>
            </w:pPr>
            <w:r>
              <w:rPr>
                <w:noProof/>
              </w:rPr>
              <w:t>Real Estate as Part of the Capital Market</w:t>
            </w:r>
            <w:r>
              <w:rPr>
                <w:noProof/>
              </w:rPr>
              <w:tab/>
              <w:t>1.</w:t>
            </w:r>
            <w:r>
              <w:rPr>
                <w:noProof/>
              </w:rPr>
              <w:fldChar w:fldCharType="begin"/>
            </w:r>
            <w:r>
              <w:rPr>
                <w:noProof/>
              </w:rPr>
              <w:instrText xml:space="preserve"> PAGEREF _Toc63848287 \h </w:instrText>
            </w:r>
            <w:r>
              <w:rPr>
                <w:noProof/>
              </w:rPr>
            </w:r>
            <w:r>
              <w:rPr>
                <w:noProof/>
              </w:rPr>
              <w:fldChar w:fldCharType="separate"/>
            </w:r>
            <w:r w:rsidR="00767F33">
              <w:rPr>
                <w:noProof/>
              </w:rPr>
              <w:t>9</w:t>
            </w:r>
            <w:r>
              <w:rPr>
                <w:noProof/>
              </w:rPr>
              <w:fldChar w:fldCharType="end"/>
            </w:r>
          </w:p>
          <w:p w14:paraId="13E06EDB" w14:textId="12499E89" w:rsidR="009037D8" w:rsidRDefault="009037D8">
            <w:pPr>
              <w:pStyle w:val="TOC2"/>
              <w:rPr>
                <w:rFonts w:asciiTheme="minorHAnsi" w:eastAsiaTheme="minorEastAsia" w:hAnsiTheme="minorHAnsi"/>
                <w:noProof/>
                <w:lang w:eastAsia="zh-CN"/>
              </w:rPr>
            </w:pPr>
            <w:r>
              <w:rPr>
                <w:noProof/>
              </w:rPr>
              <w:t>Three Major Asset Classes</w:t>
            </w:r>
            <w:r>
              <w:rPr>
                <w:noProof/>
              </w:rPr>
              <w:tab/>
              <w:t>1.</w:t>
            </w:r>
            <w:r>
              <w:rPr>
                <w:noProof/>
              </w:rPr>
              <w:fldChar w:fldCharType="begin"/>
            </w:r>
            <w:r>
              <w:rPr>
                <w:noProof/>
              </w:rPr>
              <w:instrText xml:space="preserve"> PAGEREF _Toc63848288 \h </w:instrText>
            </w:r>
            <w:r>
              <w:rPr>
                <w:noProof/>
              </w:rPr>
            </w:r>
            <w:r>
              <w:rPr>
                <w:noProof/>
              </w:rPr>
              <w:fldChar w:fldCharType="separate"/>
            </w:r>
            <w:r w:rsidR="00767F33">
              <w:rPr>
                <w:noProof/>
              </w:rPr>
              <w:t>10</w:t>
            </w:r>
            <w:r>
              <w:rPr>
                <w:noProof/>
              </w:rPr>
              <w:fldChar w:fldCharType="end"/>
            </w:r>
          </w:p>
          <w:p w14:paraId="2409945D" w14:textId="7F01412A" w:rsidR="009037D8" w:rsidRDefault="009037D8">
            <w:pPr>
              <w:pStyle w:val="TOC1"/>
              <w:rPr>
                <w:rFonts w:asciiTheme="minorHAnsi" w:eastAsiaTheme="minorEastAsia" w:hAnsiTheme="minorHAnsi"/>
                <w:noProof/>
                <w:sz w:val="22"/>
                <w:lang w:eastAsia="zh-CN"/>
              </w:rPr>
            </w:pPr>
            <w:r>
              <w:rPr>
                <w:noProof/>
              </w:rPr>
              <w:t>Space (User/Tenant) Markets Versus Capital (Investment) Markets</w:t>
            </w:r>
            <w:r>
              <w:rPr>
                <w:noProof/>
              </w:rPr>
              <w:tab/>
              <w:t>1.</w:t>
            </w:r>
            <w:r>
              <w:rPr>
                <w:noProof/>
              </w:rPr>
              <w:fldChar w:fldCharType="begin"/>
            </w:r>
            <w:r>
              <w:rPr>
                <w:noProof/>
              </w:rPr>
              <w:instrText xml:space="preserve"> PAGEREF _Toc63848289 \h </w:instrText>
            </w:r>
            <w:r>
              <w:rPr>
                <w:noProof/>
              </w:rPr>
            </w:r>
            <w:r>
              <w:rPr>
                <w:noProof/>
              </w:rPr>
              <w:fldChar w:fldCharType="separate"/>
            </w:r>
            <w:r w:rsidR="00767F33">
              <w:rPr>
                <w:noProof/>
              </w:rPr>
              <w:t>14</w:t>
            </w:r>
            <w:r>
              <w:rPr>
                <w:noProof/>
              </w:rPr>
              <w:fldChar w:fldCharType="end"/>
            </w:r>
          </w:p>
          <w:p w14:paraId="1E8D6E3B" w14:textId="70C3397A" w:rsidR="009037D8" w:rsidRDefault="009037D8">
            <w:pPr>
              <w:pStyle w:val="TOC2"/>
              <w:rPr>
                <w:rFonts w:asciiTheme="minorHAnsi" w:eastAsiaTheme="minorEastAsia" w:hAnsiTheme="minorHAnsi"/>
                <w:noProof/>
                <w:lang w:eastAsia="zh-CN"/>
              </w:rPr>
            </w:pPr>
            <w:r>
              <w:rPr>
                <w:noProof/>
              </w:rPr>
              <w:t>Capital Market</w:t>
            </w:r>
            <w:r>
              <w:rPr>
                <w:noProof/>
              </w:rPr>
              <w:tab/>
              <w:t>1.</w:t>
            </w:r>
            <w:r>
              <w:rPr>
                <w:noProof/>
              </w:rPr>
              <w:fldChar w:fldCharType="begin"/>
            </w:r>
            <w:r>
              <w:rPr>
                <w:noProof/>
              </w:rPr>
              <w:instrText xml:space="preserve"> PAGEREF _Toc63848290 \h </w:instrText>
            </w:r>
            <w:r>
              <w:rPr>
                <w:noProof/>
              </w:rPr>
            </w:r>
            <w:r>
              <w:rPr>
                <w:noProof/>
              </w:rPr>
              <w:fldChar w:fldCharType="separate"/>
            </w:r>
            <w:r w:rsidR="00767F33">
              <w:rPr>
                <w:noProof/>
              </w:rPr>
              <w:t>14</w:t>
            </w:r>
            <w:r>
              <w:rPr>
                <w:noProof/>
              </w:rPr>
              <w:fldChar w:fldCharType="end"/>
            </w:r>
          </w:p>
          <w:p w14:paraId="32CA9AFC" w14:textId="4BE6CB4A" w:rsidR="009037D8" w:rsidRDefault="009037D8">
            <w:pPr>
              <w:pStyle w:val="TOC2"/>
              <w:rPr>
                <w:rFonts w:asciiTheme="minorHAnsi" w:eastAsiaTheme="minorEastAsia" w:hAnsiTheme="minorHAnsi"/>
                <w:noProof/>
                <w:lang w:eastAsia="zh-CN"/>
              </w:rPr>
            </w:pPr>
            <w:r>
              <w:rPr>
                <w:noProof/>
              </w:rPr>
              <w:t>Space Market</w:t>
            </w:r>
            <w:r>
              <w:rPr>
                <w:noProof/>
              </w:rPr>
              <w:tab/>
              <w:t>1.</w:t>
            </w:r>
            <w:r>
              <w:rPr>
                <w:noProof/>
              </w:rPr>
              <w:fldChar w:fldCharType="begin"/>
            </w:r>
            <w:r>
              <w:rPr>
                <w:noProof/>
              </w:rPr>
              <w:instrText xml:space="preserve"> PAGEREF _Toc63848291 \h </w:instrText>
            </w:r>
            <w:r>
              <w:rPr>
                <w:noProof/>
              </w:rPr>
            </w:r>
            <w:r>
              <w:rPr>
                <w:noProof/>
              </w:rPr>
              <w:fldChar w:fldCharType="separate"/>
            </w:r>
            <w:r w:rsidR="00767F33">
              <w:rPr>
                <w:noProof/>
              </w:rPr>
              <w:t>16</w:t>
            </w:r>
            <w:r>
              <w:rPr>
                <w:noProof/>
              </w:rPr>
              <w:fldChar w:fldCharType="end"/>
            </w:r>
          </w:p>
          <w:p w14:paraId="21A88F50" w14:textId="70054F98" w:rsidR="009037D8" w:rsidRDefault="009037D8">
            <w:pPr>
              <w:pStyle w:val="TOC2"/>
              <w:rPr>
                <w:rFonts w:asciiTheme="minorHAnsi" w:eastAsiaTheme="minorEastAsia" w:hAnsiTheme="minorHAnsi"/>
                <w:noProof/>
                <w:lang w:eastAsia="zh-CN"/>
              </w:rPr>
            </w:pPr>
            <w:r>
              <w:rPr>
                <w:noProof/>
              </w:rPr>
              <w:t>Interaction Between the Space and Capital Markets</w:t>
            </w:r>
            <w:r>
              <w:rPr>
                <w:noProof/>
              </w:rPr>
              <w:tab/>
              <w:t>1.</w:t>
            </w:r>
            <w:r>
              <w:rPr>
                <w:noProof/>
              </w:rPr>
              <w:fldChar w:fldCharType="begin"/>
            </w:r>
            <w:r>
              <w:rPr>
                <w:noProof/>
              </w:rPr>
              <w:instrText xml:space="preserve"> PAGEREF _Toc63848292 \h </w:instrText>
            </w:r>
            <w:r>
              <w:rPr>
                <w:noProof/>
              </w:rPr>
            </w:r>
            <w:r>
              <w:rPr>
                <w:noProof/>
              </w:rPr>
              <w:fldChar w:fldCharType="separate"/>
            </w:r>
            <w:r w:rsidR="00767F33">
              <w:rPr>
                <w:noProof/>
              </w:rPr>
              <w:t>17</w:t>
            </w:r>
            <w:r>
              <w:rPr>
                <w:noProof/>
              </w:rPr>
              <w:fldChar w:fldCharType="end"/>
            </w:r>
          </w:p>
          <w:p w14:paraId="5A8EBAC4" w14:textId="15752662" w:rsidR="009037D8" w:rsidRDefault="009037D8">
            <w:pPr>
              <w:pStyle w:val="TOC1"/>
              <w:rPr>
                <w:rFonts w:asciiTheme="minorHAnsi" w:eastAsiaTheme="minorEastAsia" w:hAnsiTheme="minorHAnsi"/>
                <w:noProof/>
                <w:sz w:val="22"/>
                <w:lang w:eastAsia="zh-CN"/>
              </w:rPr>
            </w:pPr>
            <w:r>
              <w:rPr>
                <w:noProof/>
              </w:rPr>
              <w:t>The Four Quadrants of Real Estate Investment</w:t>
            </w:r>
            <w:r>
              <w:rPr>
                <w:noProof/>
              </w:rPr>
              <w:tab/>
              <w:t>1.</w:t>
            </w:r>
            <w:r>
              <w:rPr>
                <w:noProof/>
              </w:rPr>
              <w:fldChar w:fldCharType="begin"/>
            </w:r>
            <w:r>
              <w:rPr>
                <w:noProof/>
              </w:rPr>
              <w:instrText xml:space="preserve"> PAGEREF _Toc63848293 \h </w:instrText>
            </w:r>
            <w:r>
              <w:rPr>
                <w:noProof/>
              </w:rPr>
            </w:r>
            <w:r>
              <w:rPr>
                <w:noProof/>
              </w:rPr>
              <w:fldChar w:fldCharType="separate"/>
            </w:r>
            <w:r w:rsidR="00767F33">
              <w:rPr>
                <w:noProof/>
              </w:rPr>
              <w:t>19</w:t>
            </w:r>
            <w:r>
              <w:rPr>
                <w:noProof/>
              </w:rPr>
              <w:fldChar w:fldCharType="end"/>
            </w:r>
          </w:p>
          <w:p w14:paraId="309FCEB7" w14:textId="365E6B30" w:rsidR="009037D8" w:rsidRDefault="009037D8">
            <w:pPr>
              <w:pStyle w:val="TOC1"/>
              <w:rPr>
                <w:rFonts w:asciiTheme="minorHAnsi" w:eastAsiaTheme="minorEastAsia" w:hAnsiTheme="minorHAnsi"/>
                <w:noProof/>
                <w:sz w:val="22"/>
                <w:lang w:eastAsia="zh-CN"/>
              </w:rPr>
            </w:pPr>
            <w:r>
              <w:rPr>
                <w:noProof/>
              </w:rPr>
              <w:t>The Equity Component of Commercial Real Estate</w:t>
            </w:r>
            <w:r>
              <w:rPr>
                <w:noProof/>
              </w:rPr>
              <w:tab/>
              <w:t>1.</w:t>
            </w:r>
            <w:r>
              <w:rPr>
                <w:noProof/>
              </w:rPr>
              <w:fldChar w:fldCharType="begin"/>
            </w:r>
            <w:r>
              <w:rPr>
                <w:noProof/>
              </w:rPr>
              <w:instrText xml:space="preserve"> PAGEREF _Toc63848294 \h </w:instrText>
            </w:r>
            <w:r>
              <w:rPr>
                <w:noProof/>
              </w:rPr>
            </w:r>
            <w:r>
              <w:rPr>
                <w:noProof/>
              </w:rPr>
              <w:fldChar w:fldCharType="separate"/>
            </w:r>
            <w:r w:rsidR="00767F33">
              <w:rPr>
                <w:noProof/>
              </w:rPr>
              <w:t>21</w:t>
            </w:r>
            <w:r>
              <w:rPr>
                <w:noProof/>
              </w:rPr>
              <w:fldChar w:fldCharType="end"/>
            </w:r>
          </w:p>
          <w:p w14:paraId="7DCA1054" w14:textId="21C13E65" w:rsidR="009037D8" w:rsidRDefault="009037D8">
            <w:pPr>
              <w:pStyle w:val="TOC2"/>
              <w:rPr>
                <w:rFonts w:asciiTheme="minorHAnsi" w:eastAsiaTheme="minorEastAsia" w:hAnsiTheme="minorHAnsi"/>
                <w:noProof/>
                <w:lang w:eastAsia="zh-CN"/>
              </w:rPr>
            </w:pPr>
            <w:r>
              <w:rPr>
                <w:noProof/>
              </w:rPr>
              <w:lastRenderedPageBreak/>
              <w:t>Private Investors and Private Institutions</w:t>
            </w:r>
            <w:r>
              <w:rPr>
                <w:noProof/>
              </w:rPr>
              <w:tab/>
              <w:t>1.</w:t>
            </w:r>
            <w:r>
              <w:rPr>
                <w:noProof/>
              </w:rPr>
              <w:fldChar w:fldCharType="begin"/>
            </w:r>
            <w:r>
              <w:rPr>
                <w:noProof/>
              </w:rPr>
              <w:instrText xml:space="preserve"> PAGEREF _Toc63848295 \h </w:instrText>
            </w:r>
            <w:r>
              <w:rPr>
                <w:noProof/>
              </w:rPr>
            </w:r>
            <w:r>
              <w:rPr>
                <w:noProof/>
              </w:rPr>
              <w:fldChar w:fldCharType="separate"/>
            </w:r>
            <w:r w:rsidR="00767F33">
              <w:rPr>
                <w:noProof/>
              </w:rPr>
              <w:t>21</w:t>
            </w:r>
            <w:r>
              <w:rPr>
                <w:noProof/>
              </w:rPr>
              <w:fldChar w:fldCharType="end"/>
            </w:r>
          </w:p>
          <w:p w14:paraId="4BE15C27" w14:textId="054DF9F5" w:rsidR="009037D8" w:rsidRDefault="009037D8">
            <w:pPr>
              <w:pStyle w:val="TOC2"/>
              <w:rPr>
                <w:rFonts w:asciiTheme="minorHAnsi" w:eastAsiaTheme="minorEastAsia" w:hAnsiTheme="minorHAnsi"/>
                <w:noProof/>
                <w:lang w:eastAsia="zh-CN"/>
              </w:rPr>
            </w:pPr>
            <w:r>
              <w:rPr>
                <w:noProof/>
              </w:rPr>
              <w:t>Public REITs</w:t>
            </w:r>
            <w:r>
              <w:rPr>
                <w:noProof/>
              </w:rPr>
              <w:tab/>
              <w:t>1.</w:t>
            </w:r>
            <w:r>
              <w:rPr>
                <w:noProof/>
              </w:rPr>
              <w:fldChar w:fldCharType="begin"/>
            </w:r>
            <w:r>
              <w:rPr>
                <w:noProof/>
              </w:rPr>
              <w:instrText xml:space="preserve"> PAGEREF _Toc63848296 \h </w:instrText>
            </w:r>
            <w:r>
              <w:rPr>
                <w:noProof/>
              </w:rPr>
            </w:r>
            <w:r>
              <w:rPr>
                <w:noProof/>
              </w:rPr>
              <w:fldChar w:fldCharType="separate"/>
            </w:r>
            <w:r w:rsidR="00767F33">
              <w:rPr>
                <w:noProof/>
              </w:rPr>
              <w:t>21</w:t>
            </w:r>
            <w:r>
              <w:rPr>
                <w:noProof/>
              </w:rPr>
              <w:fldChar w:fldCharType="end"/>
            </w:r>
          </w:p>
          <w:p w14:paraId="1F9924E7" w14:textId="556051E5" w:rsidR="009037D8" w:rsidRDefault="009037D8">
            <w:pPr>
              <w:pStyle w:val="TOC2"/>
              <w:rPr>
                <w:rFonts w:asciiTheme="minorHAnsi" w:eastAsiaTheme="minorEastAsia" w:hAnsiTheme="minorHAnsi"/>
                <w:noProof/>
                <w:lang w:eastAsia="zh-CN"/>
              </w:rPr>
            </w:pPr>
            <w:r>
              <w:rPr>
                <w:noProof/>
              </w:rPr>
              <w:t>Pension Funds</w:t>
            </w:r>
            <w:r>
              <w:rPr>
                <w:noProof/>
              </w:rPr>
              <w:tab/>
              <w:t>1.</w:t>
            </w:r>
            <w:r>
              <w:rPr>
                <w:noProof/>
              </w:rPr>
              <w:fldChar w:fldCharType="begin"/>
            </w:r>
            <w:r>
              <w:rPr>
                <w:noProof/>
              </w:rPr>
              <w:instrText xml:space="preserve"> PAGEREF _Toc63848297 \h </w:instrText>
            </w:r>
            <w:r>
              <w:rPr>
                <w:noProof/>
              </w:rPr>
            </w:r>
            <w:r>
              <w:rPr>
                <w:noProof/>
              </w:rPr>
              <w:fldChar w:fldCharType="separate"/>
            </w:r>
            <w:r w:rsidR="00767F33">
              <w:rPr>
                <w:noProof/>
              </w:rPr>
              <w:t>22</w:t>
            </w:r>
            <w:r>
              <w:rPr>
                <w:noProof/>
              </w:rPr>
              <w:fldChar w:fldCharType="end"/>
            </w:r>
          </w:p>
          <w:p w14:paraId="51297880" w14:textId="11CAFC61" w:rsidR="009037D8" w:rsidRDefault="009037D8">
            <w:pPr>
              <w:pStyle w:val="TOC2"/>
              <w:rPr>
                <w:rFonts w:asciiTheme="minorHAnsi" w:eastAsiaTheme="minorEastAsia" w:hAnsiTheme="minorHAnsi"/>
                <w:noProof/>
                <w:lang w:eastAsia="zh-CN"/>
              </w:rPr>
            </w:pPr>
            <w:r>
              <w:rPr>
                <w:noProof/>
              </w:rPr>
              <w:t>Foreign Investors</w:t>
            </w:r>
            <w:r>
              <w:rPr>
                <w:noProof/>
              </w:rPr>
              <w:tab/>
              <w:t>1.</w:t>
            </w:r>
            <w:r>
              <w:rPr>
                <w:noProof/>
              </w:rPr>
              <w:fldChar w:fldCharType="begin"/>
            </w:r>
            <w:r>
              <w:rPr>
                <w:noProof/>
              </w:rPr>
              <w:instrText xml:space="preserve"> PAGEREF _Toc63848298 \h </w:instrText>
            </w:r>
            <w:r>
              <w:rPr>
                <w:noProof/>
              </w:rPr>
            </w:r>
            <w:r>
              <w:rPr>
                <w:noProof/>
              </w:rPr>
              <w:fldChar w:fldCharType="separate"/>
            </w:r>
            <w:r w:rsidR="00767F33">
              <w:rPr>
                <w:noProof/>
              </w:rPr>
              <w:t>22</w:t>
            </w:r>
            <w:r>
              <w:rPr>
                <w:noProof/>
              </w:rPr>
              <w:fldChar w:fldCharType="end"/>
            </w:r>
          </w:p>
          <w:p w14:paraId="3F00A463" w14:textId="58C5561D" w:rsidR="009037D8" w:rsidRDefault="009037D8">
            <w:pPr>
              <w:pStyle w:val="TOC2"/>
              <w:rPr>
                <w:rFonts w:asciiTheme="minorHAnsi" w:eastAsiaTheme="minorEastAsia" w:hAnsiTheme="minorHAnsi"/>
                <w:noProof/>
                <w:lang w:eastAsia="zh-CN"/>
              </w:rPr>
            </w:pPr>
            <w:r>
              <w:rPr>
                <w:noProof/>
              </w:rPr>
              <w:t>Life Insurance Companies</w:t>
            </w:r>
            <w:r>
              <w:rPr>
                <w:noProof/>
              </w:rPr>
              <w:tab/>
              <w:t>1.</w:t>
            </w:r>
            <w:r>
              <w:rPr>
                <w:noProof/>
              </w:rPr>
              <w:fldChar w:fldCharType="begin"/>
            </w:r>
            <w:r>
              <w:rPr>
                <w:noProof/>
              </w:rPr>
              <w:instrText xml:space="preserve"> PAGEREF _Toc63848299 \h </w:instrText>
            </w:r>
            <w:r>
              <w:rPr>
                <w:noProof/>
              </w:rPr>
            </w:r>
            <w:r>
              <w:rPr>
                <w:noProof/>
              </w:rPr>
              <w:fldChar w:fldCharType="separate"/>
            </w:r>
            <w:r w:rsidR="00767F33">
              <w:rPr>
                <w:noProof/>
              </w:rPr>
              <w:t>22</w:t>
            </w:r>
            <w:r>
              <w:rPr>
                <w:noProof/>
              </w:rPr>
              <w:fldChar w:fldCharType="end"/>
            </w:r>
          </w:p>
          <w:p w14:paraId="16AF344C" w14:textId="0F0BF852" w:rsidR="009037D8" w:rsidRDefault="009037D8">
            <w:pPr>
              <w:pStyle w:val="TOC1"/>
              <w:rPr>
                <w:rFonts w:asciiTheme="minorHAnsi" w:eastAsiaTheme="minorEastAsia" w:hAnsiTheme="minorHAnsi"/>
                <w:noProof/>
                <w:sz w:val="22"/>
                <w:lang w:eastAsia="zh-CN"/>
              </w:rPr>
            </w:pPr>
            <w:r>
              <w:rPr>
                <w:noProof/>
              </w:rPr>
              <w:t>The Debt Component of Commercial Real Estate</w:t>
            </w:r>
            <w:r>
              <w:rPr>
                <w:noProof/>
              </w:rPr>
              <w:tab/>
              <w:t>1.</w:t>
            </w:r>
            <w:r>
              <w:rPr>
                <w:noProof/>
              </w:rPr>
              <w:fldChar w:fldCharType="begin"/>
            </w:r>
            <w:r>
              <w:rPr>
                <w:noProof/>
              </w:rPr>
              <w:instrText xml:space="preserve"> PAGEREF _Toc63848300 \h </w:instrText>
            </w:r>
            <w:r>
              <w:rPr>
                <w:noProof/>
              </w:rPr>
            </w:r>
            <w:r>
              <w:rPr>
                <w:noProof/>
              </w:rPr>
              <w:fldChar w:fldCharType="separate"/>
            </w:r>
            <w:r w:rsidR="00767F33">
              <w:rPr>
                <w:noProof/>
              </w:rPr>
              <w:t>23</w:t>
            </w:r>
            <w:r>
              <w:rPr>
                <w:noProof/>
              </w:rPr>
              <w:fldChar w:fldCharType="end"/>
            </w:r>
          </w:p>
          <w:p w14:paraId="5A760247" w14:textId="58A692D2" w:rsidR="009037D8" w:rsidRDefault="009037D8">
            <w:pPr>
              <w:pStyle w:val="TOC2"/>
              <w:rPr>
                <w:rFonts w:asciiTheme="minorHAnsi" w:eastAsiaTheme="minorEastAsia" w:hAnsiTheme="minorHAnsi"/>
                <w:noProof/>
                <w:lang w:eastAsia="zh-CN"/>
              </w:rPr>
            </w:pPr>
            <w:r>
              <w:rPr>
                <w:noProof/>
              </w:rPr>
              <w:t>Commercial Banks</w:t>
            </w:r>
            <w:r>
              <w:rPr>
                <w:noProof/>
              </w:rPr>
              <w:tab/>
              <w:t>1.</w:t>
            </w:r>
            <w:r>
              <w:rPr>
                <w:noProof/>
              </w:rPr>
              <w:fldChar w:fldCharType="begin"/>
            </w:r>
            <w:r>
              <w:rPr>
                <w:noProof/>
              </w:rPr>
              <w:instrText xml:space="preserve"> PAGEREF _Toc63848301 \h </w:instrText>
            </w:r>
            <w:r>
              <w:rPr>
                <w:noProof/>
              </w:rPr>
            </w:r>
            <w:r>
              <w:rPr>
                <w:noProof/>
              </w:rPr>
              <w:fldChar w:fldCharType="separate"/>
            </w:r>
            <w:r w:rsidR="00767F33">
              <w:rPr>
                <w:noProof/>
              </w:rPr>
              <w:t>23</w:t>
            </w:r>
            <w:r>
              <w:rPr>
                <w:noProof/>
              </w:rPr>
              <w:fldChar w:fldCharType="end"/>
            </w:r>
          </w:p>
          <w:p w14:paraId="7C42403F" w14:textId="1248DFE3" w:rsidR="009037D8" w:rsidRDefault="009037D8">
            <w:pPr>
              <w:pStyle w:val="TOC2"/>
              <w:rPr>
                <w:rFonts w:asciiTheme="minorHAnsi" w:eastAsiaTheme="minorEastAsia" w:hAnsiTheme="minorHAnsi"/>
                <w:noProof/>
                <w:lang w:eastAsia="zh-CN"/>
              </w:rPr>
            </w:pPr>
            <w:r>
              <w:rPr>
                <w:noProof/>
              </w:rPr>
              <w:t>Commercial Mortgage-Backed Securities and Collateralized Debt Obligations</w:t>
            </w:r>
            <w:r>
              <w:rPr>
                <w:noProof/>
              </w:rPr>
              <w:tab/>
              <w:t>1.</w:t>
            </w:r>
            <w:r>
              <w:rPr>
                <w:noProof/>
              </w:rPr>
              <w:fldChar w:fldCharType="begin"/>
            </w:r>
            <w:r>
              <w:rPr>
                <w:noProof/>
              </w:rPr>
              <w:instrText xml:space="preserve"> PAGEREF _Toc63848302 \h </w:instrText>
            </w:r>
            <w:r>
              <w:rPr>
                <w:noProof/>
              </w:rPr>
            </w:r>
            <w:r>
              <w:rPr>
                <w:noProof/>
              </w:rPr>
              <w:fldChar w:fldCharType="separate"/>
            </w:r>
            <w:r w:rsidR="00767F33">
              <w:rPr>
                <w:noProof/>
              </w:rPr>
              <w:t>23</w:t>
            </w:r>
            <w:r>
              <w:rPr>
                <w:noProof/>
              </w:rPr>
              <w:fldChar w:fldCharType="end"/>
            </w:r>
          </w:p>
          <w:p w14:paraId="14A7A4A7" w14:textId="728108FB" w:rsidR="009037D8" w:rsidRDefault="009037D8">
            <w:pPr>
              <w:pStyle w:val="TOC2"/>
              <w:rPr>
                <w:rFonts w:asciiTheme="minorHAnsi" w:eastAsiaTheme="minorEastAsia" w:hAnsiTheme="minorHAnsi"/>
                <w:noProof/>
                <w:lang w:eastAsia="zh-CN"/>
              </w:rPr>
            </w:pPr>
            <w:r>
              <w:rPr>
                <w:noProof/>
              </w:rPr>
              <w:t>Life Insurance Companies</w:t>
            </w:r>
            <w:r>
              <w:rPr>
                <w:noProof/>
              </w:rPr>
              <w:tab/>
              <w:t>1.</w:t>
            </w:r>
            <w:r>
              <w:rPr>
                <w:noProof/>
              </w:rPr>
              <w:fldChar w:fldCharType="begin"/>
            </w:r>
            <w:r>
              <w:rPr>
                <w:noProof/>
              </w:rPr>
              <w:instrText xml:space="preserve"> PAGEREF _Toc63848303 \h </w:instrText>
            </w:r>
            <w:r>
              <w:rPr>
                <w:noProof/>
              </w:rPr>
            </w:r>
            <w:r>
              <w:rPr>
                <w:noProof/>
              </w:rPr>
              <w:fldChar w:fldCharType="separate"/>
            </w:r>
            <w:r w:rsidR="00767F33">
              <w:rPr>
                <w:noProof/>
              </w:rPr>
              <w:t>24</w:t>
            </w:r>
            <w:r>
              <w:rPr>
                <w:noProof/>
              </w:rPr>
              <w:fldChar w:fldCharType="end"/>
            </w:r>
          </w:p>
          <w:p w14:paraId="7E646691" w14:textId="1EC25E38" w:rsidR="009037D8" w:rsidRDefault="009037D8">
            <w:pPr>
              <w:pStyle w:val="TOC2"/>
              <w:rPr>
                <w:rFonts w:asciiTheme="minorHAnsi" w:eastAsiaTheme="minorEastAsia" w:hAnsiTheme="minorHAnsi"/>
                <w:noProof/>
                <w:lang w:eastAsia="zh-CN"/>
              </w:rPr>
            </w:pPr>
            <w:r>
              <w:rPr>
                <w:noProof/>
              </w:rPr>
              <w:t>Savings Institutions</w:t>
            </w:r>
            <w:r>
              <w:rPr>
                <w:noProof/>
              </w:rPr>
              <w:tab/>
              <w:t>1.</w:t>
            </w:r>
            <w:r>
              <w:rPr>
                <w:noProof/>
              </w:rPr>
              <w:fldChar w:fldCharType="begin"/>
            </w:r>
            <w:r>
              <w:rPr>
                <w:noProof/>
              </w:rPr>
              <w:instrText xml:space="preserve"> PAGEREF _Toc63848304 \h </w:instrText>
            </w:r>
            <w:r>
              <w:rPr>
                <w:noProof/>
              </w:rPr>
            </w:r>
            <w:r>
              <w:rPr>
                <w:noProof/>
              </w:rPr>
              <w:fldChar w:fldCharType="separate"/>
            </w:r>
            <w:r w:rsidR="00767F33">
              <w:rPr>
                <w:noProof/>
              </w:rPr>
              <w:t>25</w:t>
            </w:r>
            <w:r>
              <w:rPr>
                <w:noProof/>
              </w:rPr>
              <w:fldChar w:fldCharType="end"/>
            </w:r>
          </w:p>
          <w:p w14:paraId="6CBFC8F3" w14:textId="5D1BBD9F" w:rsidR="009037D8" w:rsidRDefault="009037D8">
            <w:pPr>
              <w:pStyle w:val="TOC2"/>
              <w:rPr>
                <w:rFonts w:asciiTheme="minorHAnsi" w:eastAsiaTheme="minorEastAsia" w:hAnsiTheme="minorHAnsi"/>
                <w:noProof/>
                <w:lang w:eastAsia="zh-CN"/>
              </w:rPr>
            </w:pPr>
            <w:r>
              <w:rPr>
                <w:noProof/>
              </w:rPr>
              <w:t>Government Sponsored Entities</w:t>
            </w:r>
            <w:r>
              <w:rPr>
                <w:noProof/>
              </w:rPr>
              <w:tab/>
              <w:t>1.</w:t>
            </w:r>
            <w:r>
              <w:rPr>
                <w:noProof/>
              </w:rPr>
              <w:fldChar w:fldCharType="begin"/>
            </w:r>
            <w:r>
              <w:rPr>
                <w:noProof/>
              </w:rPr>
              <w:instrText xml:space="preserve"> PAGEREF _Toc63848305 \h </w:instrText>
            </w:r>
            <w:r>
              <w:rPr>
                <w:noProof/>
              </w:rPr>
            </w:r>
            <w:r>
              <w:rPr>
                <w:noProof/>
              </w:rPr>
              <w:fldChar w:fldCharType="separate"/>
            </w:r>
            <w:r w:rsidR="00767F33">
              <w:rPr>
                <w:noProof/>
              </w:rPr>
              <w:t>25</w:t>
            </w:r>
            <w:r>
              <w:rPr>
                <w:noProof/>
              </w:rPr>
              <w:fldChar w:fldCharType="end"/>
            </w:r>
          </w:p>
          <w:p w14:paraId="148D1149" w14:textId="02F9322A" w:rsidR="009037D8" w:rsidRDefault="009037D8">
            <w:pPr>
              <w:pStyle w:val="TOC1"/>
              <w:rPr>
                <w:rFonts w:asciiTheme="minorHAnsi" w:eastAsiaTheme="minorEastAsia" w:hAnsiTheme="minorHAnsi"/>
                <w:noProof/>
                <w:sz w:val="22"/>
                <w:lang w:eastAsia="zh-CN"/>
              </w:rPr>
            </w:pPr>
            <w:r>
              <w:rPr>
                <w:noProof/>
              </w:rPr>
              <w:t>Summary</w:t>
            </w:r>
            <w:r>
              <w:rPr>
                <w:noProof/>
              </w:rPr>
              <w:tab/>
              <w:t>1.</w:t>
            </w:r>
            <w:r>
              <w:rPr>
                <w:noProof/>
              </w:rPr>
              <w:fldChar w:fldCharType="begin"/>
            </w:r>
            <w:r>
              <w:rPr>
                <w:noProof/>
              </w:rPr>
              <w:instrText xml:space="preserve"> PAGEREF _Toc63848306 \h </w:instrText>
            </w:r>
            <w:r>
              <w:rPr>
                <w:noProof/>
              </w:rPr>
            </w:r>
            <w:r>
              <w:rPr>
                <w:noProof/>
              </w:rPr>
              <w:fldChar w:fldCharType="separate"/>
            </w:r>
            <w:r w:rsidR="00767F33">
              <w:rPr>
                <w:noProof/>
              </w:rPr>
              <w:t>26</w:t>
            </w:r>
            <w:r>
              <w:rPr>
                <w:noProof/>
              </w:rPr>
              <w:fldChar w:fldCharType="end"/>
            </w:r>
          </w:p>
          <w:p w14:paraId="02DCCC81" w14:textId="5D6187FB" w:rsidR="009037D8" w:rsidRDefault="009037D8">
            <w:pPr>
              <w:pStyle w:val="TOC1"/>
              <w:rPr>
                <w:rFonts w:asciiTheme="minorHAnsi" w:eastAsiaTheme="minorEastAsia" w:hAnsiTheme="minorHAnsi"/>
                <w:noProof/>
                <w:sz w:val="22"/>
                <w:lang w:eastAsia="zh-CN"/>
              </w:rPr>
            </w:pPr>
            <w:r>
              <w:rPr>
                <w:noProof/>
              </w:rPr>
              <w:t>Module 1:  Self-Assessment Review</w:t>
            </w:r>
            <w:r>
              <w:rPr>
                <w:noProof/>
              </w:rPr>
              <w:tab/>
              <w:t>1.</w:t>
            </w:r>
            <w:r>
              <w:rPr>
                <w:noProof/>
              </w:rPr>
              <w:fldChar w:fldCharType="begin"/>
            </w:r>
            <w:r>
              <w:rPr>
                <w:noProof/>
              </w:rPr>
              <w:instrText xml:space="preserve"> PAGEREF _Toc63848307 \h </w:instrText>
            </w:r>
            <w:r>
              <w:rPr>
                <w:noProof/>
              </w:rPr>
            </w:r>
            <w:r>
              <w:rPr>
                <w:noProof/>
              </w:rPr>
              <w:fldChar w:fldCharType="separate"/>
            </w:r>
            <w:r w:rsidR="00767F33">
              <w:rPr>
                <w:noProof/>
              </w:rPr>
              <w:t>27</w:t>
            </w:r>
            <w:r>
              <w:rPr>
                <w:noProof/>
              </w:rPr>
              <w:fldChar w:fldCharType="end"/>
            </w:r>
          </w:p>
          <w:p w14:paraId="6B9E2011" w14:textId="0A1EFA3F" w:rsidR="009037D8" w:rsidRDefault="009037D8">
            <w:pPr>
              <w:pStyle w:val="TOC1"/>
              <w:rPr>
                <w:rFonts w:asciiTheme="minorHAnsi" w:eastAsiaTheme="minorEastAsia" w:hAnsiTheme="minorHAnsi"/>
                <w:noProof/>
                <w:sz w:val="22"/>
                <w:lang w:eastAsia="zh-CN"/>
              </w:rPr>
            </w:pPr>
            <w:r>
              <w:rPr>
                <w:noProof/>
              </w:rPr>
              <w:t>Answer Section</w:t>
            </w:r>
            <w:r>
              <w:rPr>
                <w:noProof/>
              </w:rPr>
              <w:tab/>
              <w:t>1.</w:t>
            </w:r>
            <w:r>
              <w:rPr>
                <w:noProof/>
              </w:rPr>
              <w:fldChar w:fldCharType="begin"/>
            </w:r>
            <w:r>
              <w:rPr>
                <w:noProof/>
              </w:rPr>
              <w:instrText xml:space="preserve"> PAGEREF _Toc63848308 \h </w:instrText>
            </w:r>
            <w:r>
              <w:rPr>
                <w:noProof/>
              </w:rPr>
            </w:r>
            <w:r>
              <w:rPr>
                <w:noProof/>
              </w:rPr>
              <w:fldChar w:fldCharType="separate"/>
            </w:r>
            <w:r w:rsidR="00767F33">
              <w:rPr>
                <w:noProof/>
              </w:rPr>
              <w:t>29</w:t>
            </w:r>
            <w:r>
              <w:rPr>
                <w:noProof/>
              </w:rPr>
              <w:fldChar w:fldCharType="end"/>
            </w:r>
          </w:p>
          <w:p w14:paraId="2C4116A7" w14:textId="113743E7" w:rsidR="009037D8" w:rsidRDefault="009037D8">
            <w:pPr>
              <w:pStyle w:val="TOC2"/>
              <w:rPr>
                <w:rFonts w:asciiTheme="minorHAnsi" w:eastAsiaTheme="minorEastAsia" w:hAnsiTheme="minorHAnsi"/>
                <w:noProof/>
                <w:lang w:eastAsia="zh-CN"/>
              </w:rPr>
            </w:pPr>
            <w:r>
              <w:rPr>
                <w:noProof/>
              </w:rPr>
              <w:t>Module 1:  Self-Assessment Review</w:t>
            </w:r>
            <w:r>
              <w:rPr>
                <w:noProof/>
              </w:rPr>
              <w:tab/>
              <w:t>1.</w:t>
            </w:r>
            <w:r>
              <w:rPr>
                <w:noProof/>
              </w:rPr>
              <w:fldChar w:fldCharType="begin"/>
            </w:r>
            <w:r>
              <w:rPr>
                <w:noProof/>
              </w:rPr>
              <w:instrText xml:space="preserve"> PAGEREF _Toc63848309 \h </w:instrText>
            </w:r>
            <w:r>
              <w:rPr>
                <w:noProof/>
              </w:rPr>
            </w:r>
            <w:r>
              <w:rPr>
                <w:noProof/>
              </w:rPr>
              <w:fldChar w:fldCharType="separate"/>
            </w:r>
            <w:r w:rsidR="00767F33">
              <w:rPr>
                <w:noProof/>
              </w:rPr>
              <w:t>30</w:t>
            </w:r>
            <w:r>
              <w:rPr>
                <w:noProof/>
              </w:rPr>
              <w:fldChar w:fldCharType="end"/>
            </w:r>
          </w:p>
          <w:p w14:paraId="76C69C2C" w14:textId="77777777" w:rsidR="00652B4C" w:rsidRPr="00D7399D" w:rsidRDefault="00657A44" w:rsidP="005A75D5">
            <w:pPr>
              <w:rPr>
                <w:rFonts w:ascii="Minimal SF" w:hAnsi="Minimal SF"/>
              </w:rPr>
            </w:pPr>
            <w:r w:rsidRPr="00D7399D">
              <w:rPr>
                <w:rFonts w:ascii="Minimal SF" w:hAnsi="Minimal SF"/>
              </w:rPr>
              <w:fldChar w:fldCharType="end"/>
            </w:r>
          </w:p>
        </w:tc>
      </w:tr>
      <w:tr w:rsidR="00652B4C" w:rsidRPr="00D7399D" w14:paraId="5E896A79" w14:textId="77777777" w:rsidTr="00FB54EC">
        <w:tc>
          <w:tcPr>
            <w:tcW w:w="5760" w:type="dxa"/>
            <w:tcMar>
              <w:left w:w="115" w:type="dxa"/>
              <w:right w:w="360" w:type="dxa"/>
            </w:tcMar>
          </w:tcPr>
          <w:p w14:paraId="216B90C6" w14:textId="77777777" w:rsidR="00652B4C" w:rsidRPr="00D7399D" w:rsidRDefault="000C7B1E" w:rsidP="00E86187">
            <w:pPr>
              <w:pStyle w:val="CCIMModTitle1"/>
              <w:tabs>
                <w:tab w:val="left" w:pos="1408"/>
              </w:tabs>
              <w:rPr>
                <w:sz w:val="80"/>
              </w:rPr>
            </w:pPr>
            <w:r w:rsidRPr="00D7399D">
              <w:t>Overview of the</w:t>
            </w:r>
            <w:r w:rsidR="00652B4C" w:rsidRPr="00D7399D">
              <w:br/>
            </w:r>
            <w:r w:rsidRPr="00D7399D">
              <w:rPr>
                <w:color w:val="7F7F7F" w:themeColor="text1" w:themeTint="80"/>
              </w:rPr>
              <w:t>Real Estate Universe</w:t>
            </w:r>
          </w:p>
        </w:tc>
        <w:tc>
          <w:tcPr>
            <w:tcW w:w="5048" w:type="dxa"/>
            <w:vMerge/>
            <w:shd w:val="clear" w:color="auto" w:fill="auto"/>
          </w:tcPr>
          <w:p w14:paraId="369DCB34" w14:textId="77777777" w:rsidR="00652B4C" w:rsidRPr="00D7399D" w:rsidRDefault="00652B4C" w:rsidP="005A75D5"/>
        </w:tc>
      </w:tr>
    </w:tbl>
    <w:p w14:paraId="58C682F7" w14:textId="77777777" w:rsidR="00652B4C" w:rsidRPr="00D7399D" w:rsidRDefault="00652B4C" w:rsidP="00652B4C"/>
    <w:p w14:paraId="529B23DB" w14:textId="77777777" w:rsidR="00652B4C" w:rsidRPr="00D7399D" w:rsidRDefault="00652B4C"/>
    <w:p w14:paraId="24BB7881" w14:textId="77777777" w:rsidR="00E21778" w:rsidRPr="00D7399D" w:rsidRDefault="00E21778">
      <w:pPr>
        <w:spacing w:before="0" w:after="200"/>
      </w:pPr>
      <w:r w:rsidRPr="00D7399D">
        <w:br w:type="page"/>
      </w:r>
    </w:p>
    <w:p w14:paraId="470AAE93" w14:textId="77777777" w:rsidR="00652B4C" w:rsidRPr="00D7399D" w:rsidRDefault="00652B4C">
      <w:pPr>
        <w:sectPr w:rsidR="00652B4C" w:rsidRPr="00D7399D" w:rsidSect="000049FF">
          <w:footerReference w:type="default" r:id="rId9"/>
          <w:footerReference w:type="first" r:id="rId10"/>
          <w:pgSz w:w="12240" w:h="15840"/>
          <w:pgMar w:top="720" w:right="720" w:bottom="720" w:left="720" w:header="720" w:footer="576" w:gutter="0"/>
          <w:cols w:space="720"/>
          <w:docGrid w:linePitch="360"/>
        </w:sectPr>
      </w:pPr>
    </w:p>
    <w:p w14:paraId="7FD822B4" w14:textId="77777777" w:rsidR="00231C5D" w:rsidRPr="00D7399D" w:rsidRDefault="00C179D2" w:rsidP="00131DE1">
      <w:pPr>
        <w:pStyle w:val="CCIMModTitle2"/>
      </w:pPr>
      <w:r w:rsidRPr="00D7399D">
        <w:lastRenderedPageBreak/>
        <w:t>Overview of the</w:t>
      </w:r>
      <w:r w:rsidR="00131DE1" w:rsidRPr="00D7399D">
        <w:t xml:space="preserve"> </w:t>
      </w:r>
      <w:r w:rsidRPr="00D7399D">
        <w:rPr>
          <w:color w:val="7F7F7F" w:themeColor="text1" w:themeTint="80"/>
        </w:rPr>
        <w:t>Real Estate Universe</w:t>
      </w:r>
    </w:p>
    <w:p w14:paraId="21B84369" w14:textId="77777777" w:rsidR="00652B4C" w:rsidRPr="00D7399D" w:rsidRDefault="00DD2EE6" w:rsidP="00554CD6">
      <w:pPr>
        <w:pStyle w:val="Heading1"/>
      </w:pPr>
      <w:bookmarkStart w:id="0" w:name="_Toc63848279"/>
      <w:r w:rsidRPr="00D7399D">
        <w:rPr>
          <w:noProof/>
        </w:rPr>
        <w:drawing>
          <wp:anchor distT="0" distB="0" distL="114300" distR="114300" simplePos="0" relativeHeight="251660288" behindDoc="0" locked="0" layoutInCell="1" allowOverlap="1" wp14:anchorId="131C38D8" wp14:editId="3CBD7F73">
            <wp:simplePos x="0" y="0"/>
            <wp:positionH relativeFrom="page">
              <wp:posOffset>6400800</wp:posOffset>
            </wp:positionH>
            <wp:positionV relativeFrom="paragraph">
              <wp:posOffset>0</wp:posOffset>
            </wp:positionV>
            <wp:extent cx="548640" cy="932688"/>
            <wp:effectExtent l="0" t="0" r="3810" b="1270"/>
            <wp:wrapNone/>
            <wp:docPr id="3" name="Picture 1" descr="camera.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era.wmf"/>
                    <pic:cNvPicPr/>
                  </pic:nvPicPr>
                  <pic:blipFill>
                    <a:blip r:embed="rId11" cstate="print"/>
                    <a:stretch>
                      <a:fillRect/>
                    </a:stretch>
                  </pic:blipFill>
                  <pic:spPr>
                    <a:xfrm>
                      <a:off x="0" y="0"/>
                      <a:ext cx="548640" cy="932688"/>
                    </a:xfrm>
                    <a:prstGeom prst="rect">
                      <a:avLst/>
                    </a:prstGeom>
                  </pic:spPr>
                </pic:pic>
              </a:graphicData>
            </a:graphic>
            <wp14:sizeRelH relativeFrom="margin">
              <wp14:pctWidth>0</wp14:pctWidth>
            </wp14:sizeRelH>
            <wp14:sizeRelV relativeFrom="margin">
              <wp14:pctHeight>0</wp14:pctHeight>
            </wp14:sizeRelV>
          </wp:anchor>
        </w:drawing>
      </w:r>
      <w:r w:rsidR="00554CD6" w:rsidRPr="00D7399D">
        <w:t>Module Snapshot</w:t>
      </w:r>
      <w:bookmarkEnd w:id="0"/>
    </w:p>
    <w:p w14:paraId="34FEDBE7" w14:textId="77777777" w:rsidR="00554CD6" w:rsidRPr="00D7399D" w:rsidRDefault="004D37E2" w:rsidP="00697232">
      <w:pPr>
        <w:pStyle w:val="Heading2"/>
      </w:pPr>
      <w:bookmarkStart w:id="1" w:name="_Toc63848280"/>
      <w:r w:rsidRPr="00D7399D">
        <w:t xml:space="preserve">Module </w:t>
      </w:r>
      <w:r w:rsidR="00821E9F" w:rsidRPr="00D7399D">
        <w:t>G</w:t>
      </w:r>
      <w:r w:rsidRPr="00D7399D">
        <w:t>oal</w:t>
      </w:r>
      <w:bookmarkEnd w:id="1"/>
    </w:p>
    <w:p w14:paraId="3046EEB5" w14:textId="77777777" w:rsidR="00D6313E" w:rsidRPr="00D7399D" w:rsidRDefault="00D6313E" w:rsidP="009B2413">
      <w:pPr>
        <w:rPr>
          <w:bCs/>
        </w:rPr>
      </w:pPr>
      <w:r w:rsidRPr="00D7399D">
        <w:t>After completing this module, you will be able to recognize your “location” within the larger real estate universe and identify how other areas of the real estate universe impact your own.</w:t>
      </w:r>
    </w:p>
    <w:p w14:paraId="2C405BAA" w14:textId="77777777" w:rsidR="005B5E3E" w:rsidRPr="00D7399D" w:rsidRDefault="005B5E3E" w:rsidP="005B5E3E">
      <w:pPr>
        <w:pStyle w:val="Heading2"/>
      </w:pPr>
      <w:bookmarkStart w:id="2" w:name="_Toc63848281"/>
      <w:r w:rsidRPr="00D7399D">
        <w:t>Objective</w:t>
      </w:r>
      <w:r w:rsidR="008D38A7" w:rsidRPr="00D7399D">
        <w:t>s</w:t>
      </w:r>
      <w:bookmarkEnd w:id="2"/>
    </w:p>
    <w:p w14:paraId="3C094E4B" w14:textId="77777777" w:rsidR="00D6313E" w:rsidRPr="00D7399D" w:rsidRDefault="00D6313E" w:rsidP="00D6313E">
      <w:pPr>
        <w:pStyle w:val="ListBullet"/>
      </w:pPr>
      <w:r w:rsidRPr="00D7399D">
        <w:t>Identify the participants in the real estate market.</w:t>
      </w:r>
    </w:p>
    <w:p w14:paraId="4C0D5C4D" w14:textId="77777777" w:rsidR="00D6313E" w:rsidRPr="00D7399D" w:rsidRDefault="00D6313E" w:rsidP="00D6313E">
      <w:pPr>
        <w:pStyle w:val="ListBullet"/>
      </w:pPr>
      <w:r w:rsidRPr="00D7399D">
        <w:t>List some of the decisions facing participants in the real estate universe.</w:t>
      </w:r>
    </w:p>
    <w:p w14:paraId="379AD3A2" w14:textId="77777777" w:rsidR="00D6313E" w:rsidRPr="00D7399D" w:rsidRDefault="00D6313E" w:rsidP="00A520E5">
      <w:pPr>
        <w:pStyle w:val="ListBullet"/>
      </w:pPr>
      <w:r w:rsidRPr="00D7399D">
        <w:t>Explain the impact of supply and demand</w:t>
      </w:r>
      <w:r w:rsidR="00D33C95">
        <w:t>,</w:t>
      </w:r>
      <w:r w:rsidRPr="00D7399D">
        <w:t xml:space="preserve"> </w:t>
      </w:r>
      <w:r w:rsidR="00A520E5" w:rsidRPr="00D7399D">
        <w:t>net operating income</w:t>
      </w:r>
      <w:r w:rsidR="00D33C95">
        <w:t>,</w:t>
      </w:r>
      <w:r w:rsidR="00A520E5" w:rsidRPr="00D7399D">
        <w:t xml:space="preserve"> and value</w:t>
      </w:r>
      <w:r w:rsidRPr="00D7399D">
        <w:t>.</w:t>
      </w:r>
    </w:p>
    <w:p w14:paraId="49B5C9A3" w14:textId="77777777" w:rsidR="00146F66" w:rsidRPr="00D7399D" w:rsidRDefault="00146F66" w:rsidP="00D6313E">
      <w:pPr>
        <w:pStyle w:val="ListBullet"/>
      </w:pPr>
      <w:r w:rsidRPr="00D7399D">
        <w:t xml:space="preserve">Identify the role of real estate </w:t>
      </w:r>
      <w:r w:rsidR="000423E9" w:rsidRPr="00D7399D">
        <w:t>in</w:t>
      </w:r>
      <w:r w:rsidRPr="00D7399D">
        <w:t xml:space="preserve"> the capital market.</w:t>
      </w:r>
    </w:p>
    <w:p w14:paraId="5E055F9C" w14:textId="77777777" w:rsidR="00831606" w:rsidRPr="00D7399D" w:rsidRDefault="00831606" w:rsidP="00D6313E">
      <w:pPr>
        <w:pStyle w:val="ListBullet"/>
      </w:pPr>
      <w:r w:rsidRPr="00D7399D">
        <w:t>Explain the four quadrants of commercial real estate.</w:t>
      </w:r>
    </w:p>
    <w:p w14:paraId="0F31C502" w14:textId="77777777" w:rsidR="00A520E5" w:rsidRPr="00D7399D" w:rsidRDefault="00A520E5" w:rsidP="00EF45C4">
      <w:pPr>
        <w:pStyle w:val="ListBullet"/>
        <w:numPr>
          <w:ilvl w:val="0"/>
          <w:numId w:val="0"/>
        </w:numPr>
        <w:ind w:left="360"/>
      </w:pPr>
    </w:p>
    <w:p w14:paraId="035F8F55" w14:textId="77777777" w:rsidR="003361A5" w:rsidRPr="00D7399D" w:rsidRDefault="003361A5" w:rsidP="00ED3456">
      <w:r w:rsidRPr="00D7399D">
        <w:br w:type="page"/>
      </w:r>
    </w:p>
    <w:p w14:paraId="040A6CCD" w14:textId="77777777" w:rsidR="00146527" w:rsidRPr="00D7399D" w:rsidRDefault="002A6F91" w:rsidP="00261366">
      <w:pPr>
        <w:pStyle w:val="CCIMNotesHeading"/>
      </w:pPr>
      <w:r w:rsidRPr="00D7399D">
        <w:lastRenderedPageBreak/>
        <w:t>Notes</w:t>
      </w:r>
    </w:p>
    <w:p w14:paraId="1EFC9B70" w14:textId="77777777" w:rsidR="002A6F91" w:rsidRPr="00D7399D" w:rsidRDefault="002A6F91">
      <w:pPr>
        <w:spacing w:before="0" w:after="200"/>
      </w:pPr>
    </w:p>
    <w:p w14:paraId="5BE3DC8C" w14:textId="77777777" w:rsidR="00146527" w:rsidRPr="00D7399D" w:rsidRDefault="00146527">
      <w:pPr>
        <w:spacing w:before="0" w:after="200"/>
      </w:pPr>
    </w:p>
    <w:p w14:paraId="4F90BDED" w14:textId="77777777" w:rsidR="003361A5" w:rsidRPr="00D7399D" w:rsidRDefault="003361A5">
      <w:pPr>
        <w:spacing w:before="0" w:after="200"/>
      </w:pPr>
      <w:r w:rsidRPr="00D7399D">
        <w:br w:type="page"/>
      </w:r>
    </w:p>
    <w:p w14:paraId="7ED3097B" w14:textId="77777777" w:rsidR="00DA708D" w:rsidRPr="00D7399D" w:rsidRDefault="00DA708D" w:rsidP="00DA708D">
      <w:pPr>
        <w:pStyle w:val="Heading1"/>
      </w:pPr>
      <w:bookmarkStart w:id="3" w:name="_Toc63848282"/>
      <w:r w:rsidRPr="00D7399D">
        <w:lastRenderedPageBreak/>
        <w:t>Overview</w:t>
      </w:r>
      <w:bookmarkEnd w:id="3"/>
    </w:p>
    <w:p w14:paraId="011FB277" w14:textId="77777777" w:rsidR="00DA708D" w:rsidRPr="00D7399D" w:rsidRDefault="00DA708D" w:rsidP="00DA708D">
      <w:r w:rsidRPr="00D7399D">
        <w:t>This module provides an overview of investment real estate and sets the stage for the rest of this course and the rest of the CCIM curriculum.  It outlines the key players and key markets that are important when making real estate investment decisions.  The CCIM curriculum is structured around user and investor decisions.  The curriculum assumes that the vast majority of students coming through the curriculum have some role in the decision-making process for users and/or investors, even if they are not the decision makers themselves.  Thus, we begin by discussing the motivations of these two major decision makers.</w:t>
      </w:r>
    </w:p>
    <w:p w14:paraId="380E3F98" w14:textId="77777777" w:rsidR="00D6313E" w:rsidRPr="00D7399D" w:rsidRDefault="00D6313E" w:rsidP="00D6313E">
      <w:pPr>
        <w:pStyle w:val="Heading1"/>
      </w:pPr>
      <w:bookmarkStart w:id="4" w:name="_Toc63848283"/>
      <w:r w:rsidRPr="00D7399D">
        <w:t>Two Major Decision Makers</w:t>
      </w:r>
      <w:bookmarkEnd w:id="4"/>
    </w:p>
    <w:p w14:paraId="15AA8530" w14:textId="77777777" w:rsidR="00D6313E" w:rsidRPr="00D7399D" w:rsidRDefault="00D6313E" w:rsidP="00D6313E">
      <w:r w:rsidRPr="00D7399D">
        <w:t>There are two major decision makers who we will focus on in the CCIM curriculum:</w:t>
      </w:r>
    </w:p>
    <w:p w14:paraId="49C42EA5" w14:textId="77777777" w:rsidR="00D6313E" w:rsidRPr="00D7399D" w:rsidRDefault="00D6313E" w:rsidP="00D6313E">
      <w:pPr>
        <w:pStyle w:val="ListBullet"/>
      </w:pPr>
      <w:r w:rsidRPr="00D7399D">
        <w:t>Users, those who make decisions regarding space that they need to use for their business</w:t>
      </w:r>
    </w:p>
    <w:p w14:paraId="063E503A" w14:textId="77777777" w:rsidR="00D6313E" w:rsidRPr="00D7399D" w:rsidRDefault="00D6313E" w:rsidP="00D6313E">
      <w:pPr>
        <w:pStyle w:val="ListBullet"/>
      </w:pPr>
      <w:r w:rsidRPr="00D7399D">
        <w:t xml:space="preserve">Investors, those who make decisions regarding investment in properties that are or could be leased to users </w:t>
      </w:r>
    </w:p>
    <w:p w14:paraId="1F988435" w14:textId="77777777" w:rsidR="00D6313E" w:rsidRPr="00D7399D" w:rsidRDefault="00D6313E" w:rsidP="00D6313E">
      <w:r w:rsidRPr="00D7399D">
        <w:t xml:space="preserve">A user might also be an investor, e.g. a company that owns the building that it occupies for a home office or uses for a warehouse.  Even so, it is useful to separate the decision to use the real estate from the decision to invest in the real estate because the user could have chosen to lease the same property from an investor or sell it to an investor and lease it back.  A property might be </w:t>
      </w:r>
      <w:r w:rsidR="00C134AA" w:rsidRPr="00D7399D">
        <w:t>of</w:t>
      </w:r>
      <w:r w:rsidRPr="00D7399D">
        <w:t xml:space="preserve"> great use for a business but not a good investment for that particular company.  On the other hand</w:t>
      </w:r>
      <w:r w:rsidR="00C134AA" w:rsidRPr="00D7399D">
        <w:t>,</w:t>
      </w:r>
      <w:r w:rsidRPr="00D7399D">
        <w:t xml:space="preserve"> a property might be a great investment but not a good location or good space for a particular business.  Thus, we want to understand the decisions that are important for users and investors regardless of whether a particular user is also an investor.</w:t>
      </w:r>
    </w:p>
    <w:p w14:paraId="3914B581" w14:textId="77777777" w:rsidR="00D6313E" w:rsidRPr="00D7399D" w:rsidRDefault="00D6313E" w:rsidP="00D6313E">
      <w:pPr>
        <w:pStyle w:val="Heading2"/>
      </w:pPr>
      <w:bookmarkStart w:id="5" w:name="_Toc63848284"/>
      <w:r w:rsidRPr="00D7399D">
        <w:t>User Decisions</w:t>
      </w:r>
      <w:bookmarkEnd w:id="5"/>
    </w:p>
    <w:p w14:paraId="6A83DDF1" w14:textId="77777777" w:rsidR="00D6313E" w:rsidRPr="00D7399D" w:rsidRDefault="00D6313E" w:rsidP="00D6313E">
      <w:r w:rsidRPr="00D7399D">
        <w:t>Users</w:t>
      </w:r>
      <w:r w:rsidR="006C7853" w:rsidRPr="00D7399D">
        <w:fldChar w:fldCharType="begin"/>
      </w:r>
      <w:r w:rsidR="006C7853" w:rsidRPr="00D7399D">
        <w:instrText xml:space="preserve"> XE "Users" </w:instrText>
      </w:r>
      <w:r w:rsidR="006C7853" w:rsidRPr="00D7399D">
        <w:fldChar w:fldCharType="end"/>
      </w:r>
      <w:r w:rsidRPr="00D7399D">
        <w:t xml:space="preserve"> want space that meets the needs of their business in terms of the location, size and layout of the space, quality of the building, and perhaps proximity to other business that might be suppliers or customers.  Users will be concerned about the occupancy costs of the space which will depend (to a large extent) on the terms of the lease.  As noted above, users could own or lease their space.  Deciding to use the space is a use decision and deciding to own the space they use is an investment decision which must provide an adequate return as any investment.  The company could be using the capital for other purposes.</w:t>
      </w:r>
    </w:p>
    <w:p w14:paraId="5FE65CB6" w14:textId="77777777" w:rsidR="00D6313E" w:rsidRPr="00D7399D" w:rsidRDefault="00D6313E" w:rsidP="00D6313E">
      <w:r w:rsidRPr="00D7399D">
        <w:lastRenderedPageBreak/>
        <w:t>Users are confronted with many decisions while acquiring the space, holding the space, and disposing of the space.  The following is a partial list of the major decisions with which users are confronted:</w:t>
      </w:r>
    </w:p>
    <w:p w14:paraId="237F9D1E" w14:textId="77777777" w:rsidR="00D6313E" w:rsidRPr="00D7399D" w:rsidRDefault="00D6313E" w:rsidP="00D6313E">
      <w:pPr>
        <w:pStyle w:val="Heading3"/>
      </w:pPr>
      <w:r w:rsidRPr="00D7399D">
        <w:t>Acquisition Decisions</w:t>
      </w:r>
    </w:p>
    <w:p w14:paraId="71BB4A0F" w14:textId="77777777" w:rsidR="00D6313E" w:rsidRPr="00D7399D" w:rsidRDefault="00D6313E" w:rsidP="00D6313E">
      <w:pPr>
        <w:pStyle w:val="ListBullet"/>
      </w:pPr>
      <w:r w:rsidRPr="00D7399D">
        <w:t>Should space be acquired?</w:t>
      </w:r>
    </w:p>
    <w:p w14:paraId="39150A33" w14:textId="77777777" w:rsidR="00D6313E" w:rsidRPr="00D7399D" w:rsidRDefault="00D6313E" w:rsidP="00D6313E">
      <w:pPr>
        <w:pStyle w:val="ListBullet"/>
      </w:pPr>
      <w:r w:rsidRPr="00D7399D">
        <w:t xml:space="preserve">What type and how much space should be acquired? </w:t>
      </w:r>
    </w:p>
    <w:p w14:paraId="77351DF7" w14:textId="77777777" w:rsidR="00D6313E" w:rsidRPr="00D7399D" w:rsidRDefault="00D6313E" w:rsidP="00D6313E">
      <w:pPr>
        <w:pStyle w:val="ListBullet"/>
      </w:pPr>
      <w:r w:rsidRPr="00D7399D">
        <w:t>Where should space be acquired?</w:t>
      </w:r>
    </w:p>
    <w:p w14:paraId="4BCB8BF5" w14:textId="77777777" w:rsidR="00D6313E" w:rsidRPr="00D7399D" w:rsidRDefault="00D6313E" w:rsidP="00D6313E">
      <w:pPr>
        <w:pStyle w:val="ListBullet"/>
      </w:pPr>
      <w:r w:rsidRPr="00D7399D">
        <w:t>Which space should be acquired?</w:t>
      </w:r>
    </w:p>
    <w:p w14:paraId="5AC52053" w14:textId="77777777" w:rsidR="00D6313E" w:rsidRPr="00D7399D" w:rsidRDefault="00D6313E" w:rsidP="00D6313E">
      <w:pPr>
        <w:pStyle w:val="ListBullet"/>
      </w:pPr>
      <w:r w:rsidRPr="00D7399D">
        <w:t>What should the space acquisition entity be?</w:t>
      </w:r>
    </w:p>
    <w:p w14:paraId="577606B0" w14:textId="77777777" w:rsidR="00D6313E" w:rsidRPr="00D7399D" w:rsidRDefault="00D6313E" w:rsidP="00D6313E">
      <w:pPr>
        <w:pStyle w:val="ListBullet"/>
      </w:pPr>
      <w:r w:rsidRPr="00D7399D">
        <w:t>Should the space be leased or purchased?</w:t>
      </w:r>
    </w:p>
    <w:p w14:paraId="65EB7569" w14:textId="77777777" w:rsidR="00BA439C" w:rsidRPr="00D7399D" w:rsidRDefault="00D6313E" w:rsidP="00D6313E">
      <w:pPr>
        <w:pStyle w:val="ListBullet"/>
      </w:pPr>
      <w:r w:rsidRPr="00D7399D">
        <w:t>What should the space acquisition process be?</w:t>
      </w:r>
    </w:p>
    <w:p w14:paraId="1504376E" w14:textId="77777777" w:rsidR="00D6313E" w:rsidRPr="00D7399D" w:rsidRDefault="00D6313E" w:rsidP="00C65829">
      <w:pPr>
        <w:pStyle w:val="Heading3"/>
      </w:pPr>
      <w:r w:rsidRPr="00D7399D">
        <w:t>Holding Period Decisions</w:t>
      </w:r>
    </w:p>
    <w:p w14:paraId="5DCF3B38" w14:textId="77777777" w:rsidR="00D6313E" w:rsidRPr="00D7399D" w:rsidRDefault="00D6313E" w:rsidP="00D6313E">
      <w:pPr>
        <w:pStyle w:val="ListBullet"/>
      </w:pPr>
      <w:r w:rsidRPr="00D7399D">
        <w:t>Leased space</w:t>
      </w:r>
    </w:p>
    <w:p w14:paraId="721FBF63" w14:textId="77777777" w:rsidR="00D6313E" w:rsidRPr="00D7399D" w:rsidRDefault="00D6313E" w:rsidP="00D6313E">
      <w:pPr>
        <w:pStyle w:val="ListBullet2"/>
      </w:pPr>
      <w:r w:rsidRPr="00D7399D">
        <w:t>Should discretionary capital expenditures be made?</w:t>
      </w:r>
    </w:p>
    <w:p w14:paraId="46FE3652" w14:textId="77777777" w:rsidR="00D6313E" w:rsidRPr="00D7399D" w:rsidRDefault="00D6313E" w:rsidP="00D6313E">
      <w:pPr>
        <w:pStyle w:val="ListBullet2"/>
      </w:pPr>
      <w:r w:rsidRPr="00D7399D">
        <w:t>Should the capital structure of occupancy be changed?</w:t>
      </w:r>
    </w:p>
    <w:p w14:paraId="2176BD49" w14:textId="77777777" w:rsidR="00D6313E" w:rsidRPr="00D7399D" w:rsidRDefault="00D6313E" w:rsidP="00D6313E">
      <w:pPr>
        <w:pStyle w:val="ListBullet2"/>
      </w:pPr>
      <w:r w:rsidRPr="00D7399D">
        <w:t>Should the space utilization be changed?</w:t>
      </w:r>
    </w:p>
    <w:p w14:paraId="634856A9" w14:textId="77777777" w:rsidR="00D6313E" w:rsidRPr="00D7399D" w:rsidRDefault="00D6313E" w:rsidP="00D6313E">
      <w:pPr>
        <w:pStyle w:val="ListBullet2"/>
      </w:pPr>
      <w:r w:rsidRPr="00D7399D">
        <w:t>Should the user continue to occupy the space?</w:t>
      </w:r>
    </w:p>
    <w:p w14:paraId="693173A0" w14:textId="77777777" w:rsidR="00D6313E" w:rsidRPr="00D7399D" w:rsidRDefault="00D6313E" w:rsidP="00D6313E">
      <w:pPr>
        <w:pStyle w:val="ListBullet2"/>
      </w:pPr>
      <w:r w:rsidRPr="00D7399D">
        <w:t>Should any lease options be exercised?</w:t>
      </w:r>
    </w:p>
    <w:p w14:paraId="292D9FFC" w14:textId="77777777" w:rsidR="00D6313E" w:rsidRPr="00D7399D" w:rsidRDefault="00D6313E" w:rsidP="00D6313E">
      <w:pPr>
        <w:pStyle w:val="ListBullet2"/>
      </w:pPr>
      <w:r w:rsidRPr="00D7399D">
        <w:t>Should the lease be renegotiated?</w:t>
      </w:r>
    </w:p>
    <w:p w14:paraId="565F5EBD" w14:textId="77777777" w:rsidR="00D6313E" w:rsidRPr="00D7399D" w:rsidRDefault="00D6313E" w:rsidP="00D6313E">
      <w:pPr>
        <w:pStyle w:val="ListBullet2"/>
      </w:pPr>
      <w:r w:rsidRPr="00D7399D">
        <w:t>Should the space be disposed of?</w:t>
      </w:r>
    </w:p>
    <w:p w14:paraId="23C24A7C" w14:textId="77777777" w:rsidR="00D6313E" w:rsidRPr="00D7399D" w:rsidRDefault="00D6313E" w:rsidP="00D6313E">
      <w:pPr>
        <w:pStyle w:val="ListBullet"/>
      </w:pPr>
      <w:r w:rsidRPr="00D7399D">
        <w:t>Owned Space</w:t>
      </w:r>
    </w:p>
    <w:p w14:paraId="6FB03802" w14:textId="77777777" w:rsidR="00D6313E" w:rsidRPr="00D7399D" w:rsidRDefault="00D6313E" w:rsidP="00D6313E">
      <w:pPr>
        <w:pStyle w:val="ListBullet2"/>
      </w:pPr>
      <w:r w:rsidRPr="00D7399D">
        <w:t>Should discretionary capital expenditures be made?</w:t>
      </w:r>
    </w:p>
    <w:p w14:paraId="56619112" w14:textId="77777777" w:rsidR="00D6313E" w:rsidRPr="00D7399D" w:rsidRDefault="00D6313E" w:rsidP="00D6313E">
      <w:pPr>
        <w:pStyle w:val="ListBullet2"/>
      </w:pPr>
      <w:r w:rsidRPr="00D7399D">
        <w:t>Should the capital structure be changed?</w:t>
      </w:r>
    </w:p>
    <w:p w14:paraId="7807528D" w14:textId="77777777" w:rsidR="00D6313E" w:rsidRPr="00D7399D" w:rsidRDefault="00D6313E" w:rsidP="00D6313E">
      <w:pPr>
        <w:pStyle w:val="ListBullet2"/>
      </w:pPr>
      <w:r w:rsidRPr="00D7399D">
        <w:t>Should the space utilization be changed?</w:t>
      </w:r>
    </w:p>
    <w:p w14:paraId="4BF6E475" w14:textId="77777777" w:rsidR="00D6313E" w:rsidRPr="00D7399D" w:rsidRDefault="00D6313E" w:rsidP="00D6313E">
      <w:pPr>
        <w:pStyle w:val="ListBullet2"/>
      </w:pPr>
      <w:r w:rsidRPr="00D7399D">
        <w:t>Should the user continue to occupy the space?</w:t>
      </w:r>
    </w:p>
    <w:p w14:paraId="59A73272" w14:textId="77777777" w:rsidR="00D6313E" w:rsidRPr="00D7399D" w:rsidRDefault="00D6313E" w:rsidP="00D6313E">
      <w:pPr>
        <w:pStyle w:val="ListBullet2"/>
      </w:pPr>
      <w:r w:rsidRPr="00D7399D">
        <w:t>Should the property be sold or exchanged?</w:t>
      </w:r>
    </w:p>
    <w:p w14:paraId="7E47265D" w14:textId="77777777" w:rsidR="00D6313E" w:rsidRPr="00D7399D" w:rsidRDefault="00D6313E" w:rsidP="00C65829">
      <w:pPr>
        <w:pStyle w:val="Heading3"/>
      </w:pPr>
      <w:r w:rsidRPr="00D7399D">
        <w:t>Disposition Decisions</w:t>
      </w:r>
    </w:p>
    <w:p w14:paraId="0A97ADA8" w14:textId="77777777" w:rsidR="00D6313E" w:rsidRPr="00D7399D" w:rsidRDefault="00D6313E" w:rsidP="00D6313E">
      <w:pPr>
        <w:pStyle w:val="ListBullet"/>
      </w:pPr>
      <w:r w:rsidRPr="00D7399D">
        <w:t>What should the disposition price be?</w:t>
      </w:r>
    </w:p>
    <w:p w14:paraId="77EDC0D9" w14:textId="77777777" w:rsidR="00D6313E" w:rsidRPr="00D7399D" w:rsidRDefault="00D6313E" w:rsidP="00D6313E">
      <w:pPr>
        <w:pStyle w:val="ListBullet"/>
      </w:pPr>
      <w:r w:rsidRPr="00D7399D">
        <w:t>What should the disposition method be?</w:t>
      </w:r>
    </w:p>
    <w:p w14:paraId="770C3539" w14:textId="77777777" w:rsidR="00D6313E" w:rsidRPr="00D7399D" w:rsidRDefault="00D6313E" w:rsidP="00D6313E">
      <w:pPr>
        <w:pStyle w:val="ListBullet"/>
      </w:pPr>
      <w:r w:rsidRPr="00D7399D">
        <w:t>What should the disposition process be?</w:t>
      </w:r>
    </w:p>
    <w:p w14:paraId="2A62B73B" w14:textId="77777777" w:rsidR="00D6313E" w:rsidRPr="00D7399D" w:rsidRDefault="00D6313E" w:rsidP="00D6313E">
      <w:r w:rsidRPr="00D7399D">
        <w:t>The skills and knowledge necessary to make such user decisions will be taught in subsequent courses in the CCIM curriculum.</w:t>
      </w:r>
    </w:p>
    <w:p w14:paraId="281C1F16" w14:textId="77777777" w:rsidR="00A31B9C" w:rsidRPr="00D7399D" w:rsidRDefault="00A31B9C" w:rsidP="00A31B9C">
      <w:pPr>
        <w:pStyle w:val="Heading2"/>
      </w:pPr>
      <w:bookmarkStart w:id="6" w:name="_Toc63848285"/>
      <w:r w:rsidRPr="00D7399D">
        <w:lastRenderedPageBreak/>
        <w:t>Investor Decisions</w:t>
      </w:r>
      <w:bookmarkEnd w:id="6"/>
    </w:p>
    <w:p w14:paraId="59E161DD" w14:textId="77777777" w:rsidR="00A31B9C" w:rsidRPr="00D7399D" w:rsidRDefault="00A31B9C" w:rsidP="00A31B9C">
      <w:r w:rsidRPr="00D7399D">
        <w:t>Investors</w:t>
      </w:r>
      <w:r w:rsidR="00E83F6F" w:rsidRPr="00D7399D">
        <w:fldChar w:fldCharType="begin"/>
      </w:r>
      <w:r w:rsidR="00E83F6F" w:rsidRPr="00D7399D">
        <w:instrText xml:space="preserve"> XE "Investors" </w:instrText>
      </w:r>
      <w:r w:rsidR="00E83F6F" w:rsidRPr="00D7399D">
        <w:fldChar w:fldCharType="end"/>
      </w:r>
      <w:r w:rsidRPr="00D7399D">
        <w:t xml:space="preserve"> are primarily interested in receiving a return on investment (yield)</w:t>
      </w:r>
      <w:r w:rsidR="00BC75E2" w:rsidRPr="00D7399D">
        <w:fldChar w:fldCharType="begin"/>
      </w:r>
      <w:r w:rsidR="00BC75E2" w:rsidRPr="00D7399D">
        <w:instrText xml:space="preserve"> XE "return on investment (yield)" </w:instrText>
      </w:r>
      <w:r w:rsidR="00BC75E2" w:rsidRPr="00D7399D">
        <w:fldChar w:fldCharType="end"/>
      </w:r>
      <w:r w:rsidR="00BC75E2" w:rsidRPr="00D7399D">
        <w:fldChar w:fldCharType="begin"/>
      </w:r>
      <w:r w:rsidR="00BC75E2" w:rsidRPr="00D7399D">
        <w:instrText xml:space="preserve"> XE "return on investment (yield)" </w:instrText>
      </w:r>
      <w:r w:rsidR="00BC75E2" w:rsidRPr="00D7399D">
        <w:fldChar w:fldCharType="end"/>
      </w:r>
      <w:r w:rsidRPr="00D7399D">
        <w:t xml:space="preserve"> that is commensurate with the risk that they will incur by making an investment.  </w:t>
      </w:r>
      <w:r w:rsidR="00657A44" w:rsidRPr="00D7399D">
        <w:fldChar w:fldCharType="begin"/>
      </w:r>
      <w:r w:rsidR="00A44370" w:rsidRPr="00D7399D">
        <w:instrText>xe "Ra</w:instrText>
      </w:r>
      <w:r w:rsidR="00A44370" w:rsidRPr="00D7399D">
        <w:rPr>
          <w:bCs/>
        </w:rPr>
        <w:instrText>te of return (y</w:instrText>
      </w:r>
      <w:r w:rsidR="00A44370" w:rsidRPr="00D7399D">
        <w:instrText>ield)"</w:instrText>
      </w:r>
      <w:r w:rsidR="00657A44" w:rsidRPr="00D7399D">
        <w:fldChar w:fldCharType="end"/>
      </w:r>
      <w:r w:rsidRPr="00D7399D">
        <w:t xml:space="preserve">The rate of return is the percentage return on each dollar invested for each period it is invested.  Investors can compare investment alternatives using the rate of return.  Rates of return can be estimated on a before-tax or an after-tax basis. </w:t>
      </w:r>
    </w:p>
    <w:p w14:paraId="36743114" w14:textId="77777777" w:rsidR="00A31B9C" w:rsidRPr="00D7399D" w:rsidRDefault="00A31B9C" w:rsidP="00A31B9C">
      <w:r w:rsidRPr="00D7399D">
        <w:t>The more risk that the investment entails, the higher the return the investor should expect.  Of course the actual return may differ from the expected return.  Investors are ultimately interested in maximizing their wealth, but they will have different tolerances for risk that they are willing to accept in achieving this goal so they may be willing to strive for a lower wealth target if that means they will not incur as much risk.  Thus, investors usually decide on the level of risk they are willing to accept and try to maximize their return while keeping the risk at that level.</w:t>
      </w:r>
    </w:p>
    <w:p w14:paraId="228BA548" w14:textId="77777777" w:rsidR="00A31B9C" w:rsidRPr="00D7399D" w:rsidRDefault="00A31B9C" w:rsidP="00A31B9C">
      <w:r w:rsidRPr="00D7399D">
        <w:t>As was the case for users, investors are confronted with many decisions about acquiring the investment real estate, owning the investment real estate, and disposing of the investment real estate.  The following is a partial list of major decisions with which investors are confronted:</w:t>
      </w:r>
    </w:p>
    <w:p w14:paraId="62508CE7" w14:textId="77777777" w:rsidR="00A31B9C" w:rsidRPr="00D7399D" w:rsidRDefault="00A31B9C" w:rsidP="00A31B9C">
      <w:pPr>
        <w:pStyle w:val="Heading3"/>
      </w:pPr>
      <w:r w:rsidRPr="00D7399D">
        <w:t>Acquisition Decisions</w:t>
      </w:r>
    </w:p>
    <w:p w14:paraId="473A5A47" w14:textId="77777777" w:rsidR="00A31B9C" w:rsidRPr="00D7399D" w:rsidRDefault="00A31B9C" w:rsidP="00A31B9C">
      <w:pPr>
        <w:pStyle w:val="ListBullet"/>
      </w:pPr>
      <w:r w:rsidRPr="00D7399D">
        <w:t>Should investment real estate be acquired?</w:t>
      </w:r>
    </w:p>
    <w:p w14:paraId="24A61FE6" w14:textId="77777777" w:rsidR="00A31B9C" w:rsidRPr="00D7399D" w:rsidRDefault="00A31B9C" w:rsidP="00A31B9C">
      <w:pPr>
        <w:pStyle w:val="ListBullet"/>
      </w:pPr>
      <w:r w:rsidRPr="00D7399D">
        <w:t>What type of investment real estate should be acquired?</w:t>
      </w:r>
    </w:p>
    <w:p w14:paraId="142286AF" w14:textId="77777777" w:rsidR="00A31B9C" w:rsidRPr="00D7399D" w:rsidRDefault="00A31B9C" w:rsidP="00A31B9C">
      <w:pPr>
        <w:pStyle w:val="ListBullet"/>
      </w:pPr>
      <w:r w:rsidRPr="00D7399D">
        <w:t>When should investment real estate be acquired?</w:t>
      </w:r>
    </w:p>
    <w:p w14:paraId="0B95B009" w14:textId="77777777" w:rsidR="00A31B9C" w:rsidRPr="00D7399D" w:rsidRDefault="00A31B9C" w:rsidP="00A31B9C">
      <w:pPr>
        <w:pStyle w:val="ListBullet"/>
      </w:pPr>
      <w:r w:rsidRPr="00D7399D">
        <w:t>Where should investment real estate be acquired?</w:t>
      </w:r>
    </w:p>
    <w:p w14:paraId="088EEF30" w14:textId="77777777" w:rsidR="00A31B9C" w:rsidRPr="00D7399D" w:rsidRDefault="00A31B9C" w:rsidP="00A31B9C">
      <w:pPr>
        <w:pStyle w:val="ListBullet"/>
      </w:pPr>
      <w:r w:rsidRPr="00D7399D">
        <w:t>Which of the available investment real estate alternatives should be acquired?</w:t>
      </w:r>
    </w:p>
    <w:p w14:paraId="6E7AB477" w14:textId="77777777" w:rsidR="00A31B9C" w:rsidRPr="00D7399D" w:rsidRDefault="00A31B9C" w:rsidP="00A31B9C">
      <w:pPr>
        <w:pStyle w:val="ListBullet"/>
      </w:pPr>
      <w:r w:rsidRPr="00D7399D">
        <w:t>How should the investment real estate be acquired?</w:t>
      </w:r>
    </w:p>
    <w:p w14:paraId="746A23A0" w14:textId="77777777" w:rsidR="00A31B9C" w:rsidRPr="00D7399D" w:rsidRDefault="00A31B9C" w:rsidP="00A31B9C">
      <w:pPr>
        <w:pStyle w:val="ListBullet"/>
      </w:pPr>
      <w:r w:rsidRPr="00D7399D">
        <w:t>What should be the sources of debt and equity capital?</w:t>
      </w:r>
    </w:p>
    <w:p w14:paraId="26E5AEA2" w14:textId="77777777" w:rsidR="00A31B9C" w:rsidRPr="00D7399D" w:rsidRDefault="00A31B9C" w:rsidP="00A31B9C">
      <w:pPr>
        <w:pStyle w:val="ListBullet"/>
      </w:pPr>
      <w:r w:rsidRPr="00D7399D">
        <w:t>What should the investment real estate acquisition entity be?</w:t>
      </w:r>
    </w:p>
    <w:p w14:paraId="546939EB" w14:textId="77777777" w:rsidR="00A31B9C" w:rsidRPr="00D7399D" w:rsidRDefault="00A31B9C" w:rsidP="00A31B9C">
      <w:pPr>
        <w:pStyle w:val="ListBullet"/>
      </w:pPr>
      <w:r w:rsidRPr="00D7399D">
        <w:t>What should the acquisition price and terms of the investment real estate be?</w:t>
      </w:r>
    </w:p>
    <w:p w14:paraId="63DFC7A2" w14:textId="77777777" w:rsidR="00DA708D" w:rsidRPr="00D7399D" w:rsidRDefault="00DA708D">
      <w:pPr>
        <w:spacing w:before="0" w:after="200"/>
        <w:rPr>
          <w:rFonts w:ascii="Franklin Gothic Demi Cond" w:eastAsiaTheme="majorEastAsia" w:hAnsi="Franklin Gothic Demi Cond" w:cstheme="majorBidi"/>
          <w:bCs/>
          <w:color w:val="595959" w:themeColor="text1" w:themeTint="A6"/>
          <w:sz w:val="28"/>
        </w:rPr>
      </w:pPr>
      <w:r w:rsidRPr="00D7399D">
        <w:br w:type="page"/>
      </w:r>
    </w:p>
    <w:p w14:paraId="1AFA74D6" w14:textId="77777777" w:rsidR="00A31B9C" w:rsidRPr="00D7399D" w:rsidRDefault="00A31B9C" w:rsidP="00A31B9C">
      <w:pPr>
        <w:pStyle w:val="Heading3"/>
      </w:pPr>
      <w:r w:rsidRPr="00D7399D">
        <w:lastRenderedPageBreak/>
        <w:t>Holding Period Decisions</w:t>
      </w:r>
    </w:p>
    <w:p w14:paraId="1560E733" w14:textId="77777777" w:rsidR="00A31B9C" w:rsidRPr="00D7399D" w:rsidRDefault="00A31B9C" w:rsidP="00A31B9C">
      <w:pPr>
        <w:pStyle w:val="ListBullet"/>
      </w:pPr>
      <w:r w:rsidRPr="00D7399D">
        <w:t>Should discretionary capital expenditures be made?</w:t>
      </w:r>
    </w:p>
    <w:p w14:paraId="41923E82" w14:textId="77777777" w:rsidR="00A31B9C" w:rsidRPr="00D7399D" w:rsidRDefault="00A31B9C" w:rsidP="00A31B9C">
      <w:pPr>
        <w:pStyle w:val="ListBullet"/>
      </w:pPr>
      <w:r w:rsidRPr="00D7399D">
        <w:t>Should the financing structure be changed?</w:t>
      </w:r>
    </w:p>
    <w:p w14:paraId="2274D6CC" w14:textId="77777777" w:rsidR="00A31B9C" w:rsidRPr="00D7399D" w:rsidRDefault="00A31B9C" w:rsidP="00A31B9C">
      <w:pPr>
        <w:pStyle w:val="ListBullet"/>
      </w:pPr>
      <w:r w:rsidRPr="00D7399D">
        <w:t>Should the property use be changed?</w:t>
      </w:r>
    </w:p>
    <w:p w14:paraId="77611437" w14:textId="77777777" w:rsidR="00A31B9C" w:rsidRPr="00D7399D" w:rsidRDefault="00A31B9C" w:rsidP="00A31B9C">
      <w:pPr>
        <w:pStyle w:val="ListBullet"/>
      </w:pPr>
      <w:r w:rsidRPr="00D7399D">
        <w:t>Should the ownership entity be changed?</w:t>
      </w:r>
    </w:p>
    <w:p w14:paraId="62518674" w14:textId="77777777" w:rsidR="00A31B9C" w:rsidRPr="00D7399D" w:rsidRDefault="00A31B9C" w:rsidP="00A31B9C">
      <w:pPr>
        <w:pStyle w:val="ListBullet"/>
      </w:pPr>
      <w:r w:rsidRPr="00D7399D">
        <w:t>Should the property be held or sold?</w:t>
      </w:r>
    </w:p>
    <w:p w14:paraId="6C9FEF5F" w14:textId="77777777" w:rsidR="00A31B9C" w:rsidRPr="00D7399D" w:rsidRDefault="00A31B9C" w:rsidP="00A31B9C">
      <w:pPr>
        <w:pStyle w:val="ListBullet"/>
      </w:pPr>
      <w:r w:rsidRPr="00D7399D">
        <w:t xml:space="preserve">Should the operating strategy be changed? </w:t>
      </w:r>
    </w:p>
    <w:p w14:paraId="4EAF0A8B" w14:textId="77777777" w:rsidR="00A31B9C" w:rsidRPr="00D7399D" w:rsidRDefault="00A31B9C" w:rsidP="00A31B9C">
      <w:pPr>
        <w:pStyle w:val="Heading3"/>
      </w:pPr>
      <w:r w:rsidRPr="00D7399D">
        <w:t>Disposition Decisions</w:t>
      </w:r>
    </w:p>
    <w:p w14:paraId="2C345A3A" w14:textId="77777777" w:rsidR="00A31B9C" w:rsidRPr="00D7399D" w:rsidRDefault="00A31B9C" w:rsidP="00A31B9C">
      <w:pPr>
        <w:pStyle w:val="ListBullet"/>
      </w:pPr>
      <w:r w:rsidRPr="00D7399D">
        <w:t>What should the disposition price be?</w:t>
      </w:r>
    </w:p>
    <w:p w14:paraId="6F7633D7" w14:textId="77777777" w:rsidR="00A31B9C" w:rsidRPr="00D7399D" w:rsidRDefault="00A31B9C" w:rsidP="00A31B9C">
      <w:pPr>
        <w:pStyle w:val="ListBullet"/>
      </w:pPr>
      <w:r w:rsidRPr="00D7399D">
        <w:t xml:space="preserve">What should the disposition method be? </w:t>
      </w:r>
    </w:p>
    <w:p w14:paraId="24AFB7F8" w14:textId="77777777" w:rsidR="00A31B9C" w:rsidRPr="00D7399D" w:rsidRDefault="00A31B9C" w:rsidP="00A31B9C">
      <w:pPr>
        <w:pStyle w:val="ListBullet"/>
      </w:pPr>
      <w:r w:rsidRPr="00D7399D">
        <w:t xml:space="preserve">What should the marketing process be? </w:t>
      </w:r>
    </w:p>
    <w:p w14:paraId="04315820" w14:textId="77777777" w:rsidR="00B46E8F" w:rsidRPr="00D7399D" w:rsidRDefault="00B46E8F">
      <w:pPr>
        <w:spacing w:before="0" w:after="200"/>
        <w:rPr>
          <w:rFonts w:ascii="Franklin Gothic Demi Cond" w:eastAsiaTheme="majorEastAsia" w:hAnsi="Franklin Gothic Demi Cond" w:cstheme="majorBidi"/>
          <w:bCs/>
          <w:sz w:val="44"/>
          <w:szCs w:val="28"/>
        </w:rPr>
      </w:pPr>
      <w:r w:rsidRPr="00D7399D">
        <w:br w:type="page"/>
      </w:r>
    </w:p>
    <w:p w14:paraId="740E6B7C" w14:textId="77777777" w:rsidR="00A31B9C" w:rsidRPr="00D7399D" w:rsidRDefault="00A31B9C" w:rsidP="00A31B9C">
      <w:pPr>
        <w:pStyle w:val="Heading1"/>
      </w:pPr>
      <w:bookmarkStart w:id="7" w:name="_Toc63848286"/>
      <w:r w:rsidRPr="00D7399D">
        <w:lastRenderedPageBreak/>
        <w:t>The CCIM Curriculum</w:t>
      </w:r>
      <w:bookmarkEnd w:id="7"/>
    </w:p>
    <w:p w14:paraId="683E6629" w14:textId="77777777" w:rsidR="00A31B9C" w:rsidRPr="00D7399D" w:rsidRDefault="00A31B9C" w:rsidP="00A31B9C">
      <w:r w:rsidRPr="00D7399D">
        <w:t xml:space="preserve">The CCIM curriculum was structured around the skills and knowledge necessary to make the user and/or investor decisions listed above.  This first course is structured primarily around the basic investor decisions in the three decision </w:t>
      </w:r>
      <w:r w:rsidR="008D38A7" w:rsidRPr="00D7399D">
        <w:t>phases</w:t>
      </w:r>
      <w:r w:rsidRPr="00D7399D">
        <w:t xml:space="preserve"> (acquisition, ownership, and disposition).  The remainder of this course and the other courses in the CCIM curriculum will enhance your skills and knowledge needed to make many types of real estate decisions. Some of these skills are as follows:</w:t>
      </w:r>
    </w:p>
    <w:p w14:paraId="3CE2254F" w14:textId="77777777" w:rsidR="00A31B9C" w:rsidRPr="00D7399D" w:rsidRDefault="00A31B9C" w:rsidP="00A31B9C">
      <w:pPr>
        <w:pStyle w:val="ListBullet"/>
      </w:pPr>
      <w:r w:rsidRPr="00D7399D">
        <w:t>Identify, compare, and contrast various types of investments.</w:t>
      </w:r>
    </w:p>
    <w:p w14:paraId="4ABE2F8D" w14:textId="77777777" w:rsidR="00A31B9C" w:rsidRPr="00D7399D" w:rsidRDefault="00A31B9C" w:rsidP="00A31B9C">
      <w:pPr>
        <w:pStyle w:val="ListBullet"/>
      </w:pPr>
      <w:r w:rsidRPr="00D7399D">
        <w:t>Determine the role of real estate in the overall portfolio.</w:t>
      </w:r>
    </w:p>
    <w:p w14:paraId="7D33049E" w14:textId="77777777" w:rsidR="00A31B9C" w:rsidRPr="00D7399D" w:rsidRDefault="00A31B9C" w:rsidP="00A31B9C">
      <w:pPr>
        <w:pStyle w:val="ListBullet"/>
      </w:pPr>
      <w:r w:rsidRPr="00D7399D">
        <w:t xml:space="preserve">Factor investor objectives and capabilities into the real estate decision-making process. </w:t>
      </w:r>
    </w:p>
    <w:p w14:paraId="29451DC8" w14:textId="77777777" w:rsidR="00A31B9C" w:rsidRPr="00D7399D" w:rsidRDefault="00A31B9C" w:rsidP="00A31B9C">
      <w:pPr>
        <w:pStyle w:val="ListBullet"/>
      </w:pPr>
      <w:r w:rsidRPr="00D7399D">
        <w:t>Analyze various property types.</w:t>
      </w:r>
    </w:p>
    <w:p w14:paraId="5B944936" w14:textId="77777777" w:rsidR="00A31B9C" w:rsidRPr="00D7399D" w:rsidRDefault="00A31B9C" w:rsidP="00A31B9C">
      <w:pPr>
        <w:pStyle w:val="ListBullet"/>
      </w:pPr>
      <w:r w:rsidRPr="00D7399D">
        <w:t>Apply and interpret the real estate and business cycle models to real estate decision making.</w:t>
      </w:r>
    </w:p>
    <w:p w14:paraId="62C9885D" w14:textId="77777777" w:rsidR="00A31B9C" w:rsidRPr="00D7399D" w:rsidRDefault="00A31B9C" w:rsidP="00A31B9C">
      <w:pPr>
        <w:pStyle w:val="ListBullet"/>
      </w:pPr>
      <w:r w:rsidRPr="00D7399D">
        <w:t xml:space="preserve">Conduct and/or analyze a feasibility analysis including a strategic analysis, a market and competitive analysis, a political and legal analysis, a physical and design analysis, and a financial analysis. </w:t>
      </w:r>
      <w:r w:rsidR="00C134AA" w:rsidRPr="00D7399D">
        <w:t xml:space="preserve"> </w:t>
      </w:r>
      <w:r w:rsidRPr="00D7399D">
        <w:t>Describe the property acquisition process.</w:t>
      </w:r>
    </w:p>
    <w:p w14:paraId="68813944" w14:textId="77777777" w:rsidR="00A31B9C" w:rsidRPr="00D7399D" w:rsidRDefault="00A31B9C" w:rsidP="00A31B9C">
      <w:pPr>
        <w:pStyle w:val="ListBullet"/>
      </w:pPr>
      <w:r w:rsidRPr="00D7399D">
        <w:t>Analyze the historic performance of properties.</w:t>
      </w:r>
    </w:p>
    <w:p w14:paraId="407ECB9B" w14:textId="77777777" w:rsidR="00A31B9C" w:rsidRPr="00D7399D" w:rsidRDefault="00A31B9C" w:rsidP="00A31B9C">
      <w:pPr>
        <w:pStyle w:val="ListBullet"/>
      </w:pPr>
      <w:r w:rsidRPr="00D7399D">
        <w:t xml:space="preserve">Identify the various types of due diligence and interpret the results.  </w:t>
      </w:r>
    </w:p>
    <w:p w14:paraId="5B55D458" w14:textId="77777777" w:rsidR="00A31B9C" w:rsidRPr="00D7399D" w:rsidRDefault="00A31B9C" w:rsidP="00A31B9C">
      <w:pPr>
        <w:pStyle w:val="ListBullet"/>
      </w:pPr>
      <w:r w:rsidRPr="00D7399D">
        <w:t>Determine the impact of leverage on risk and return.</w:t>
      </w:r>
    </w:p>
    <w:p w14:paraId="06C02869" w14:textId="77777777" w:rsidR="00A31B9C" w:rsidRPr="00D7399D" w:rsidRDefault="00A31B9C" w:rsidP="00A31B9C">
      <w:pPr>
        <w:pStyle w:val="ListBullet"/>
      </w:pPr>
      <w:r w:rsidRPr="00D7399D">
        <w:t>Conduct a lease buyout analysis for an owner and tenant.</w:t>
      </w:r>
    </w:p>
    <w:p w14:paraId="14DB01F7" w14:textId="77777777" w:rsidR="00A31B9C" w:rsidRPr="00D7399D" w:rsidRDefault="00A31B9C" w:rsidP="00A31B9C">
      <w:pPr>
        <w:pStyle w:val="ListBullet"/>
      </w:pPr>
      <w:r w:rsidRPr="00D7399D">
        <w:t>Compare and contrast the advantages and disadvantages of various real estate acquisition entities.</w:t>
      </w:r>
    </w:p>
    <w:p w14:paraId="30E70E96" w14:textId="77777777" w:rsidR="00A31B9C" w:rsidRPr="00D7399D" w:rsidRDefault="00A31B9C" w:rsidP="00A31B9C">
      <w:pPr>
        <w:pStyle w:val="ListBullet"/>
      </w:pPr>
      <w:r w:rsidRPr="00D7399D">
        <w:t>Analyze hold and disposition options.</w:t>
      </w:r>
    </w:p>
    <w:p w14:paraId="2B2770A0" w14:textId="77777777" w:rsidR="00A31B9C" w:rsidRPr="00D7399D" w:rsidRDefault="00A31B9C" w:rsidP="00A31B9C">
      <w:pPr>
        <w:pStyle w:val="ListBullet"/>
      </w:pPr>
      <w:r w:rsidRPr="00D7399D">
        <w:t>Conduct a user needs analysis.</w:t>
      </w:r>
    </w:p>
    <w:p w14:paraId="231885B1" w14:textId="77777777" w:rsidR="00A31B9C" w:rsidRPr="00D7399D" w:rsidRDefault="00A31B9C" w:rsidP="00A31B9C">
      <w:pPr>
        <w:pStyle w:val="ListBullet"/>
      </w:pPr>
      <w:r w:rsidRPr="00D7399D">
        <w:t>Analyze continue to lease alternatives.</w:t>
      </w:r>
    </w:p>
    <w:p w14:paraId="7ECD896D" w14:textId="77777777" w:rsidR="00A31B9C" w:rsidRPr="00D7399D" w:rsidRDefault="00A31B9C" w:rsidP="00A31B9C">
      <w:pPr>
        <w:pStyle w:val="ListBullet"/>
      </w:pPr>
      <w:r w:rsidRPr="00D7399D">
        <w:t>Complete a comparative lease qualitative analysis for a user.</w:t>
      </w:r>
    </w:p>
    <w:p w14:paraId="2E1E084B" w14:textId="77777777" w:rsidR="00A31B9C" w:rsidRPr="00D7399D" w:rsidRDefault="00A31B9C" w:rsidP="00A31B9C">
      <w:pPr>
        <w:pStyle w:val="ListBullet"/>
      </w:pPr>
      <w:r w:rsidRPr="00D7399D">
        <w:t>Quantify various measures of occupancy cost for a user/tenant and a user/owner.</w:t>
      </w:r>
    </w:p>
    <w:p w14:paraId="5130FC16" w14:textId="77777777" w:rsidR="00A31B9C" w:rsidRPr="00D7399D" w:rsidRDefault="00A31B9C" w:rsidP="00A31B9C">
      <w:pPr>
        <w:pStyle w:val="ListBullet"/>
      </w:pPr>
      <w:r w:rsidRPr="00D7399D">
        <w:t>Compare and contrast real estate investment value and real estate market value.</w:t>
      </w:r>
    </w:p>
    <w:p w14:paraId="5F43C5D6" w14:textId="77777777" w:rsidR="00A31B9C" w:rsidRPr="00D7399D" w:rsidRDefault="00A31B9C" w:rsidP="00A31B9C">
      <w:pPr>
        <w:pStyle w:val="ListBullet"/>
      </w:pPr>
      <w:r w:rsidRPr="00D7399D">
        <w:t>Determine user acquisition value.</w:t>
      </w:r>
    </w:p>
    <w:p w14:paraId="46098785" w14:textId="77777777" w:rsidR="00A31B9C" w:rsidRPr="00D7399D" w:rsidRDefault="00A31B9C" w:rsidP="00A31B9C">
      <w:pPr>
        <w:pStyle w:val="ListBullet"/>
      </w:pPr>
      <w:r w:rsidRPr="00D7399D">
        <w:lastRenderedPageBreak/>
        <w:t>Describe the marketing process and identify the key components of a marketing plan.</w:t>
      </w:r>
    </w:p>
    <w:p w14:paraId="76A0DEEB" w14:textId="77777777" w:rsidR="00A31B9C" w:rsidRPr="00D7399D" w:rsidRDefault="00A31B9C" w:rsidP="00A31B9C">
      <w:pPr>
        <w:pStyle w:val="ListBullet"/>
      </w:pPr>
      <w:r w:rsidRPr="00D7399D">
        <w:t>Determine the appropriate discount rate for corporate and non-corporate entities to conduct various discounted cash flow analyses.</w:t>
      </w:r>
    </w:p>
    <w:p w14:paraId="1494C2E7" w14:textId="77777777" w:rsidR="00A31B9C" w:rsidRPr="00D7399D" w:rsidRDefault="00A31B9C" w:rsidP="00A31B9C">
      <w:pPr>
        <w:pStyle w:val="ListBullet"/>
      </w:pPr>
      <w:r w:rsidRPr="00D7399D">
        <w:t>Develop strategies for managing the various types of risk.</w:t>
      </w:r>
    </w:p>
    <w:p w14:paraId="2A05D031" w14:textId="77777777" w:rsidR="00D6313E" w:rsidRPr="00D7399D" w:rsidRDefault="00A31B9C" w:rsidP="00A31B9C">
      <w:pPr>
        <w:pStyle w:val="ListBullet"/>
      </w:pPr>
      <w:r w:rsidRPr="00D7399D">
        <w:t>Evaluate cost, structure, amount, and sources of debt and equity capital.</w:t>
      </w:r>
    </w:p>
    <w:p w14:paraId="3C10AB16" w14:textId="77777777" w:rsidR="00B46E8F" w:rsidRPr="00D7399D" w:rsidRDefault="00B46E8F">
      <w:pPr>
        <w:spacing w:before="0" w:after="200"/>
        <w:rPr>
          <w:rFonts w:ascii="Franklin Gothic Demi Cond" w:eastAsiaTheme="majorEastAsia" w:hAnsi="Franklin Gothic Demi Cond" w:cstheme="majorBidi"/>
          <w:bCs/>
          <w:sz w:val="44"/>
          <w:szCs w:val="28"/>
        </w:rPr>
      </w:pPr>
      <w:r w:rsidRPr="00D7399D">
        <w:br w:type="page"/>
      </w:r>
    </w:p>
    <w:p w14:paraId="6680492D" w14:textId="77777777" w:rsidR="00A31B9C" w:rsidRPr="00D7399D" w:rsidRDefault="00A31B9C" w:rsidP="00A31B9C">
      <w:pPr>
        <w:pStyle w:val="Heading1"/>
      </w:pPr>
      <w:bookmarkStart w:id="8" w:name="_Toc63848287"/>
      <w:r w:rsidRPr="00D7399D">
        <w:lastRenderedPageBreak/>
        <w:t>Real Estate as Part of the Capital Market</w:t>
      </w:r>
      <w:bookmarkEnd w:id="8"/>
    </w:p>
    <w:p w14:paraId="6284298C" w14:textId="77777777" w:rsidR="00A31B9C" w:rsidRPr="00D7399D" w:rsidRDefault="00A31B9C" w:rsidP="00A31B9C">
      <w:r w:rsidRPr="00D7399D">
        <w:t>Real estate competes for investor dollars with other investment alternatives.  Investors will only invest in real estate if it has an expected return that is competitive with other investment alternatives of comparable risk.  Investors can put their money in stocks, bonds, money market funds, and many other investment alternatives.</w:t>
      </w:r>
    </w:p>
    <w:p w14:paraId="033AD6C6" w14:textId="77777777" w:rsidR="00A31B9C" w:rsidRPr="00D7399D" w:rsidRDefault="00A31B9C" w:rsidP="00A31B9C">
      <w:r w:rsidRPr="00D7399D">
        <w:t>To understand the real estate universe, the discussion must involve commercial real estate as it compares to the two major asset classes that compete with real estate for investment capital: bonds and stocks.</w:t>
      </w:r>
    </w:p>
    <w:p w14:paraId="034E2786" w14:textId="77777777" w:rsidR="00A31B9C" w:rsidRPr="00D7399D" w:rsidRDefault="00A31B9C" w:rsidP="00A31B9C">
      <w:r w:rsidRPr="00D7399D">
        <w:t xml:space="preserve">It’s also important to understand the major investment asset classes in today’s sophisticated investment environment.  Historically, bonds and stocks were the two major investments that were monitored by the media.  Prior to 1960, major institutions invested only in highly liquid bonds.  Stocks were ignored due to a lack of information and transparency.  Now, investors are giving significant attention to another major asset class—commercial real estate.  Commercial real estate is a significant portion of the capital market and now considered to be an “asset class” like stocks and bonds.  </w:t>
      </w:r>
    </w:p>
    <w:p w14:paraId="684EFEFF" w14:textId="77777777" w:rsidR="00A31B9C" w:rsidRPr="00D7399D" w:rsidRDefault="00A31B9C" w:rsidP="00A31B9C">
      <w:r w:rsidRPr="00D7399D">
        <w:t>During the past several years, commercial real estate has become a major investment alternative.  Commercial real estate has investment behavior attributes similar to both the bond market</w:t>
      </w:r>
      <w:r w:rsidR="00522921" w:rsidRPr="00D7399D">
        <w:fldChar w:fldCharType="begin"/>
      </w:r>
      <w:r w:rsidR="00522921" w:rsidRPr="00D7399D">
        <w:instrText xml:space="preserve"> XE "Bond market" </w:instrText>
      </w:r>
      <w:r w:rsidR="00522921" w:rsidRPr="00D7399D">
        <w:fldChar w:fldCharType="end"/>
      </w:r>
      <w:r w:rsidRPr="00D7399D">
        <w:t xml:space="preserve"> and the stock market.  Contract leases behave like bonds, and the upside created in commercial real estate by re-tenanting and repositioning simulates the investment characteristics of the stock market.  As discussed earlier, it is often thought that unleveraged, institutional commercial real estate should provide returns that settle somewhere in between bonds and stocks.  This is an important basic concept to keep in mind when developing a risk and return profile for a property.  </w:t>
      </w:r>
    </w:p>
    <w:p w14:paraId="399959C5" w14:textId="77777777" w:rsidR="00A31B9C" w:rsidRPr="00D7399D" w:rsidRDefault="00A31B9C" w:rsidP="00A31B9C">
      <w:r w:rsidRPr="00D7399D">
        <w:t>Although the risk and return of real estate may fall between that of stocks and bonds, real estate tends to be impacted by different economic events than stocks and bonds.  For example, real estate tends to do better in an inflationary environment.  There are periods of time when stock and/or bonds may be performing poorly when real estate is performing well and vice versa.  This is important because it means that real estate helps to reduce the overall risk of a portfolio that consists of stocks, bonds and real estate.  Because the returns for real estate are not highly correlated with that of stocks and bonds, including real estate in the portfolio tends to smooth out the performance of the portfolio.  This is especially important to institutional investors that don’t want to “hold all their eggs in one basket.”</w:t>
      </w:r>
    </w:p>
    <w:p w14:paraId="4B15A44C" w14:textId="77777777" w:rsidR="00A31B9C" w:rsidRPr="00D7399D" w:rsidRDefault="00A31B9C" w:rsidP="00A31B9C">
      <w:pPr>
        <w:pStyle w:val="Heading2"/>
      </w:pPr>
      <w:bookmarkStart w:id="9" w:name="_Toc63848288"/>
      <w:r w:rsidRPr="00D7399D">
        <w:lastRenderedPageBreak/>
        <w:t>Three Major Asset Classes</w:t>
      </w:r>
      <w:bookmarkEnd w:id="9"/>
    </w:p>
    <w:p w14:paraId="184CC743" w14:textId="77777777" w:rsidR="00A31B9C" w:rsidRPr="00D7399D" w:rsidRDefault="00A31B9C" w:rsidP="00A31B9C">
      <w:r w:rsidRPr="00D7399D">
        <w:t>There are three major classes of assets:</w:t>
      </w:r>
    </w:p>
    <w:p w14:paraId="54850C09" w14:textId="77777777" w:rsidR="00A31B9C" w:rsidRPr="00D7399D" w:rsidRDefault="00A31B9C" w:rsidP="00E86187">
      <w:pPr>
        <w:pStyle w:val="ListBullet"/>
        <w:spacing w:before="0" w:after="0" w:line="240" w:lineRule="auto"/>
      </w:pPr>
      <w:r w:rsidRPr="00D7399D">
        <w:t>Bonds</w:t>
      </w:r>
    </w:p>
    <w:p w14:paraId="0F2BA60A" w14:textId="77777777" w:rsidR="00A31B9C" w:rsidRPr="00D7399D" w:rsidRDefault="00A31B9C" w:rsidP="00E86187">
      <w:pPr>
        <w:pStyle w:val="ListBullet"/>
        <w:spacing w:before="0" w:after="0" w:line="240" w:lineRule="auto"/>
      </w:pPr>
      <w:r w:rsidRPr="00D7399D">
        <w:t>Stocks</w:t>
      </w:r>
    </w:p>
    <w:p w14:paraId="188D8F46" w14:textId="77777777" w:rsidR="00A31B9C" w:rsidRPr="00D7399D" w:rsidRDefault="00A31B9C" w:rsidP="00E86187">
      <w:pPr>
        <w:pStyle w:val="ListBullet"/>
        <w:spacing w:before="0" w:after="0" w:line="240" w:lineRule="auto"/>
      </w:pPr>
      <w:r w:rsidRPr="00D7399D">
        <w:t>Real Estate</w:t>
      </w:r>
    </w:p>
    <w:p w14:paraId="09BE2868" w14:textId="77777777" w:rsidR="00A31B9C" w:rsidRPr="00D7399D" w:rsidRDefault="00A31B9C" w:rsidP="00A31B9C">
      <w:pPr>
        <w:pStyle w:val="Heading3"/>
      </w:pPr>
      <w:r w:rsidRPr="00D7399D">
        <w:t>Bond Market</w:t>
      </w:r>
    </w:p>
    <w:p w14:paraId="5F20C531" w14:textId="77777777" w:rsidR="00A31B9C" w:rsidRPr="00D7399D" w:rsidRDefault="00A31B9C" w:rsidP="00A31B9C">
      <w:r w:rsidRPr="00D7399D">
        <w:t xml:space="preserve">The bond market serves as a financing mechanism for corporations.  The corporation issues the bonds, which have set parameters in terms of the repayment schedule, coupon rate, term, and maturity.  </w:t>
      </w:r>
    </w:p>
    <w:p w14:paraId="0739D779" w14:textId="77777777" w:rsidR="00A31B9C" w:rsidRPr="00D7399D" w:rsidRDefault="00A31B9C" w:rsidP="00A31B9C">
      <w:r w:rsidRPr="00D7399D">
        <w:t>In simple terms, the bond market can be regarded as the investor serving as the lender, and the entity (i.e., the corporation) issuing the bond serves as the borrower.  When large companies need to generate additional funds quickly, they typically need far more than a bank can provide.  Therefore, a public issue of bonds allows the company to acquire large amounts of money from thousands of investors, each contributing a small portion and earning a return on their investment, referred to as a coupon, which is paid out on a regular schedule.  Bonds also are known as fixed-income securities, because an investor knows how much they will ge</w:t>
      </w:r>
      <w:r w:rsidR="00951547" w:rsidRPr="00D7399D">
        <w:t>t and when the bond will mature</w:t>
      </w:r>
      <w:r w:rsidRPr="00D7399D">
        <w:t xml:space="preserve"> or be repaid.</w:t>
      </w:r>
    </w:p>
    <w:p w14:paraId="510BFB4C" w14:textId="77777777" w:rsidR="00A31B9C" w:rsidRPr="00D7399D" w:rsidRDefault="00A31B9C" w:rsidP="00A31B9C">
      <w:r w:rsidRPr="00D7399D">
        <w:t>The government also is</w:t>
      </w:r>
      <w:r w:rsidR="00951547" w:rsidRPr="00D7399D">
        <w:t>sues bonds, which are known as T</w:t>
      </w:r>
      <w:r w:rsidRPr="00D7399D">
        <w:t xml:space="preserve">reasury bonds.  The structure and pricing of government bonds are identical to that of corporate bonds; however, government bonds typically are referred to as risk-free bonds—in that they essentially have no risk of default, as they are backed by the full faith and credit of the U.S. government.  Even so, </w:t>
      </w:r>
      <w:r w:rsidR="00951547" w:rsidRPr="00D7399D">
        <w:t>T</w:t>
      </w:r>
      <w:r w:rsidRPr="00D7399D">
        <w:t xml:space="preserve">reasury bonds still exhibit other types of risk, including interest rate risk.   </w:t>
      </w:r>
    </w:p>
    <w:p w14:paraId="53B4713E" w14:textId="77777777" w:rsidR="00A31B9C" w:rsidRPr="00D7399D" w:rsidRDefault="00A31B9C" w:rsidP="00A31B9C">
      <w:pPr>
        <w:pStyle w:val="Heading3"/>
      </w:pPr>
      <w:r w:rsidRPr="00D7399D">
        <w:t>Stock Market</w:t>
      </w:r>
    </w:p>
    <w:p w14:paraId="4C69412C" w14:textId="77777777" w:rsidR="00A31B9C" w:rsidRPr="00D7399D" w:rsidRDefault="00A31B9C" w:rsidP="00A31B9C">
      <w:r w:rsidRPr="00D7399D">
        <w:t>Like the bond market, the stock market</w:t>
      </w:r>
      <w:r w:rsidR="006C7853" w:rsidRPr="00D7399D">
        <w:fldChar w:fldCharType="begin"/>
      </w:r>
      <w:r w:rsidR="006C7853" w:rsidRPr="00D7399D">
        <w:instrText xml:space="preserve"> XE "stock market" </w:instrText>
      </w:r>
      <w:r w:rsidR="006C7853" w:rsidRPr="00D7399D">
        <w:fldChar w:fldCharType="end"/>
      </w:r>
      <w:r w:rsidRPr="00D7399D">
        <w:t xml:space="preserve"> also serves as a financing mechanism for corporations, although without a set repayment schedule or set interest rate.  However, when the corporation issues shares of stock to the public, each share of stock represents a stake in that particular corporation.  The person(s) or organization(s) holding shares of stock are called shareholders.  </w:t>
      </w:r>
    </w:p>
    <w:p w14:paraId="7CF6132A" w14:textId="77777777" w:rsidR="00A31B9C" w:rsidRPr="00D7399D" w:rsidRDefault="00A31B9C" w:rsidP="00A31B9C">
      <w:r w:rsidRPr="00D7399D">
        <w:t xml:space="preserve">The stock market is characterized as being a highly marketable, yet risky investment.  A share of stock is said to have greater risk than a bond, mainly due to the volatility of returns associated with the stock market.  However, the volatility of returns in the stock market is due to the fact that a shareholder takes a second seat to the bond investor in terms of repayment. In addition, the stock market is characterized as a limited-liability investment in that its shareholders </w:t>
      </w:r>
      <w:r w:rsidRPr="00D7399D">
        <w:lastRenderedPageBreak/>
        <w:t>risk only the amount they invest.  (For example, if a corporation filed bankruptcy, the credito</w:t>
      </w:r>
      <w:r w:rsidR="00951547" w:rsidRPr="00D7399D">
        <w:t>rs canno</w:t>
      </w:r>
      <w:r w:rsidRPr="00D7399D">
        <w:t xml:space="preserve">t come after the shareholders’ personal assets.)  </w:t>
      </w:r>
    </w:p>
    <w:p w14:paraId="074A3ED4" w14:textId="77777777" w:rsidR="00A31B9C" w:rsidRPr="00D7399D" w:rsidRDefault="00A31B9C" w:rsidP="00A31B9C">
      <w:pPr>
        <w:pStyle w:val="Heading3"/>
      </w:pPr>
      <w:r w:rsidRPr="00D7399D">
        <w:t>Real Estate</w:t>
      </w:r>
    </w:p>
    <w:p w14:paraId="4658F533" w14:textId="4429EB7C" w:rsidR="00A31B9C" w:rsidRPr="00D7399D" w:rsidRDefault="00A31B9C" w:rsidP="00A31B9C">
      <w:r w:rsidRPr="00D7399D">
        <w:t>Investing in real estate</w:t>
      </w:r>
      <w:r w:rsidR="00BC75E2" w:rsidRPr="00D7399D">
        <w:fldChar w:fldCharType="begin"/>
      </w:r>
      <w:r w:rsidR="00BC75E2" w:rsidRPr="00D7399D">
        <w:instrText xml:space="preserve"> XE "real estate (asset)" </w:instrText>
      </w:r>
      <w:r w:rsidR="00BC75E2" w:rsidRPr="00D7399D">
        <w:fldChar w:fldCharType="end"/>
      </w:r>
      <w:r w:rsidRPr="00D7399D">
        <w:t xml:space="preserve"> typically is not just investing in buildings, but rather investing in the income stream tied to a particular building, which is generated through the rent paid by the tenants.  As such, the income generated by a property </w:t>
      </w:r>
      <w:r w:rsidR="00D3726E" w:rsidRPr="00D7399D">
        <w:t>can</w:t>
      </w:r>
      <w:r w:rsidRPr="00D7399D">
        <w:t xml:space="preserve"> cause the price of the property to greatly fluctuate.  In most scenarios, real estate investments exhibit greater risk characteristics than bond investments; however, real estate investments also have greater return expectations.  In addition, by its nature, direct investment in real estate is not considered a highly liquid investment because it is not traded on a public basis like stocks and bonds.  Real estate investment trusts (REITs)</w:t>
      </w:r>
      <w:r w:rsidR="00E83F6F" w:rsidRPr="00D7399D">
        <w:fldChar w:fldCharType="begin"/>
      </w:r>
      <w:r w:rsidR="00E83F6F" w:rsidRPr="00D7399D">
        <w:instrText xml:space="preserve"> XE "Real estate investment trust (REIT)" </w:instrText>
      </w:r>
      <w:r w:rsidR="00E83F6F" w:rsidRPr="00D7399D">
        <w:fldChar w:fldCharType="end"/>
      </w:r>
      <w:r w:rsidRPr="00D7399D">
        <w:t xml:space="preserve"> are the exception.  REITs, which will be discussed further in this module, are companies that have a special tax status and can be listed on a public stock exchange.  </w:t>
      </w:r>
    </w:p>
    <w:p w14:paraId="5DC3897B" w14:textId="173BD7A1" w:rsidR="00A31B9C" w:rsidRPr="00D7399D" w:rsidRDefault="00A31B9C" w:rsidP="008D38A7">
      <w:pPr>
        <w:pStyle w:val="ListBullet"/>
        <w:numPr>
          <w:ilvl w:val="0"/>
          <w:numId w:val="0"/>
        </w:numPr>
      </w:pPr>
      <w:r w:rsidRPr="00D7399D">
        <w:t xml:space="preserve">Figure 1.1 shows the historic returns for </w:t>
      </w:r>
      <w:r w:rsidR="00D61ACC" w:rsidRPr="00D7399D">
        <w:t xml:space="preserve">private real estate held by institutional investors (NCREIF), </w:t>
      </w:r>
      <w:r w:rsidRPr="00D7399D">
        <w:t xml:space="preserve">stocks (S&amp;P 500), </w:t>
      </w:r>
      <w:r w:rsidR="00D61ACC" w:rsidRPr="00D7399D">
        <w:t xml:space="preserve">and </w:t>
      </w:r>
      <w:r w:rsidR="00E47FC1">
        <w:t>thirty</w:t>
      </w:r>
      <w:r w:rsidR="00D61ACC" w:rsidRPr="00D7399D">
        <w:t xml:space="preserve">-year Treasury bonds.  </w:t>
      </w:r>
      <w:r w:rsidRPr="00D7399D">
        <w:t xml:space="preserve">We see that over time the performance of each of these investment alternatives can be quite different.  A portfolio consisting of each of these investment alternatives would have a more stable </w:t>
      </w:r>
      <w:r w:rsidR="00C134AA" w:rsidRPr="00D7399D">
        <w:t>return performance over time; t</w:t>
      </w:r>
      <w:r w:rsidRPr="00D7399D">
        <w:t xml:space="preserve">his is because when one asset class is doing poorly, another may be doing well to offset it.  </w:t>
      </w:r>
    </w:p>
    <w:p w14:paraId="317E195D" w14:textId="6B61012F" w:rsidR="008D38A7" w:rsidRDefault="008D38A7" w:rsidP="008D38A7">
      <w:pPr>
        <w:pStyle w:val="CCIMFigures"/>
        <w:keepNext/>
        <w:keepLines/>
      </w:pPr>
      <w:r w:rsidRPr="00D7399D">
        <w:rPr>
          <w:shd w:val="clear" w:color="auto" w:fill="000000" w:themeFill="text1"/>
        </w:rPr>
        <w:t>Figure 1.1 </w:t>
      </w:r>
      <w:r w:rsidRPr="00D7399D">
        <w:t xml:space="preserve"> </w:t>
      </w:r>
      <w:r w:rsidR="004715A1">
        <w:t xml:space="preserve">Historic </w:t>
      </w:r>
      <w:r w:rsidRPr="00D7399D">
        <w:t>Returns by Asset Class</w:t>
      </w:r>
      <w:r w:rsidR="00FD0052">
        <w:t>, S&amp;P 500, U.S. 30-year Treasury, NCREIF 1978-2020</w:t>
      </w:r>
    </w:p>
    <w:p w14:paraId="0475F801" w14:textId="3CB80373" w:rsidR="00B066B0" w:rsidRPr="00B066B0" w:rsidRDefault="00B066B0" w:rsidP="00B066B0">
      <w:pPr>
        <w:ind w:hanging="720"/>
      </w:pPr>
      <w:r>
        <w:rPr>
          <w:noProof/>
        </w:rPr>
        <w:drawing>
          <wp:inline distT="0" distB="0" distL="0" distR="0" wp14:anchorId="7A691862" wp14:editId="2D926BAC">
            <wp:extent cx="6637655" cy="3733681"/>
            <wp:effectExtent l="0" t="0" r="0" b="635"/>
            <wp:docPr id="39788546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885460"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6653232" cy="3742443"/>
                    </a:xfrm>
                    <a:prstGeom prst="rect">
                      <a:avLst/>
                    </a:prstGeom>
                  </pic:spPr>
                </pic:pic>
              </a:graphicData>
            </a:graphic>
          </wp:inline>
        </w:drawing>
      </w:r>
    </w:p>
    <w:p w14:paraId="3EBFAF41" w14:textId="77777777" w:rsidR="008D38A7" w:rsidRPr="00D7399D" w:rsidRDefault="008D38A7" w:rsidP="008D38A7">
      <w:r w:rsidRPr="00D7399D">
        <w:lastRenderedPageBreak/>
        <w:t>Figure 1.1 shows the historical performance of real estate versus other assets over different historical time periods.  The indices that are included are as follows:</w:t>
      </w:r>
    </w:p>
    <w:p w14:paraId="5AB32F65" w14:textId="18478BEF" w:rsidR="00A31B9C" w:rsidRPr="00D7399D" w:rsidRDefault="00A31B9C" w:rsidP="00BC10B4">
      <w:pPr>
        <w:pStyle w:val="ListBullet"/>
      </w:pPr>
      <w:r w:rsidRPr="00D7399D">
        <w:rPr>
          <w:b/>
        </w:rPr>
        <w:t>NCREIF</w:t>
      </w:r>
      <w:r w:rsidR="00500EBD">
        <w:t>.</w:t>
      </w:r>
      <w:r w:rsidRPr="00D7399D">
        <w:t xml:space="preserve"> This is an index published by the National Council of Real Estate Investment Fiduciaries (NCREIF) and measures the performance of real estate held by institutional investors.  The index has over 6,000 properties consisting of office, retail, industrial, multi-family</w:t>
      </w:r>
      <w:r w:rsidR="00C134AA" w:rsidRPr="00D7399D">
        <w:t>,</w:t>
      </w:r>
      <w:r w:rsidRPr="00D7399D">
        <w:t xml:space="preserve"> and hotel properties around the U.S.  The market value is </w:t>
      </w:r>
      <w:r w:rsidR="00500EBD">
        <w:t>more than</w:t>
      </w:r>
      <w:r w:rsidR="00500EBD" w:rsidRPr="00D7399D">
        <w:t xml:space="preserve"> </w:t>
      </w:r>
      <w:r w:rsidRPr="00D7399D">
        <w:t>$</w:t>
      </w:r>
      <w:r w:rsidR="00500EBD">
        <w:t>300,000,000,000</w:t>
      </w:r>
      <w:r w:rsidRPr="00D7399D">
        <w:t xml:space="preserve">.  (See </w:t>
      </w:r>
      <w:r w:rsidRPr="00D7399D">
        <w:rPr>
          <w:rStyle w:val="Hyperlink"/>
        </w:rPr>
        <w:t>www.NCREIF.org</w:t>
      </w:r>
      <w:r w:rsidRPr="00D7399D">
        <w:t xml:space="preserve"> for further information.)  The institutional investors include investment managers and pension funds that directly own the properties.  These properties are typically purchased free-and-clear at values that exceed $10</w:t>
      </w:r>
      <w:r w:rsidR="00500EBD">
        <w:t>,000,000</w:t>
      </w:r>
      <w:r w:rsidRPr="00D7399D">
        <w:t xml:space="preserve">.  Each quarter NCREIF collects information on the market value of the property, net operating income (NOI), capital expenditures, and other information.  NCREIF values the properties using this information and calculates the properties’ returns. </w:t>
      </w:r>
    </w:p>
    <w:p w14:paraId="272E2D47" w14:textId="476EA362" w:rsidR="00A31B9C" w:rsidRPr="00D7399D" w:rsidRDefault="00A31B9C" w:rsidP="00BC10B4">
      <w:pPr>
        <w:pStyle w:val="ListBullet"/>
      </w:pPr>
      <w:r w:rsidRPr="00D7399D">
        <w:rPr>
          <w:b/>
        </w:rPr>
        <w:t>S&amp;P 500</w:t>
      </w:r>
      <w:r w:rsidR="00500EBD">
        <w:t>.</w:t>
      </w:r>
      <w:r w:rsidRPr="00D7399D">
        <w:t xml:space="preserve"> The S&amp;P 500 is a stock market index containing the stocks of 500 large-cap corporations, most of which are American.  The index is the most notable of the many indices owned and maintained by Standard &amp; Poor's, a division of McGraw-Hill.  The S&amp;P 500 is used in reference not only to the index but also to the 500 companies that have their common stock included in the index.  All of the stocks in the index are those of large publicly held companies and trade on the two largest U.S. stock markets, the NYSE and NASDAQ.  After the Dow Jones Industrial Average, the S&amp;P 500 is the most widely watched index of large-cap U.S. stocks.  It is considered to be a bellwether for the U.S. economy and is a component of the Index of Leading Indicators.</w:t>
      </w:r>
    </w:p>
    <w:p w14:paraId="318BD2BD" w14:textId="4CBE4141" w:rsidR="00D61ACC" w:rsidRPr="00D7399D" w:rsidRDefault="00D61ACC" w:rsidP="00D61ACC">
      <w:pPr>
        <w:pStyle w:val="ListBullet"/>
      </w:pPr>
      <w:r w:rsidRPr="00D7399D">
        <w:rPr>
          <w:b/>
        </w:rPr>
        <w:t>Ten-</w:t>
      </w:r>
      <w:r w:rsidR="006512B8">
        <w:rPr>
          <w:b/>
        </w:rPr>
        <w:t>y</w:t>
      </w:r>
      <w:r w:rsidRPr="00D7399D">
        <w:rPr>
          <w:b/>
        </w:rPr>
        <w:t>ear Treasury Bonds</w:t>
      </w:r>
      <w:r w:rsidR="00500EBD">
        <w:t>.</w:t>
      </w:r>
      <w:r w:rsidRPr="00D7399D">
        <w:t xml:space="preserve"> A Treasury bond is a marketable, fixed-interest U.S. government debt security that is issued with maturities of </w:t>
      </w:r>
      <w:r w:rsidR="00500EBD">
        <w:t>ten</w:t>
      </w:r>
      <w:r w:rsidR="00500EBD" w:rsidRPr="00D7399D">
        <w:t xml:space="preserve"> </w:t>
      </w:r>
      <w:r w:rsidRPr="00D7399D">
        <w:t>years or more.  Treasury bonds make interest payments semi-annually and the income that holders receive is only taxed at the federal level. (They are exempt from any state or local income tax.)  The ten-year Treasury note is the most-followed metric of the U.S. bond market.</w:t>
      </w:r>
    </w:p>
    <w:p w14:paraId="5C205D3F" w14:textId="77777777" w:rsidR="007616D7" w:rsidRPr="00D7399D" w:rsidRDefault="007616D7" w:rsidP="007616D7">
      <w:r w:rsidRPr="00D7399D">
        <w:t>All of the previously discussed indices are historical and measure what the returns have been in the past.  They measure the return from change in value plus any income such as interest on bonds, dividends on stocks and NOI on real estate.  Future performance may be quite different.  The point is that investors want to know how real estate has compared with other investments.</w:t>
      </w:r>
    </w:p>
    <w:p w14:paraId="60A629C1" w14:textId="77777777" w:rsidR="00CB26A8" w:rsidRPr="00D7399D" w:rsidRDefault="00CB26A8">
      <w:pPr>
        <w:spacing w:before="0" w:after="200"/>
      </w:pPr>
      <w:r w:rsidRPr="00D7399D">
        <w:br w:type="page"/>
      </w:r>
    </w:p>
    <w:p w14:paraId="619CB238" w14:textId="77777777" w:rsidR="00CB26A8" w:rsidRPr="00D7399D" w:rsidRDefault="00CB26A8" w:rsidP="00CB26A8">
      <w:pPr>
        <w:pStyle w:val="CCIMFigures"/>
        <w:keepNext/>
        <w:keepLines/>
      </w:pPr>
      <w:r w:rsidRPr="00D7399D">
        <w:rPr>
          <w:shd w:val="clear" w:color="auto" w:fill="000000" w:themeFill="text1"/>
        </w:rPr>
        <w:lastRenderedPageBreak/>
        <w:t>Figure 1.2 </w:t>
      </w:r>
      <w:r w:rsidRPr="00D7399D">
        <w:t xml:space="preserve">  What Do the Financial Markets Tell Us?</w:t>
      </w:r>
    </w:p>
    <w:p w14:paraId="536DF7C4" w14:textId="61504650" w:rsidR="00CB26A8" w:rsidRPr="00D7399D" w:rsidRDefault="00E25659" w:rsidP="006F791C">
      <w:pPr>
        <w:ind w:left="990" w:hanging="2520"/>
      </w:pPr>
      <w:r>
        <w:rPr>
          <w:noProof/>
        </w:rPr>
        <w:drawing>
          <wp:inline distT="0" distB="0" distL="0" distR="0" wp14:anchorId="055D1A89" wp14:editId="40CC191D">
            <wp:extent cx="6811433" cy="3833828"/>
            <wp:effectExtent l="0" t="0" r="8890" b="0"/>
            <wp:docPr id="39881585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81585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6816628" cy="3836752"/>
                    </a:xfrm>
                    <a:prstGeom prst="rect">
                      <a:avLst/>
                    </a:prstGeom>
                  </pic:spPr>
                </pic:pic>
              </a:graphicData>
            </a:graphic>
          </wp:inline>
        </w:drawing>
      </w:r>
    </w:p>
    <w:p w14:paraId="3CC709D9" w14:textId="77777777" w:rsidR="007616D7" w:rsidRPr="00D7399D" w:rsidRDefault="007616D7" w:rsidP="007616D7">
      <w:r w:rsidRPr="00D7399D">
        <w:t xml:space="preserve">In general, real estate is usually considered to have risk </w:t>
      </w:r>
      <w:r w:rsidR="00CB26A8" w:rsidRPr="00D7399D">
        <w:t xml:space="preserve">that is somewhere </w:t>
      </w:r>
      <w:r w:rsidRPr="00D7399D">
        <w:t>between that of stocks and bonds.  The leases on the real estate are somewhat bond-like while the market rents that will be received when leases renew and the expected sale price of the property in the future have a risk more like stocks.  This is somewhat of an oversimplification as individual bonds can be riskier than real estate just as some stocks might be considered less risky.  The main point is that investors will evaluate real estate investments within the context of other investment alternatives.</w:t>
      </w:r>
    </w:p>
    <w:p w14:paraId="3AD19609" w14:textId="77777777" w:rsidR="00C134AA" w:rsidRPr="00D7399D" w:rsidRDefault="007616D7" w:rsidP="00951547">
      <w:r w:rsidRPr="00D7399D">
        <w:t>Even users of space that might consider owning instead of leasing must consider investment alternatives.  The capital that they would have tied up in the building could be used for other business purposes related to their core business such as new equipment, a marketing campaign, investing in a new product line, etc.</w:t>
      </w:r>
    </w:p>
    <w:p w14:paraId="1575A6B2" w14:textId="77777777" w:rsidR="007616D7" w:rsidRPr="00D7399D" w:rsidRDefault="007616D7" w:rsidP="007616D7">
      <w:r w:rsidRPr="00D7399D">
        <w:t xml:space="preserve">Investors may have other motivations in addition to expecting a competitive return.  For example, some investors may be more concerned about receiving an annual cash flow from their investment while others are more interested in price appreciation.  Many investors have preservation of capital as a primary objective.  </w:t>
      </w:r>
    </w:p>
    <w:p w14:paraId="5D88C2D2" w14:textId="77777777" w:rsidR="007616D7" w:rsidRPr="00D7399D" w:rsidRDefault="007616D7" w:rsidP="007616D7">
      <w:r w:rsidRPr="00D7399D">
        <w:t xml:space="preserve">Real estate provides diversification benefits to investors because it performs differently from stocks and bonds.  </w:t>
      </w:r>
      <w:r w:rsidR="00C134AA" w:rsidRPr="00D7399D">
        <w:t>A</w:t>
      </w:r>
      <w:r w:rsidRPr="00D7399D">
        <w:t xml:space="preserve"> portfolio that includes real estate may be less risky than one that does not.  Real estate has also proven to be a good </w:t>
      </w:r>
      <w:r w:rsidRPr="00D7399D">
        <w:lastRenderedPageBreak/>
        <w:t>hedge against inflation.  That is, when inflation heats up in the economy, owners of properties are usually able to increase the market rent.  Leases tend to have provisions that protect owners from increases in expense from inflation and rising construction costs puts upward pressure on prices.  Thus, real estate tends to be a good investment in an inflationary environment.</w:t>
      </w:r>
    </w:p>
    <w:p w14:paraId="62A6C90E" w14:textId="77777777" w:rsidR="007616D7" w:rsidRPr="00D7399D" w:rsidRDefault="007616D7" w:rsidP="00C134AA">
      <w:pPr>
        <w:pStyle w:val="Heading1"/>
        <w:spacing w:before="0" w:line="240" w:lineRule="auto"/>
      </w:pPr>
      <w:bookmarkStart w:id="10" w:name="_Toc63848289"/>
      <w:r w:rsidRPr="00D7399D">
        <w:t xml:space="preserve">Space (User/Tenant) Markets </w:t>
      </w:r>
      <w:r w:rsidR="00C134AA" w:rsidRPr="00D7399D">
        <w:t>V</w:t>
      </w:r>
      <w:r w:rsidRPr="00D7399D">
        <w:t>ersus Capital (Investment) Markets</w:t>
      </w:r>
      <w:bookmarkEnd w:id="10"/>
    </w:p>
    <w:p w14:paraId="337C04F7" w14:textId="77777777" w:rsidR="007616D7" w:rsidRPr="00D7399D" w:rsidRDefault="007616D7" w:rsidP="007616D7">
      <w:r w:rsidRPr="00D7399D">
        <w:t>We have discussed the fact that the two key decision makers are the users of space and the investors in properties that can be leased to users.  Although users can also be investors in their own space (owner occupants) it is useful to separate the decisions to use space from decisions to invest in the space being used.</w:t>
      </w:r>
    </w:p>
    <w:p w14:paraId="37D73A45" w14:textId="77777777" w:rsidR="005F08A3" w:rsidRPr="00D7399D" w:rsidRDefault="005F08A3" w:rsidP="005F08A3">
      <w:pPr>
        <w:pStyle w:val="Heading2"/>
      </w:pPr>
      <w:bookmarkStart w:id="11" w:name="_Toc63848290"/>
      <w:r w:rsidRPr="00D7399D">
        <w:t>Capital Market</w:t>
      </w:r>
      <w:bookmarkEnd w:id="11"/>
      <w:r w:rsidRPr="00D7399D">
        <w:t xml:space="preserve">  </w:t>
      </w:r>
    </w:p>
    <w:p w14:paraId="56E327EE" w14:textId="77777777" w:rsidR="005F08A3" w:rsidRPr="00D7399D" w:rsidRDefault="005F08A3" w:rsidP="005F08A3">
      <w:r w:rsidRPr="00D7399D">
        <w:t>Investors will consider what return they can expect to get from their investment in real estate.  Returns depend, to a large extent, on what current market rents are and how investors think those rents will change over time due to changes in the supply and demand for space in the space market.  Depending on how the expected return on the property compares to other investment alternatives with similar risk, there will be demand for real estate as an investment, that is, a demand for capital to flow into the real estate asset class.  This demand must be met by the existing supply of buildings available for investment—which might also include owner</w:t>
      </w:r>
      <w:r w:rsidR="00BB50B3" w:rsidRPr="00D7399D">
        <w:t>-</w:t>
      </w:r>
      <w:r w:rsidRPr="00D7399D">
        <w:t xml:space="preserve">occupied space since those users could decide to sell the building and lease it back.  </w:t>
      </w:r>
    </w:p>
    <w:p w14:paraId="637FBE82" w14:textId="77777777" w:rsidR="005F08A3" w:rsidRPr="00D7399D" w:rsidRDefault="005F08A3" w:rsidP="005F08A3">
      <w:r w:rsidRPr="00D7399D">
        <w:t xml:space="preserve">The interaction between the demand for real estate as an investment and the existing supply of space results in the price of space in what is referred to as the </w:t>
      </w:r>
      <w:r w:rsidRPr="00D7399D">
        <w:rPr>
          <w:i/>
        </w:rPr>
        <w:t>capital market</w:t>
      </w:r>
      <w:r w:rsidRPr="00D7399D">
        <w:t xml:space="preserve">.  The price for space is often expressed relative to the </w:t>
      </w:r>
      <w:r w:rsidR="00FD42B3" w:rsidRPr="00D7399D">
        <w:t>net operating income (</w:t>
      </w:r>
      <w:r w:rsidRPr="00D7399D">
        <w:t>NOI</w:t>
      </w:r>
      <w:r w:rsidR="00FD42B3" w:rsidRPr="00D7399D">
        <w:t>)</w:t>
      </w:r>
      <w:r w:rsidRPr="00D7399D">
        <w:t xml:space="preserve"> that would be expected during the first year of ownership of the property.  The ratio of NOI to the price investors are willing to pay for the property is referred to as the capitalization rate or </w:t>
      </w:r>
      <w:r w:rsidRPr="00D7399D">
        <w:rPr>
          <w:i/>
        </w:rPr>
        <w:t>cap rate</w:t>
      </w:r>
      <w:r w:rsidRPr="00D7399D">
        <w:t>.</w:t>
      </w:r>
    </w:p>
    <w:p w14:paraId="36BC7464" w14:textId="77777777" w:rsidR="005F08A3" w:rsidRPr="00D7399D" w:rsidRDefault="005F08A3" w:rsidP="005F08A3">
      <w:r w:rsidRPr="00D7399D">
        <w:rPr>
          <w:i/>
        </w:rPr>
        <w:t xml:space="preserve">The cap rate is what investors are willing to pay for a dollar of NOI.  </w:t>
      </w:r>
      <w:r w:rsidR="00C134AA" w:rsidRPr="00D7399D">
        <w:t>The</w:t>
      </w:r>
      <w:r w:rsidRPr="00D7399D">
        <w:t xml:space="preserve"> value of the property is found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4050C" w:rsidRPr="00D7399D" w14:paraId="3E9A6944" w14:textId="77777777" w:rsidTr="0054050C">
        <w:trPr>
          <w:trHeight w:val="350"/>
        </w:trPr>
        <w:tc>
          <w:tcPr>
            <w:tcW w:w="7776" w:type="dxa"/>
          </w:tcPr>
          <w:p w14:paraId="76CA0122" w14:textId="77777777" w:rsidR="0054050C" w:rsidRPr="00D7399D" w:rsidRDefault="0054050C" w:rsidP="0054050C">
            <w:pPr>
              <w:pStyle w:val="CCIMTableText"/>
              <w:jc w:val="left"/>
            </w:pPr>
            <w:r w:rsidRPr="00D7399D">
              <w:t>Value = NOI /cap rate</w:t>
            </w:r>
          </w:p>
        </w:tc>
      </w:tr>
    </w:tbl>
    <w:p w14:paraId="44C52F8B" w14:textId="77777777" w:rsidR="005F08A3" w:rsidRPr="00D7399D" w:rsidRDefault="005F08A3" w:rsidP="005F08A3">
      <w:r w:rsidRPr="00D7399D">
        <w:t xml:space="preserve">As we will learn in later modules, the investor’s expected return considers not only the NOI expected during the first year of ownership but also how the NOI will change over time and how that change impacts the change in property value.  The ability to leverage the property with debt and receive tax benefits is </w:t>
      </w:r>
      <w:r w:rsidRPr="00D7399D">
        <w:lastRenderedPageBreak/>
        <w:t xml:space="preserve">also important.  These additional considerations impact the internal rate of return (IRR) on the investment which will usually differ from the cap rate.  </w:t>
      </w:r>
    </w:p>
    <w:p w14:paraId="5BBDB92B" w14:textId="77777777" w:rsidR="00E667B7" w:rsidRPr="00D7399D" w:rsidRDefault="005F08A3" w:rsidP="005F08A3">
      <w:r w:rsidRPr="00D7399D">
        <w:t xml:space="preserve">For example, assuming the acquisition and disposition cap rates are the same and that the </w:t>
      </w:r>
      <w:r w:rsidRPr="00D7399D">
        <w:rPr>
          <w:i/>
        </w:rPr>
        <w:t xml:space="preserve">future </w:t>
      </w:r>
      <w:r w:rsidRPr="00D7399D">
        <w:t xml:space="preserve">NOI is increasing, then the IRR will be higher than the cap rate based on </w:t>
      </w:r>
      <w:r w:rsidRPr="00D7399D">
        <w:rPr>
          <w:i/>
        </w:rPr>
        <w:t>current</w:t>
      </w:r>
      <w:r w:rsidRPr="00D7399D">
        <w:t xml:space="preserve"> NOI.  Nevertheless, the cap rate provides an important gauge for what investors are willing to pay.  We could say that the cap rate implicitly reflects what investors expect the NOI growth to be as well as leverage and tax benefits.  </w:t>
      </w:r>
    </w:p>
    <w:p w14:paraId="18758003" w14:textId="77777777" w:rsidR="005F08A3" w:rsidRPr="00D7399D" w:rsidRDefault="00E667B7" w:rsidP="005F08A3">
      <w:r w:rsidRPr="00D7399D">
        <w:t>Consider that</w:t>
      </w:r>
      <w:r w:rsidR="005F08A3" w:rsidRPr="00D7399D">
        <w:t xml:space="preserve"> the more likely an increase in NOI over time, the more an investor would be willing to purchase a property at a lower cap rate.  In other words, suppose an investor acquires a property at a 6 percent cap with the expectation of a 7.5 percent yield.  To meet the yield requirement the property will either need to grow in value, increase in NOI, or both.  The larger the spread between the acquisition cap rate and the required yield, the greater the required growth in value or increase in NOI. </w:t>
      </w:r>
      <w:r w:rsidR="00C134AA" w:rsidRPr="00D7399D">
        <w:t xml:space="preserve"> </w:t>
      </w:r>
      <w:r w:rsidR="005F08A3" w:rsidRPr="00D7399D">
        <w:t>This is analogous to investors being willing to purchase a growth stock at a higher price-earnings (PE) ratio compared to stocks that are not expected to have as much earnings growth.  A stock’s PE ratio is the ratio of the price to earnings expected for the stock over the first year of ownership.  In real estate the tradition is to take the ratio of earnings to price rather than price to earnings.  So a lower cap rate suggests a property that is projected to have more NOI growth.</w:t>
      </w:r>
    </w:p>
    <w:p w14:paraId="6EBCC150" w14:textId="77777777" w:rsidR="008D38A7" w:rsidRPr="00D7399D" w:rsidRDefault="005F08A3" w:rsidP="00BC716F">
      <w:pPr>
        <w:rPr>
          <w:rFonts w:ascii="Franklin Gothic Demi Cond" w:hAnsi="Franklin Gothic Demi Cond"/>
          <w:sz w:val="20"/>
          <w:shd w:val="clear" w:color="auto" w:fill="000000" w:themeFill="text1"/>
        </w:rPr>
      </w:pPr>
      <w:r w:rsidRPr="00D7399D">
        <w:t>Figure 1.</w:t>
      </w:r>
      <w:r w:rsidR="00CB26A8" w:rsidRPr="00D7399D">
        <w:t>3</w:t>
      </w:r>
      <w:r w:rsidRPr="00D7399D">
        <w:t xml:space="preserve"> illustrates that as NOI increases investors are willing to pay a higher price for the NOI.   The ratio of the NOI to the price of the space is the cap rate as discussed above.</w:t>
      </w:r>
    </w:p>
    <w:p w14:paraId="5A510C2D" w14:textId="77777777" w:rsidR="00BB50B3" w:rsidRPr="00D7399D" w:rsidRDefault="00B225B6" w:rsidP="005F08A3">
      <w:pPr>
        <w:pStyle w:val="CCIMFigures"/>
      </w:pPr>
      <w:r w:rsidRPr="00D7399D">
        <w:rPr>
          <w:noProof/>
        </w:rPr>
        <w:lastRenderedPageBreak/>
        <mc:AlternateContent>
          <mc:Choice Requires="wps">
            <w:drawing>
              <wp:anchor distT="0" distB="0" distL="114300" distR="114300" simplePos="0" relativeHeight="251683840" behindDoc="0" locked="0" layoutInCell="1" allowOverlap="1" wp14:anchorId="2ABE6931" wp14:editId="65D63598">
                <wp:simplePos x="0" y="0"/>
                <wp:positionH relativeFrom="column">
                  <wp:posOffset>3990975</wp:posOffset>
                </wp:positionH>
                <wp:positionV relativeFrom="paragraph">
                  <wp:posOffset>3533775</wp:posOffset>
                </wp:positionV>
                <wp:extent cx="1628775" cy="465455"/>
                <wp:effectExtent l="0" t="0" r="0" b="1270"/>
                <wp:wrapNone/>
                <wp:docPr id="63" name="Rectangle 8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8775" cy="465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CC5A91" w14:textId="77777777" w:rsidR="00241E14" w:rsidRPr="00BC716F" w:rsidRDefault="00241E14" w:rsidP="00BC716F">
                            <w:pPr>
                              <w:rPr>
                                <w:b/>
                                <w:sz w:val="23"/>
                              </w:rPr>
                            </w:pPr>
                            <w:r>
                              <w:rPr>
                                <w:rFonts w:ascii="Arial" w:hAnsi="Arial" w:cs="Arial"/>
                                <w:b/>
                                <w:color w:val="000000"/>
                                <w:sz w:val="23"/>
                              </w:rPr>
                              <w:t>Price of Space (Value)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BE6931" id="Rectangle 873" o:spid="_x0000_s1027" style="position:absolute;margin-left:314.25pt;margin-top:278.25pt;width:128.25pt;height:36.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" filled="f" stroked="f">
                <v:textbox inset="0,0,0,0">
                  <w:txbxContent>
                    <w:p w14:paraId="71CC5A91" w14:textId="77777777" w:rsidR="00241E14" w:rsidRPr="00BC716F" w:rsidRDefault="00241E14" w:rsidP="00BC716F">
                      <w:pPr>
                        <w:rPr>
                          <w:b/>
                          <w:sz w:val="23"/>
                        </w:rPr>
                      </w:pPr>
                      <w:r>
                        <w:rPr>
                          <w:rFonts w:ascii="Arial" w:hAnsi="Arial" w:cs="Arial"/>
                          <w:b/>
                          <w:color w:val="000000"/>
                          <w:sz w:val="23"/>
                        </w:rPr>
                        <w:t>Price of Space (Value)</w:t>
                      </w:r>
                    </w:p>
                  </w:txbxContent>
                </v:textbox>
              </v:rect>
            </w:pict>
          </mc:Fallback>
        </mc:AlternateContent>
      </w:r>
      <w:r w:rsidRPr="00D7399D">
        <w:rPr>
          <w:noProof/>
        </w:rPr>
        <mc:AlternateContent>
          <mc:Choice Requires="wpc">
            <w:drawing>
              <wp:anchor distT="0" distB="0" distL="114300" distR="114300" simplePos="0" relativeHeight="251681792" behindDoc="0" locked="0" layoutInCell="1" allowOverlap="1" wp14:anchorId="65D2FC48" wp14:editId="6A253DDB">
                <wp:simplePos x="0" y="0"/>
                <wp:positionH relativeFrom="column">
                  <wp:posOffset>84455</wp:posOffset>
                </wp:positionH>
                <wp:positionV relativeFrom="paragraph">
                  <wp:posOffset>461010</wp:posOffset>
                </wp:positionV>
                <wp:extent cx="5030470" cy="3538220"/>
                <wp:effectExtent l="0" t="3810" r="0" b="1270"/>
                <wp:wrapSquare wrapText="bothSides"/>
                <wp:docPr id="868" name="Canvas 8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3" name="Line 870"/>
                        <wps:cNvCnPr/>
                        <wps:spPr bwMode="auto">
                          <a:xfrm>
                            <a:off x="669074" y="688611"/>
                            <a:ext cx="591" cy="2381471"/>
                          </a:xfrm>
                          <a:prstGeom prst="line">
                            <a:avLst/>
                          </a:prstGeom>
                          <a:noFill/>
                          <a:ln w="19050" cap="rnd">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wps:wsp>
                        <wps:cNvPr id="55" name="Line 871"/>
                        <wps:cNvCnPr/>
                        <wps:spPr bwMode="auto">
                          <a:xfrm>
                            <a:off x="669074" y="3070083"/>
                            <a:ext cx="3737241" cy="591"/>
                          </a:xfrm>
                          <a:prstGeom prst="line">
                            <a:avLst/>
                          </a:prstGeom>
                          <a:noFill/>
                          <a:ln w="19050" cap="rnd">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wps:wsp>
                        <wps:cNvPr id="56" name="Rectangle 872"/>
                        <wps:cNvSpPr>
                          <a:spLocks noChangeArrowheads="1"/>
                        </wps:cNvSpPr>
                        <wps:spPr bwMode="auto">
                          <a:xfrm>
                            <a:off x="504761" y="277218"/>
                            <a:ext cx="392461" cy="329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6CBB01" w14:textId="77777777" w:rsidR="00241E14" w:rsidRPr="00BC716F" w:rsidRDefault="00241E14" w:rsidP="00BC716F">
                              <w:pPr>
                                <w:rPr>
                                  <w:b/>
                                  <w:sz w:val="23"/>
                                </w:rPr>
                              </w:pPr>
                              <w:r w:rsidRPr="00BC716F">
                                <w:rPr>
                                  <w:rFonts w:ascii="Arial" w:hAnsi="Arial" w:cs="Arial"/>
                                  <w:b/>
                                  <w:color w:val="000000"/>
                                  <w:sz w:val="23"/>
                                </w:rPr>
                                <w:t>NOI</w:t>
                              </w:r>
                            </w:p>
                          </w:txbxContent>
                        </wps:txbx>
                        <wps:bodyPr rot="0" vert="horz" wrap="square" lIns="0" tIns="0" rIns="0" bIns="0" anchor="t" anchorCtr="0" upright="1">
                          <a:noAutofit/>
                        </wps:bodyPr>
                      </wps:wsp>
                      <wps:wsp>
                        <wps:cNvPr id="57" name="Line 874"/>
                        <wps:cNvCnPr/>
                        <wps:spPr bwMode="auto">
                          <a:xfrm flipV="1">
                            <a:off x="669074" y="931546"/>
                            <a:ext cx="3106586" cy="2138537"/>
                          </a:xfrm>
                          <a:prstGeom prst="line">
                            <a:avLst/>
                          </a:prstGeom>
                          <a:noFill/>
                          <a:ln w="6350" cap="rnd">
                            <a:solidFill>
                              <a:srgbClr val="000000"/>
                            </a:solidFill>
                            <a:round/>
                            <a:headEnd/>
                            <a:tailEnd/>
                          </a:ln>
                          <a:extLst>
                            <a:ext uri="{909E8E84-426E-40DD-AFC4-6F175D3DCCD1}">
                              <a14:hiddenFill xmlns:a14="http://schemas.microsoft.com/office/drawing/2010/main">
                                <a:noFill/>
                              </a14:hiddenFill>
                            </a:ext>
                          </a:extLst>
                        </wps:spPr>
                        <wps:bodyPr/>
                      </wps:wsp>
                      <wps:wsp>
                        <wps:cNvPr id="58" name="Freeform 876"/>
                        <wps:cNvSpPr>
                          <a:spLocks noEditPoints="1"/>
                        </wps:cNvSpPr>
                        <wps:spPr bwMode="auto">
                          <a:xfrm>
                            <a:off x="666119" y="1657986"/>
                            <a:ext cx="2020226" cy="5911"/>
                          </a:xfrm>
                          <a:custGeom>
                            <a:avLst/>
                            <a:gdLst>
                              <a:gd name="T0" fmla="*/ 0 w 16650"/>
                              <a:gd name="T1" fmla="*/ 25 h 50"/>
                              <a:gd name="T2" fmla="*/ 375 w 16650"/>
                              <a:gd name="T3" fmla="*/ 50 h 50"/>
                              <a:gd name="T4" fmla="*/ 875 w 16650"/>
                              <a:gd name="T5" fmla="*/ 50 h 50"/>
                              <a:gd name="T6" fmla="*/ 1250 w 16650"/>
                              <a:gd name="T7" fmla="*/ 25 h 50"/>
                              <a:gd name="T8" fmla="*/ 1575 w 16650"/>
                              <a:gd name="T9" fmla="*/ 0 h 50"/>
                              <a:gd name="T10" fmla="*/ 1775 w 16650"/>
                              <a:gd name="T11" fmla="*/ 0 h 50"/>
                              <a:gd name="T12" fmla="*/ 1775 w 16650"/>
                              <a:gd name="T13" fmla="*/ 0 h 50"/>
                              <a:gd name="T14" fmla="*/ 2100 w 16650"/>
                              <a:gd name="T15" fmla="*/ 25 h 50"/>
                              <a:gd name="T16" fmla="*/ 2475 w 16650"/>
                              <a:gd name="T17" fmla="*/ 50 h 50"/>
                              <a:gd name="T18" fmla="*/ 2975 w 16650"/>
                              <a:gd name="T19" fmla="*/ 50 h 50"/>
                              <a:gd name="T20" fmla="*/ 3350 w 16650"/>
                              <a:gd name="T21" fmla="*/ 25 h 50"/>
                              <a:gd name="T22" fmla="*/ 3675 w 16650"/>
                              <a:gd name="T23" fmla="*/ 0 h 50"/>
                              <a:gd name="T24" fmla="*/ 3875 w 16650"/>
                              <a:gd name="T25" fmla="*/ 0 h 50"/>
                              <a:gd name="T26" fmla="*/ 3875 w 16650"/>
                              <a:gd name="T27" fmla="*/ 0 h 50"/>
                              <a:gd name="T28" fmla="*/ 4200 w 16650"/>
                              <a:gd name="T29" fmla="*/ 25 h 50"/>
                              <a:gd name="T30" fmla="*/ 4575 w 16650"/>
                              <a:gd name="T31" fmla="*/ 50 h 50"/>
                              <a:gd name="T32" fmla="*/ 5075 w 16650"/>
                              <a:gd name="T33" fmla="*/ 50 h 50"/>
                              <a:gd name="T34" fmla="*/ 5450 w 16650"/>
                              <a:gd name="T35" fmla="*/ 25 h 50"/>
                              <a:gd name="T36" fmla="*/ 5775 w 16650"/>
                              <a:gd name="T37" fmla="*/ 0 h 50"/>
                              <a:gd name="T38" fmla="*/ 5975 w 16650"/>
                              <a:gd name="T39" fmla="*/ 0 h 50"/>
                              <a:gd name="T40" fmla="*/ 5975 w 16650"/>
                              <a:gd name="T41" fmla="*/ 0 h 50"/>
                              <a:gd name="T42" fmla="*/ 6300 w 16650"/>
                              <a:gd name="T43" fmla="*/ 25 h 50"/>
                              <a:gd name="T44" fmla="*/ 6675 w 16650"/>
                              <a:gd name="T45" fmla="*/ 50 h 50"/>
                              <a:gd name="T46" fmla="*/ 7175 w 16650"/>
                              <a:gd name="T47" fmla="*/ 50 h 50"/>
                              <a:gd name="T48" fmla="*/ 7550 w 16650"/>
                              <a:gd name="T49" fmla="*/ 25 h 50"/>
                              <a:gd name="T50" fmla="*/ 7875 w 16650"/>
                              <a:gd name="T51" fmla="*/ 0 h 50"/>
                              <a:gd name="T52" fmla="*/ 8075 w 16650"/>
                              <a:gd name="T53" fmla="*/ 0 h 50"/>
                              <a:gd name="T54" fmla="*/ 8075 w 16650"/>
                              <a:gd name="T55" fmla="*/ 0 h 50"/>
                              <a:gd name="T56" fmla="*/ 8400 w 16650"/>
                              <a:gd name="T57" fmla="*/ 25 h 50"/>
                              <a:gd name="T58" fmla="*/ 8775 w 16650"/>
                              <a:gd name="T59" fmla="*/ 50 h 50"/>
                              <a:gd name="T60" fmla="*/ 9275 w 16650"/>
                              <a:gd name="T61" fmla="*/ 50 h 50"/>
                              <a:gd name="T62" fmla="*/ 9650 w 16650"/>
                              <a:gd name="T63" fmla="*/ 25 h 50"/>
                              <a:gd name="T64" fmla="*/ 9975 w 16650"/>
                              <a:gd name="T65" fmla="*/ 0 h 50"/>
                              <a:gd name="T66" fmla="*/ 10175 w 16650"/>
                              <a:gd name="T67" fmla="*/ 0 h 50"/>
                              <a:gd name="T68" fmla="*/ 10175 w 16650"/>
                              <a:gd name="T69" fmla="*/ 0 h 50"/>
                              <a:gd name="T70" fmla="*/ 10500 w 16650"/>
                              <a:gd name="T71" fmla="*/ 25 h 50"/>
                              <a:gd name="T72" fmla="*/ 10875 w 16650"/>
                              <a:gd name="T73" fmla="*/ 50 h 50"/>
                              <a:gd name="T74" fmla="*/ 11375 w 16650"/>
                              <a:gd name="T75" fmla="*/ 50 h 50"/>
                              <a:gd name="T76" fmla="*/ 11750 w 16650"/>
                              <a:gd name="T77" fmla="*/ 25 h 50"/>
                              <a:gd name="T78" fmla="*/ 12075 w 16650"/>
                              <a:gd name="T79" fmla="*/ 0 h 50"/>
                              <a:gd name="T80" fmla="*/ 12275 w 16650"/>
                              <a:gd name="T81" fmla="*/ 0 h 50"/>
                              <a:gd name="T82" fmla="*/ 12275 w 16650"/>
                              <a:gd name="T83" fmla="*/ 0 h 50"/>
                              <a:gd name="T84" fmla="*/ 12600 w 16650"/>
                              <a:gd name="T85" fmla="*/ 25 h 50"/>
                              <a:gd name="T86" fmla="*/ 12975 w 16650"/>
                              <a:gd name="T87" fmla="*/ 50 h 50"/>
                              <a:gd name="T88" fmla="*/ 13475 w 16650"/>
                              <a:gd name="T89" fmla="*/ 50 h 50"/>
                              <a:gd name="T90" fmla="*/ 13850 w 16650"/>
                              <a:gd name="T91" fmla="*/ 25 h 50"/>
                              <a:gd name="T92" fmla="*/ 14175 w 16650"/>
                              <a:gd name="T93" fmla="*/ 0 h 50"/>
                              <a:gd name="T94" fmla="*/ 14375 w 16650"/>
                              <a:gd name="T95" fmla="*/ 0 h 50"/>
                              <a:gd name="T96" fmla="*/ 14375 w 16650"/>
                              <a:gd name="T97" fmla="*/ 0 h 50"/>
                              <a:gd name="T98" fmla="*/ 14700 w 16650"/>
                              <a:gd name="T99" fmla="*/ 25 h 50"/>
                              <a:gd name="T100" fmla="*/ 15075 w 16650"/>
                              <a:gd name="T101" fmla="*/ 50 h 50"/>
                              <a:gd name="T102" fmla="*/ 15575 w 16650"/>
                              <a:gd name="T103" fmla="*/ 50 h 50"/>
                              <a:gd name="T104" fmla="*/ 15950 w 16650"/>
                              <a:gd name="T105" fmla="*/ 25 h 50"/>
                              <a:gd name="T106" fmla="*/ 16275 w 16650"/>
                              <a:gd name="T107" fmla="*/ 0 h 50"/>
                              <a:gd name="T108" fmla="*/ 16475 w 16650"/>
                              <a:gd name="T109" fmla="*/ 0 h 50"/>
                              <a:gd name="T110" fmla="*/ 16475 w 16650"/>
                              <a:gd name="T111" fmla="*/ 0 h 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650" h="50">
                                <a:moveTo>
                                  <a:pt x="25" y="0"/>
                                </a:moveTo>
                                <a:lnTo>
                                  <a:pt x="175" y="0"/>
                                </a:lnTo>
                                <a:cubicBezTo>
                                  <a:pt x="189" y="0"/>
                                  <a:pt x="200" y="12"/>
                                  <a:pt x="200" y="25"/>
                                </a:cubicBezTo>
                                <a:cubicBezTo>
                                  <a:pt x="200" y="39"/>
                                  <a:pt x="189" y="50"/>
                                  <a:pt x="175" y="50"/>
                                </a:cubicBezTo>
                                <a:lnTo>
                                  <a:pt x="25" y="50"/>
                                </a:lnTo>
                                <a:cubicBezTo>
                                  <a:pt x="12" y="50"/>
                                  <a:pt x="0" y="39"/>
                                  <a:pt x="0" y="25"/>
                                </a:cubicBezTo>
                                <a:cubicBezTo>
                                  <a:pt x="0" y="12"/>
                                  <a:pt x="12" y="0"/>
                                  <a:pt x="25" y="0"/>
                                </a:cubicBezTo>
                                <a:close/>
                                <a:moveTo>
                                  <a:pt x="375" y="0"/>
                                </a:moveTo>
                                <a:lnTo>
                                  <a:pt x="525" y="0"/>
                                </a:lnTo>
                                <a:cubicBezTo>
                                  <a:pt x="539" y="0"/>
                                  <a:pt x="550" y="12"/>
                                  <a:pt x="550" y="25"/>
                                </a:cubicBezTo>
                                <a:cubicBezTo>
                                  <a:pt x="550" y="39"/>
                                  <a:pt x="539" y="50"/>
                                  <a:pt x="525" y="50"/>
                                </a:cubicBezTo>
                                <a:lnTo>
                                  <a:pt x="375" y="50"/>
                                </a:lnTo>
                                <a:cubicBezTo>
                                  <a:pt x="362" y="50"/>
                                  <a:pt x="350" y="39"/>
                                  <a:pt x="350" y="25"/>
                                </a:cubicBezTo>
                                <a:cubicBezTo>
                                  <a:pt x="350" y="12"/>
                                  <a:pt x="362" y="0"/>
                                  <a:pt x="375" y="0"/>
                                </a:cubicBezTo>
                                <a:close/>
                                <a:moveTo>
                                  <a:pt x="725" y="0"/>
                                </a:moveTo>
                                <a:lnTo>
                                  <a:pt x="875" y="0"/>
                                </a:lnTo>
                                <a:cubicBezTo>
                                  <a:pt x="889" y="0"/>
                                  <a:pt x="900" y="12"/>
                                  <a:pt x="900" y="25"/>
                                </a:cubicBezTo>
                                <a:cubicBezTo>
                                  <a:pt x="900" y="39"/>
                                  <a:pt x="889" y="50"/>
                                  <a:pt x="875" y="50"/>
                                </a:cubicBezTo>
                                <a:lnTo>
                                  <a:pt x="725" y="50"/>
                                </a:lnTo>
                                <a:cubicBezTo>
                                  <a:pt x="712" y="50"/>
                                  <a:pt x="700" y="39"/>
                                  <a:pt x="700" y="25"/>
                                </a:cubicBezTo>
                                <a:cubicBezTo>
                                  <a:pt x="700" y="12"/>
                                  <a:pt x="712" y="0"/>
                                  <a:pt x="725" y="0"/>
                                </a:cubicBezTo>
                                <a:close/>
                                <a:moveTo>
                                  <a:pt x="1075" y="0"/>
                                </a:moveTo>
                                <a:lnTo>
                                  <a:pt x="1225" y="0"/>
                                </a:lnTo>
                                <a:cubicBezTo>
                                  <a:pt x="1239" y="0"/>
                                  <a:pt x="1250" y="12"/>
                                  <a:pt x="1250" y="25"/>
                                </a:cubicBezTo>
                                <a:cubicBezTo>
                                  <a:pt x="1250" y="39"/>
                                  <a:pt x="1239" y="50"/>
                                  <a:pt x="1225" y="50"/>
                                </a:cubicBezTo>
                                <a:lnTo>
                                  <a:pt x="1075" y="50"/>
                                </a:lnTo>
                                <a:cubicBezTo>
                                  <a:pt x="1062" y="50"/>
                                  <a:pt x="1050" y="39"/>
                                  <a:pt x="1050" y="25"/>
                                </a:cubicBezTo>
                                <a:cubicBezTo>
                                  <a:pt x="1050" y="12"/>
                                  <a:pt x="1062" y="0"/>
                                  <a:pt x="1075" y="0"/>
                                </a:cubicBezTo>
                                <a:close/>
                                <a:moveTo>
                                  <a:pt x="1425" y="0"/>
                                </a:moveTo>
                                <a:lnTo>
                                  <a:pt x="1575" y="0"/>
                                </a:lnTo>
                                <a:cubicBezTo>
                                  <a:pt x="1589" y="0"/>
                                  <a:pt x="1600" y="12"/>
                                  <a:pt x="1600" y="25"/>
                                </a:cubicBezTo>
                                <a:cubicBezTo>
                                  <a:pt x="1600" y="39"/>
                                  <a:pt x="1589" y="50"/>
                                  <a:pt x="1575" y="50"/>
                                </a:cubicBezTo>
                                <a:lnTo>
                                  <a:pt x="1425" y="50"/>
                                </a:lnTo>
                                <a:cubicBezTo>
                                  <a:pt x="1412" y="50"/>
                                  <a:pt x="1400" y="39"/>
                                  <a:pt x="1400" y="25"/>
                                </a:cubicBezTo>
                                <a:cubicBezTo>
                                  <a:pt x="1400" y="12"/>
                                  <a:pt x="1412" y="0"/>
                                  <a:pt x="1425" y="0"/>
                                </a:cubicBezTo>
                                <a:close/>
                                <a:moveTo>
                                  <a:pt x="1775" y="0"/>
                                </a:moveTo>
                                <a:lnTo>
                                  <a:pt x="1925" y="0"/>
                                </a:lnTo>
                                <a:cubicBezTo>
                                  <a:pt x="1939" y="0"/>
                                  <a:pt x="1950" y="12"/>
                                  <a:pt x="1950" y="25"/>
                                </a:cubicBezTo>
                                <a:cubicBezTo>
                                  <a:pt x="1950" y="39"/>
                                  <a:pt x="1939" y="50"/>
                                  <a:pt x="1925" y="50"/>
                                </a:cubicBezTo>
                                <a:lnTo>
                                  <a:pt x="1775" y="50"/>
                                </a:lnTo>
                                <a:cubicBezTo>
                                  <a:pt x="1762" y="50"/>
                                  <a:pt x="1750" y="39"/>
                                  <a:pt x="1750" y="25"/>
                                </a:cubicBezTo>
                                <a:cubicBezTo>
                                  <a:pt x="1750" y="12"/>
                                  <a:pt x="1762" y="0"/>
                                  <a:pt x="1775" y="0"/>
                                </a:cubicBezTo>
                                <a:close/>
                                <a:moveTo>
                                  <a:pt x="2125" y="0"/>
                                </a:moveTo>
                                <a:lnTo>
                                  <a:pt x="2275" y="0"/>
                                </a:lnTo>
                                <a:cubicBezTo>
                                  <a:pt x="2289" y="0"/>
                                  <a:pt x="2300" y="12"/>
                                  <a:pt x="2300" y="25"/>
                                </a:cubicBezTo>
                                <a:cubicBezTo>
                                  <a:pt x="2300" y="39"/>
                                  <a:pt x="2289" y="50"/>
                                  <a:pt x="2275" y="50"/>
                                </a:cubicBezTo>
                                <a:lnTo>
                                  <a:pt x="2125" y="50"/>
                                </a:lnTo>
                                <a:cubicBezTo>
                                  <a:pt x="2112" y="50"/>
                                  <a:pt x="2100" y="39"/>
                                  <a:pt x="2100" y="25"/>
                                </a:cubicBezTo>
                                <a:cubicBezTo>
                                  <a:pt x="2100" y="12"/>
                                  <a:pt x="2112" y="0"/>
                                  <a:pt x="2125" y="0"/>
                                </a:cubicBezTo>
                                <a:close/>
                                <a:moveTo>
                                  <a:pt x="2475" y="0"/>
                                </a:moveTo>
                                <a:lnTo>
                                  <a:pt x="2625" y="0"/>
                                </a:lnTo>
                                <a:cubicBezTo>
                                  <a:pt x="2639" y="0"/>
                                  <a:pt x="2650" y="12"/>
                                  <a:pt x="2650" y="25"/>
                                </a:cubicBezTo>
                                <a:cubicBezTo>
                                  <a:pt x="2650" y="39"/>
                                  <a:pt x="2639" y="50"/>
                                  <a:pt x="2625" y="50"/>
                                </a:cubicBezTo>
                                <a:lnTo>
                                  <a:pt x="2475" y="50"/>
                                </a:lnTo>
                                <a:cubicBezTo>
                                  <a:pt x="2462" y="50"/>
                                  <a:pt x="2450" y="39"/>
                                  <a:pt x="2450" y="25"/>
                                </a:cubicBezTo>
                                <a:cubicBezTo>
                                  <a:pt x="2450" y="12"/>
                                  <a:pt x="2462" y="0"/>
                                  <a:pt x="2475" y="0"/>
                                </a:cubicBezTo>
                                <a:close/>
                                <a:moveTo>
                                  <a:pt x="2825" y="0"/>
                                </a:moveTo>
                                <a:lnTo>
                                  <a:pt x="2975" y="0"/>
                                </a:lnTo>
                                <a:cubicBezTo>
                                  <a:pt x="2989" y="0"/>
                                  <a:pt x="3000" y="12"/>
                                  <a:pt x="3000" y="25"/>
                                </a:cubicBezTo>
                                <a:cubicBezTo>
                                  <a:pt x="3000" y="39"/>
                                  <a:pt x="2989" y="50"/>
                                  <a:pt x="2975" y="50"/>
                                </a:cubicBezTo>
                                <a:lnTo>
                                  <a:pt x="2825" y="50"/>
                                </a:lnTo>
                                <a:cubicBezTo>
                                  <a:pt x="2812" y="50"/>
                                  <a:pt x="2800" y="39"/>
                                  <a:pt x="2800" y="25"/>
                                </a:cubicBezTo>
                                <a:cubicBezTo>
                                  <a:pt x="2800" y="12"/>
                                  <a:pt x="2812" y="0"/>
                                  <a:pt x="2825" y="0"/>
                                </a:cubicBezTo>
                                <a:close/>
                                <a:moveTo>
                                  <a:pt x="3175" y="0"/>
                                </a:moveTo>
                                <a:lnTo>
                                  <a:pt x="3325" y="0"/>
                                </a:lnTo>
                                <a:cubicBezTo>
                                  <a:pt x="3339" y="0"/>
                                  <a:pt x="3350" y="12"/>
                                  <a:pt x="3350" y="25"/>
                                </a:cubicBezTo>
                                <a:cubicBezTo>
                                  <a:pt x="3350" y="39"/>
                                  <a:pt x="3339" y="50"/>
                                  <a:pt x="3325" y="50"/>
                                </a:cubicBezTo>
                                <a:lnTo>
                                  <a:pt x="3175" y="50"/>
                                </a:lnTo>
                                <a:cubicBezTo>
                                  <a:pt x="3162" y="50"/>
                                  <a:pt x="3150" y="39"/>
                                  <a:pt x="3150" y="25"/>
                                </a:cubicBezTo>
                                <a:cubicBezTo>
                                  <a:pt x="3150" y="12"/>
                                  <a:pt x="3162" y="0"/>
                                  <a:pt x="3175" y="0"/>
                                </a:cubicBezTo>
                                <a:close/>
                                <a:moveTo>
                                  <a:pt x="3525" y="0"/>
                                </a:moveTo>
                                <a:lnTo>
                                  <a:pt x="3675" y="0"/>
                                </a:lnTo>
                                <a:cubicBezTo>
                                  <a:pt x="3689" y="0"/>
                                  <a:pt x="3700" y="12"/>
                                  <a:pt x="3700" y="25"/>
                                </a:cubicBezTo>
                                <a:cubicBezTo>
                                  <a:pt x="3700" y="39"/>
                                  <a:pt x="3689" y="50"/>
                                  <a:pt x="3675" y="50"/>
                                </a:cubicBezTo>
                                <a:lnTo>
                                  <a:pt x="3525" y="50"/>
                                </a:lnTo>
                                <a:cubicBezTo>
                                  <a:pt x="3512" y="50"/>
                                  <a:pt x="3500" y="39"/>
                                  <a:pt x="3500" y="25"/>
                                </a:cubicBezTo>
                                <a:cubicBezTo>
                                  <a:pt x="3500" y="12"/>
                                  <a:pt x="3512" y="0"/>
                                  <a:pt x="3525" y="0"/>
                                </a:cubicBezTo>
                                <a:close/>
                                <a:moveTo>
                                  <a:pt x="3875" y="0"/>
                                </a:moveTo>
                                <a:lnTo>
                                  <a:pt x="4025" y="0"/>
                                </a:lnTo>
                                <a:cubicBezTo>
                                  <a:pt x="4039" y="0"/>
                                  <a:pt x="4050" y="12"/>
                                  <a:pt x="4050" y="25"/>
                                </a:cubicBezTo>
                                <a:cubicBezTo>
                                  <a:pt x="4050" y="39"/>
                                  <a:pt x="4039" y="50"/>
                                  <a:pt x="4025" y="50"/>
                                </a:cubicBezTo>
                                <a:lnTo>
                                  <a:pt x="3875" y="50"/>
                                </a:lnTo>
                                <a:cubicBezTo>
                                  <a:pt x="3862" y="50"/>
                                  <a:pt x="3850" y="39"/>
                                  <a:pt x="3850" y="25"/>
                                </a:cubicBezTo>
                                <a:cubicBezTo>
                                  <a:pt x="3850" y="12"/>
                                  <a:pt x="3862" y="0"/>
                                  <a:pt x="3875" y="0"/>
                                </a:cubicBezTo>
                                <a:close/>
                                <a:moveTo>
                                  <a:pt x="4225" y="0"/>
                                </a:moveTo>
                                <a:lnTo>
                                  <a:pt x="4375" y="0"/>
                                </a:lnTo>
                                <a:cubicBezTo>
                                  <a:pt x="4389" y="0"/>
                                  <a:pt x="4400" y="12"/>
                                  <a:pt x="4400" y="25"/>
                                </a:cubicBezTo>
                                <a:cubicBezTo>
                                  <a:pt x="4400" y="39"/>
                                  <a:pt x="4389" y="50"/>
                                  <a:pt x="4375" y="50"/>
                                </a:cubicBezTo>
                                <a:lnTo>
                                  <a:pt x="4225" y="50"/>
                                </a:lnTo>
                                <a:cubicBezTo>
                                  <a:pt x="4212" y="50"/>
                                  <a:pt x="4200" y="39"/>
                                  <a:pt x="4200" y="25"/>
                                </a:cubicBezTo>
                                <a:cubicBezTo>
                                  <a:pt x="4200" y="12"/>
                                  <a:pt x="4212" y="0"/>
                                  <a:pt x="4225" y="0"/>
                                </a:cubicBezTo>
                                <a:close/>
                                <a:moveTo>
                                  <a:pt x="4575" y="0"/>
                                </a:moveTo>
                                <a:lnTo>
                                  <a:pt x="4725" y="0"/>
                                </a:lnTo>
                                <a:cubicBezTo>
                                  <a:pt x="4739" y="0"/>
                                  <a:pt x="4750" y="12"/>
                                  <a:pt x="4750" y="25"/>
                                </a:cubicBezTo>
                                <a:cubicBezTo>
                                  <a:pt x="4750" y="39"/>
                                  <a:pt x="4739" y="50"/>
                                  <a:pt x="4725" y="50"/>
                                </a:cubicBezTo>
                                <a:lnTo>
                                  <a:pt x="4575" y="50"/>
                                </a:lnTo>
                                <a:cubicBezTo>
                                  <a:pt x="4562" y="50"/>
                                  <a:pt x="4550" y="39"/>
                                  <a:pt x="4550" y="25"/>
                                </a:cubicBezTo>
                                <a:cubicBezTo>
                                  <a:pt x="4550" y="12"/>
                                  <a:pt x="4562" y="0"/>
                                  <a:pt x="4575" y="0"/>
                                </a:cubicBezTo>
                                <a:close/>
                                <a:moveTo>
                                  <a:pt x="4925" y="0"/>
                                </a:moveTo>
                                <a:lnTo>
                                  <a:pt x="5075" y="0"/>
                                </a:lnTo>
                                <a:cubicBezTo>
                                  <a:pt x="5089" y="0"/>
                                  <a:pt x="5100" y="12"/>
                                  <a:pt x="5100" y="25"/>
                                </a:cubicBezTo>
                                <a:cubicBezTo>
                                  <a:pt x="5100" y="39"/>
                                  <a:pt x="5089" y="50"/>
                                  <a:pt x="5075" y="50"/>
                                </a:cubicBezTo>
                                <a:lnTo>
                                  <a:pt x="4925" y="50"/>
                                </a:lnTo>
                                <a:cubicBezTo>
                                  <a:pt x="4912" y="50"/>
                                  <a:pt x="4900" y="39"/>
                                  <a:pt x="4900" y="25"/>
                                </a:cubicBezTo>
                                <a:cubicBezTo>
                                  <a:pt x="4900" y="12"/>
                                  <a:pt x="4912" y="0"/>
                                  <a:pt x="4925" y="0"/>
                                </a:cubicBezTo>
                                <a:close/>
                                <a:moveTo>
                                  <a:pt x="5275" y="0"/>
                                </a:moveTo>
                                <a:lnTo>
                                  <a:pt x="5425" y="0"/>
                                </a:lnTo>
                                <a:cubicBezTo>
                                  <a:pt x="5439" y="0"/>
                                  <a:pt x="5450" y="12"/>
                                  <a:pt x="5450" y="25"/>
                                </a:cubicBezTo>
                                <a:cubicBezTo>
                                  <a:pt x="5450" y="39"/>
                                  <a:pt x="5439" y="50"/>
                                  <a:pt x="5425" y="50"/>
                                </a:cubicBezTo>
                                <a:lnTo>
                                  <a:pt x="5275" y="50"/>
                                </a:lnTo>
                                <a:cubicBezTo>
                                  <a:pt x="5262" y="50"/>
                                  <a:pt x="5250" y="39"/>
                                  <a:pt x="5250" y="25"/>
                                </a:cubicBezTo>
                                <a:cubicBezTo>
                                  <a:pt x="5250" y="12"/>
                                  <a:pt x="5262" y="0"/>
                                  <a:pt x="5275" y="0"/>
                                </a:cubicBezTo>
                                <a:close/>
                                <a:moveTo>
                                  <a:pt x="5625" y="0"/>
                                </a:moveTo>
                                <a:lnTo>
                                  <a:pt x="5775" y="0"/>
                                </a:lnTo>
                                <a:cubicBezTo>
                                  <a:pt x="5789" y="0"/>
                                  <a:pt x="5800" y="12"/>
                                  <a:pt x="5800" y="25"/>
                                </a:cubicBezTo>
                                <a:cubicBezTo>
                                  <a:pt x="5800" y="39"/>
                                  <a:pt x="5789" y="50"/>
                                  <a:pt x="5775" y="50"/>
                                </a:cubicBezTo>
                                <a:lnTo>
                                  <a:pt x="5625" y="50"/>
                                </a:lnTo>
                                <a:cubicBezTo>
                                  <a:pt x="5612" y="50"/>
                                  <a:pt x="5600" y="39"/>
                                  <a:pt x="5600" y="25"/>
                                </a:cubicBezTo>
                                <a:cubicBezTo>
                                  <a:pt x="5600" y="12"/>
                                  <a:pt x="5612" y="0"/>
                                  <a:pt x="5625" y="0"/>
                                </a:cubicBezTo>
                                <a:close/>
                                <a:moveTo>
                                  <a:pt x="5975" y="0"/>
                                </a:moveTo>
                                <a:lnTo>
                                  <a:pt x="6125" y="0"/>
                                </a:lnTo>
                                <a:cubicBezTo>
                                  <a:pt x="6139" y="0"/>
                                  <a:pt x="6150" y="12"/>
                                  <a:pt x="6150" y="25"/>
                                </a:cubicBezTo>
                                <a:cubicBezTo>
                                  <a:pt x="6150" y="39"/>
                                  <a:pt x="6139" y="50"/>
                                  <a:pt x="6125" y="50"/>
                                </a:cubicBezTo>
                                <a:lnTo>
                                  <a:pt x="5975" y="50"/>
                                </a:lnTo>
                                <a:cubicBezTo>
                                  <a:pt x="5962" y="50"/>
                                  <a:pt x="5950" y="39"/>
                                  <a:pt x="5950" y="25"/>
                                </a:cubicBezTo>
                                <a:cubicBezTo>
                                  <a:pt x="5950" y="12"/>
                                  <a:pt x="5962" y="0"/>
                                  <a:pt x="5975" y="0"/>
                                </a:cubicBezTo>
                                <a:close/>
                                <a:moveTo>
                                  <a:pt x="6325" y="0"/>
                                </a:moveTo>
                                <a:lnTo>
                                  <a:pt x="6475" y="0"/>
                                </a:lnTo>
                                <a:cubicBezTo>
                                  <a:pt x="6489" y="0"/>
                                  <a:pt x="6500" y="12"/>
                                  <a:pt x="6500" y="25"/>
                                </a:cubicBezTo>
                                <a:cubicBezTo>
                                  <a:pt x="6500" y="39"/>
                                  <a:pt x="6489" y="50"/>
                                  <a:pt x="6475" y="50"/>
                                </a:cubicBezTo>
                                <a:lnTo>
                                  <a:pt x="6325" y="50"/>
                                </a:lnTo>
                                <a:cubicBezTo>
                                  <a:pt x="6312" y="50"/>
                                  <a:pt x="6300" y="39"/>
                                  <a:pt x="6300" y="25"/>
                                </a:cubicBezTo>
                                <a:cubicBezTo>
                                  <a:pt x="6300" y="12"/>
                                  <a:pt x="6312" y="0"/>
                                  <a:pt x="6325" y="0"/>
                                </a:cubicBezTo>
                                <a:close/>
                                <a:moveTo>
                                  <a:pt x="6675" y="0"/>
                                </a:moveTo>
                                <a:lnTo>
                                  <a:pt x="6825" y="0"/>
                                </a:lnTo>
                                <a:cubicBezTo>
                                  <a:pt x="6839" y="0"/>
                                  <a:pt x="6850" y="12"/>
                                  <a:pt x="6850" y="25"/>
                                </a:cubicBezTo>
                                <a:cubicBezTo>
                                  <a:pt x="6850" y="39"/>
                                  <a:pt x="6839" y="50"/>
                                  <a:pt x="6825" y="50"/>
                                </a:cubicBezTo>
                                <a:lnTo>
                                  <a:pt x="6675" y="50"/>
                                </a:lnTo>
                                <a:cubicBezTo>
                                  <a:pt x="6662" y="50"/>
                                  <a:pt x="6650" y="39"/>
                                  <a:pt x="6650" y="25"/>
                                </a:cubicBezTo>
                                <a:cubicBezTo>
                                  <a:pt x="6650" y="12"/>
                                  <a:pt x="6662" y="0"/>
                                  <a:pt x="6675" y="0"/>
                                </a:cubicBezTo>
                                <a:close/>
                                <a:moveTo>
                                  <a:pt x="7025" y="0"/>
                                </a:moveTo>
                                <a:lnTo>
                                  <a:pt x="7175" y="0"/>
                                </a:lnTo>
                                <a:cubicBezTo>
                                  <a:pt x="7189" y="0"/>
                                  <a:pt x="7200" y="12"/>
                                  <a:pt x="7200" y="25"/>
                                </a:cubicBezTo>
                                <a:cubicBezTo>
                                  <a:pt x="7200" y="39"/>
                                  <a:pt x="7189" y="50"/>
                                  <a:pt x="7175" y="50"/>
                                </a:cubicBezTo>
                                <a:lnTo>
                                  <a:pt x="7025" y="50"/>
                                </a:lnTo>
                                <a:cubicBezTo>
                                  <a:pt x="7012" y="50"/>
                                  <a:pt x="7000" y="39"/>
                                  <a:pt x="7000" y="25"/>
                                </a:cubicBezTo>
                                <a:cubicBezTo>
                                  <a:pt x="7000" y="12"/>
                                  <a:pt x="7012" y="0"/>
                                  <a:pt x="7025" y="0"/>
                                </a:cubicBezTo>
                                <a:close/>
                                <a:moveTo>
                                  <a:pt x="7375" y="0"/>
                                </a:moveTo>
                                <a:lnTo>
                                  <a:pt x="7525" y="0"/>
                                </a:lnTo>
                                <a:cubicBezTo>
                                  <a:pt x="7539" y="0"/>
                                  <a:pt x="7550" y="12"/>
                                  <a:pt x="7550" y="25"/>
                                </a:cubicBezTo>
                                <a:cubicBezTo>
                                  <a:pt x="7550" y="39"/>
                                  <a:pt x="7539" y="50"/>
                                  <a:pt x="7525" y="50"/>
                                </a:cubicBezTo>
                                <a:lnTo>
                                  <a:pt x="7375" y="50"/>
                                </a:lnTo>
                                <a:cubicBezTo>
                                  <a:pt x="7362" y="50"/>
                                  <a:pt x="7350" y="39"/>
                                  <a:pt x="7350" y="25"/>
                                </a:cubicBezTo>
                                <a:cubicBezTo>
                                  <a:pt x="7350" y="12"/>
                                  <a:pt x="7362" y="0"/>
                                  <a:pt x="7375" y="0"/>
                                </a:cubicBezTo>
                                <a:close/>
                                <a:moveTo>
                                  <a:pt x="7725" y="0"/>
                                </a:moveTo>
                                <a:lnTo>
                                  <a:pt x="7875" y="0"/>
                                </a:lnTo>
                                <a:cubicBezTo>
                                  <a:pt x="7889" y="0"/>
                                  <a:pt x="7900" y="12"/>
                                  <a:pt x="7900" y="25"/>
                                </a:cubicBezTo>
                                <a:cubicBezTo>
                                  <a:pt x="7900" y="39"/>
                                  <a:pt x="7889" y="50"/>
                                  <a:pt x="7875" y="50"/>
                                </a:cubicBezTo>
                                <a:lnTo>
                                  <a:pt x="7725" y="50"/>
                                </a:lnTo>
                                <a:cubicBezTo>
                                  <a:pt x="7712" y="50"/>
                                  <a:pt x="7700" y="39"/>
                                  <a:pt x="7700" y="25"/>
                                </a:cubicBezTo>
                                <a:cubicBezTo>
                                  <a:pt x="7700" y="12"/>
                                  <a:pt x="7712" y="0"/>
                                  <a:pt x="7725" y="0"/>
                                </a:cubicBezTo>
                                <a:close/>
                                <a:moveTo>
                                  <a:pt x="8075" y="0"/>
                                </a:moveTo>
                                <a:lnTo>
                                  <a:pt x="8225" y="0"/>
                                </a:lnTo>
                                <a:cubicBezTo>
                                  <a:pt x="8239" y="0"/>
                                  <a:pt x="8250" y="12"/>
                                  <a:pt x="8250" y="25"/>
                                </a:cubicBezTo>
                                <a:cubicBezTo>
                                  <a:pt x="8250" y="39"/>
                                  <a:pt x="8239" y="50"/>
                                  <a:pt x="8225" y="50"/>
                                </a:cubicBezTo>
                                <a:lnTo>
                                  <a:pt x="8075" y="50"/>
                                </a:lnTo>
                                <a:cubicBezTo>
                                  <a:pt x="8062" y="50"/>
                                  <a:pt x="8050" y="39"/>
                                  <a:pt x="8050" y="25"/>
                                </a:cubicBezTo>
                                <a:cubicBezTo>
                                  <a:pt x="8050" y="12"/>
                                  <a:pt x="8062" y="0"/>
                                  <a:pt x="8075" y="0"/>
                                </a:cubicBezTo>
                                <a:close/>
                                <a:moveTo>
                                  <a:pt x="8425" y="0"/>
                                </a:moveTo>
                                <a:lnTo>
                                  <a:pt x="8575" y="0"/>
                                </a:lnTo>
                                <a:cubicBezTo>
                                  <a:pt x="8589" y="0"/>
                                  <a:pt x="8600" y="12"/>
                                  <a:pt x="8600" y="25"/>
                                </a:cubicBezTo>
                                <a:cubicBezTo>
                                  <a:pt x="8600" y="39"/>
                                  <a:pt x="8589" y="50"/>
                                  <a:pt x="8575" y="50"/>
                                </a:cubicBezTo>
                                <a:lnTo>
                                  <a:pt x="8425" y="50"/>
                                </a:lnTo>
                                <a:cubicBezTo>
                                  <a:pt x="8412" y="50"/>
                                  <a:pt x="8400" y="39"/>
                                  <a:pt x="8400" y="25"/>
                                </a:cubicBezTo>
                                <a:cubicBezTo>
                                  <a:pt x="8400" y="12"/>
                                  <a:pt x="8412" y="0"/>
                                  <a:pt x="8425" y="0"/>
                                </a:cubicBezTo>
                                <a:close/>
                                <a:moveTo>
                                  <a:pt x="8775" y="0"/>
                                </a:moveTo>
                                <a:lnTo>
                                  <a:pt x="8925" y="0"/>
                                </a:lnTo>
                                <a:cubicBezTo>
                                  <a:pt x="8939" y="0"/>
                                  <a:pt x="8950" y="12"/>
                                  <a:pt x="8950" y="25"/>
                                </a:cubicBezTo>
                                <a:cubicBezTo>
                                  <a:pt x="8950" y="39"/>
                                  <a:pt x="8939" y="50"/>
                                  <a:pt x="8925" y="50"/>
                                </a:cubicBezTo>
                                <a:lnTo>
                                  <a:pt x="8775" y="50"/>
                                </a:lnTo>
                                <a:cubicBezTo>
                                  <a:pt x="8762" y="50"/>
                                  <a:pt x="8750" y="39"/>
                                  <a:pt x="8750" y="25"/>
                                </a:cubicBezTo>
                                <a:cubicBezTo>
                                  <a:pt x="8750" y="12"/>
                                  <a:pt x="8762" y="0"/>
                                  <a:pt x="8775" y="0"/>
                                </a:cubicBezTo>
                                <a:close/>
                                <a:moveTo>
                                  <a:pt x="9125" y="0"/>
                                </a:moveTo>
                                <a:lnTo>
                                  <a:pt x="9275" y="0"/>
                                </a:lnTo>
                                <a:cubicBezTo>
                                  <a:pt x="9289" y="0"/>
                                  <a:pt x="9300" y="12"/>
                                  <a:pt x="9300" y="25"/>
                                </a:cubicBezTo>
                                <a:cubicBezTo>
                                  <a:pt x="9300" y="39"/>
                                  <a:pt x="9289" y="50"/>
                                  <a:pt x="9275" y="50"/>
                                </a:cubicBezTo>
                                <a:lnTo>
                                  <a:pt x="9125" y="50"/>
                                </a:lnTo>
                                <a:cubicBezTo>
                                  <a:pt x="9112" y="50"/>
                                  <a:pt x="9100" y="39"/>
                                  <a:pt x="9100" y="25"/>
                                </a:cubicBezTo>
                                <a:cubicBezTo>
                                  <a:pt x="9100" y="12"/>
                                  <a:pt x="9112" y="0"/>
                                  <a:pt x="9125" y="0"/>
                                </a:cubicBezTo>
                                <a:close/>
                                <a:moveTo>
                                  <a:pt x="9475" y="0"/>
                                </a:moveTo>
                                <a:lnTo>
                                  <a:pt x="9625" y="0"/>
                                </a:lnTo>
                                <a:cubicBezTo>
                                  <a:pt x="9639" y="0"/>
                                  <a:pt x="9650" y="12"/>
                                  <a:pt x="9650" y="25"/>
                                </a:cubicBezTo>
                                <a:cubicBezTo>
                                  <a:pt x="9650" y="39"/>
                                  <a:pt x="9639" y="50"/>
                                  <a:pt x="9625" y="50"/>
                                </a:cubicBezTo>
                                <a:lnTo>
                                  <a:pt x="9475" y="50"/>
                                </a:lnTo>
                                <a:cubicBezTo>
                                  <a:pt x="9462" y="50"/>
                                  <a:pt x="9450" y="39"/>
                                  <a:pt x="9450" y="25"/>
                                </a:cubicBezTo>
                                <a:cubicBezTo>
                                  <a:pt x="9450" y="12"/>
                                  <a:pt x="9462" y="0"/>
                                  <a:pt x="9475" y="0"/>
                                </a:cubicBezTo>
                                <a:close/>
                                <a:moveTo>
                                  <a:pt x="9825" y="0"/>
                                </a:moveTo>
                                <a:lnTo>
                                  <a:pt x="9975" y="0"/>
                                </a:lnTo>
                                <a:cubicBezTo>
                                  <a:pt x="9989" y="0"/>
                                  <a:pt x="10000" y="12"/>
                                  <a:pt x="10000" y="25"/>
                                </a:cubicBezTo>
                                <a:cubicBezTo>
                                  <a:pt x="10000" y="39"/>
                                  <a:pt x="9989" y="50"/>
                                  <a:pt x="9975" y="50"/>
                                </a:cubicBezTo>
                                <a:lnTo>
                                  <a:pt x="9825" y="50"/>
                                </a:lnTo>
                                <a:cubicBezTo>
                                  <a:pt x="9812" y="50"/>
                                  <a:pt x="9800" y="39"/>
                                  <a:pt x="9800" y="25"/>
                                </a:cubicBezTo>
                                <a:cubicBezTo>
                                  <a:pt x="9800" y="12"/>
                                  <a:pt x="9812" y="0"/>
                                  <a:pt x="9825" y="0"/>
                                </a:cubicBezTo>
                                <a:close/>
                                <a:moveTo>
                                  <a:pt x="10175" y="0"/>
                                </a:moveTo>
                                <a:lnTo>
                                  <a:pt x="10325" y="0"/>
                                </a:lnTo>
                                <a:cubicBezTo>
                                  <a:pt x="10339" y="0"/>
                                  <a:pt x="10350" y="12"/>
                                  <a:pt x="10350" y="25"/>
                                </a:cubicBezTo>
                                <a:cubicBezTo>
                                  <a:pt x="10350" y="39"/>
                                  <a:pt x="10339" y="50"/>
                                  <a:pt x="10325" y="50"/>
                                </a:cubicBezTo>
                                <a:lnTo>
                                  <a:pt x="10175" y="50"/>
                                </a:lnTo>
                                <a:cubicBezTo>
                                  <a:pt x="10162" y="50"/>
                                  <a:pt x="10150" y="39"/>
                                  <a:pt x="10150" y="25"/>
                                </a:cubicBezTo>
                                <a:cubicBezTo>
                                  <a:pt x="10150" y="12"/>
                                  <a:pt x="10162" y="0"/>
                                  <a:pt x="10175" y="0"/>
                                </a:cubicBezTo>
                                <a:close/>
                                <a:moveTo>
                                  <a:pt x="10525" y="0"/>
                                </a:moveTo>
                                <a:lnTo>
                                  <a:pt x="10675" y="0"/>
                                </a:lnTo>
                                <a:cubicBezTo>
                                  <a:pt x="10689" y="0"/>
                                  <a:pt x="10700" y="12"/>
                                  <a:pt x="10700" y="25"/>
                                </a:cubicBezTo>
                                <a:cubicBezTo>
                                  <a:pt x="10700" y="39"/>
                                  <a:pt x="10689" y="50"/>
                                  <a:pt x="10675" y="50"/>
                                </a:cubicBezTo>
                                <a:lnTo>
                                  <a:pt x="10525" y="50"/>
                                </a:lnTo>
                                <a:cubicBezTo>
                                  <a:pt x="10512" y="50"/>
                                  <a:pt x="10500" y="39"/>
                                  <a:pt x="10500" y="25"/>
                                </a:cubicBezTo>
                                <a:cubicBezTo>
                                  <a:pt x="10500" y="12"/>
                                  <a:pt x="10512" y="0"/>
                                  <a:pt x="10525" y="0"/>
                                </a:cubicBezTo>
                                <a:close/>
                                <a:moveTo>
                                  <a:pt x="10875" y="0"/>
                                </a:moveTo>
                                <a:lnTo>
                                  <a:pt x="11025" y="0"/>
                                </a:lnTo>
                                <a:cubicBezTo>
                                  <a:pt x="11039" y="0"/>
                                  <a:pt x="11050" y="12"/>
                                  <a:pt x="11050" y="25"/>
                                </a:cubicBezTo>
                                <a:cubicBezTo>
                                  <a:pt x="11050" y="39"/>
                                  <a:pt x="11039" y="50"/>
                                  <a:pt x="11025" y="50"/>
                                </a:cubicBezTo>
                                <a:lnTo>
                                  <a:pt x="10875" y="50"/>
                                </a:lnTo>
                                <a:cubicBezTo>
                                  <a:pt x="10862" y="50"/>
                                  <a:pt x="10850" y="39"/>
                                  <a:pt x="10850" y="25"/>
                                </a:cubicBezTo>
                                <a:cubicBezTo>
                                  <a:pt x="10850" y="12"/>
                                  <a:pt x="10862" y="0"/>
                                  <a:pt x="10875" y="0"/>
                                </a:cubicBezTo>
                                <a:close/>
                                <a:moveTo>
                                  <a:pt x="11225" y="0"/>
                                </a:moveTo>
                                <a:lnTo>
                                  <a:pt x="11375" y="0"/>
                                </a:lnTo>
                                <a:cubicBezTo>
                                  <a:pt x="11389" y="0"/>
                                  <a:pt x="11400" y="12"/>
                                  <a:pt x="11400" y="25"/>
                                </a:cubicBezTo>
                                <a:cubicBezTo>
                                  <a:pt x="11400" y="39"/>
                                  <a:pt x="11389" y="50"/>
                                  <a:pt x="11375" y="50"/>
                                </a:cubicBezTo>
                                <a:lnTo>
                                  <a:pt x="11225" y="50"/>
                                </a:lnTo>
                                <a:cubicBezTo>
                                  <a:pt x="11212" y="50"/>
                                  <a:pt x="11200" y="39"/>
                                  <a:pt x="11200" y="25"/>
                                </a:cubicBezTo>
                                <a:cubicBezTo>
                                  <a:pt x="11200" y="12"/>
                                  <a:pt x="11212" y="0"/>
                                  <a:pt x="11225" y="0"/>
                                </a:cubicBezTo>
                                <a:close/>
                                <a:moveTo>
                                  <a:pt x="11575" y="0"/>
                                </a:moveTo>
                                <a:lnTo>
                                  <a:pt x="11725" y="0"/>
                                </a:lnTo>
                                <a:cubicBezTo>
                                  <a:pt x="11739" y="0"/>
                                  <a:pt x="11750" y="12"/>
                                  <a:pt x="11750" y="25"/>
                                </a:cubicBezTo>
                                <a:cubicBezTo>
                                  <a:pt x="11750" y="39"/>
                                  <a:pt x="11739" y="50"/>
                                  <a:pt x="11725" y="50"/>
                                </a:cubicBezTo>
                                <a:lnTo>
                                  <a:pt x="11575" y="50"/>
                                </a:lnTo>
                                <a:cubicBezTo>
                                  <a:pt x="11562" y="50"/>
                                  <a:pt x="11550" y="39"/>
                                  <a:pt x="11550" y="25"/>
                                </a:cubicBezTo>
                                <a:cubicBezTo>
                                  <a:pt x="11550" y="12"/>
                                  <a:pt x="11562" y="0"/>
                                  <a:pt x="11575" y="0"/>
                                </a:cubicBezTo>
                                <a:close/>
                                <a:moveTo>
                                  <a:pt x="11925" y="0"/>
                                </a:moveTo>
                                <a:lnTo>
                                  <a:pt x="12075" y="0"/>
                                </a:lnTo>
                                <a:cubicBezTo>
                                  <a:pt x="12089" y="0"/>
                                  <a:pt x="12100" y="12"/>
                                  <a:pt x="12100" y="25"/>
                                </a:cubicBezTo>
                                <a:cubicBezTo>
                                  <a:pt x="12100" y="39"/>
                                  <a:pt x="12089" y="50"/>
                                  <a:pt x="12075" y="50"/>
                                </a:cubicBezTo>
                                <a:lnTo>
                                  <a:pt x="11925" y="50"/>
                                </a:lnTo>
                                <a:cubicBezTo>
                                  <a:pt x="11912" y="50"/>
                                  <a:pt x="11900" y="39"/>
                                  <a:pt x="11900" y="25"/>
                                </a:cubicBezTo>
                                <a:cubicBezTo>
                                  <a:pt x="11900" y="12"/>
                                  <a:pt x="11912" y="0"/>
                                  <a:pt x="11925" y="0"/>
                                </a:cubicBezTo>
                                <a:close/>
                                <a:moveTo>
                                  <a:pt x="12275" y="0"/>
                                </a:moveTo>
                                <a:lnTo>
                                  <a:pt x="12425" y="0"/>
                                </a:lnTo>
                                <a:cubicBezTo>
                                  <a:pt x="12439" y="0"/>
                                  <a:pt x="12450" y="12"/>
                                  <a:pt x="12450" y="25"/>
                                </a:cubicBezTo>
                                <a:cubicBezTo>
                                  <a:pt x="12450" y="39"/>
                                  <a:pt x="12439" y="50"/>
                                  <a:pt x="12425" y="50"/>
                                </a:cubicBezTo>
                                <a:lnTo>
                                  <a:pt x="12275" y="50"/>
                                </a:lnTo>
                                <a:cubicBezTo>
                                  <a:pt x="12262" y="50"/>
                                  <a:pt x="12250" y="39"/>
                                  <a:pt x="12250" y="25"/>
                                </a:cubicBezTo>
                                <a:cubicBezTo>
                                  <a:pt x="12250" y="12"/>
                                  <a:pt x="12262" y="0"/>
                                  <a:pt x="12275" y="0"/>
                                </a:cubicBezTo>
                                <a:close/>
                                <a:moveTo>
                                  <a:pt x="12625" y="0"/>
                                </a:moveTo>
                                <a:lnTo>
                                  <a:pt x="12775" y="0"/>
                                </a:lnTo>
                                <a:cubicBezTo>
                                  <a:pt x="12789" y="0"/>
                                  <a:pt x="12800" y="12"/>
                                  <a:pt x="12800" y="25"/>
                                </a:cubicBezTo>
                                <a:cubicBezTo>
                                  <a:pt x="12800" y="39"/>
                                  <a:pt x="12789" y="50"/>
                                  <a:pt x="12775" y="50"/>
                                </a:cubicBezTo>
                                <a:lnTo>
                                  <a:pt x="12625" y="50"/>
                                </a:lnTo>
                                <a:cubicBezTo>
                                  <a:pt x="12612" y="50"/>
                                  <a:pt x="12600" y="39"/>
                                  <a:pt x="12600" y="25"/>
                                </a:cubicBezTo>
                                <a:cubicBezTo>
                                  <a:pt x="12600" y="12"/>
                                  <a:pt x="12612" y="0"/>
                                  <a:pt x="12625" y="0"/>
                                </a:cubicBezTo>
                                <a:close/>
                                <a:moveTo>
                                  <a:pt x="12975" y="0"/>
                                </a:moveTo>
                                <a:lnTo>
                                  <a:pt x="13125" y="0"/>
                                </a:lnTo>
                                <a:cubicBezTo>
                                  <a:pt x="13139" y="0"/>
                                  <a:pt x="13150" y="12"/>
                                  <a:pt x="13150" y="25"/>
                                </a:cubicBezTo>
                                <a:cubicBezTo>
                                  <a:pt x="13150" y="39"/>
                                  <a:pt x="13139" y="50"/>
                                  <a:pt x="13125" y="50"/>
                                </a:cubicBezTo>
                                <a:lnTo>
                                  <a:pt x="12975" y="50"/>
                                </a:lnTo>
                                <a:cubicBezTo>
                                  <a:pt x="12962" y="50"/>
                                  <a:pt x="12950" y="39"/>
                                  <a:pt x="12950" y="25"/>
                                </a:cubicBezTo>
                                <a:cubicBezTo>
                                  <a:pt x="12950" y="12"/>
                                  <a:pt x="12962" y="0"/>
                                  <a:pt x="12975" y="0"/>
                                </a:cubicBezTo>
                                <a:close/>
                                <a:moveTo>
                                  <a:pt x="13325" y="0"/>
                                </a:moveTo>
                                <a:lnTo>
                                  <a:pt x="13475" y="0"/>
                                </a:lnTo>
                                <a:cubicBezTo>
                                  <a:pt x="13489" y="0"/>
                                  <a:pt x="13500" y="12"/>
                                  <a:pt x="13500" y="25"/>
                                </a:cubicBezTo>
                                <a:cubicBezTo>
                                  <a:pt x="13500" y="39"/>
                                  <a:pt x="13489" y="50"/>
                                  <a:pt x="13475" y="50"/>
                                </a:cubicBezTo>
                                <a:lnTo>
                                  <a:pt x="13325" y="50"/>
                                </a:lnTo>
                                <a:cubicBezTo>
                                  <a:pt x="13312" y="50"/>
                                  <a:pt x="13300" y="39"/>
                                  <a:pt x="13300" y="25"/>
                                </a:cubicBezTo>
                                <a:cubicBezTo>
                                  <a:pt x="13300" y="12"/>
                                  <a:pt x="13312" y="0"/>
                                  <a:pt x="13325" y="0"/>
                                </a:cubicBezTo>
                                <a:close/>
                                <a:moveTo>
                                  <a:pt x="13675" y="0"/>
                                </a:moveTo>
                                <a:lnTo>
                                  <a:pt x="13825" y="0"/>
                                </a:lnTo>
                                <a:cubicBezTo>
                                  <a:pt x="13839" y="0"/>
                                  <a:pt x="13850" y="12"/>
                                  <a:pt x="13850" y="25"/>
                                </a:cubicBezTo>
                                <a:cubicBezTo>
                                  <a:pt x="13850" y="39"/>
                                  <a:pt x="13839" y="50"/>
                                  <a:pt x="13825" y="50"/>
                                </a:cubicBezTo>
                                <a:lnTo>
                                  <a:pt x="13675" y="50"/>
                                </a:lnTo>
                                <a:cubicBezTo>
                                  <a:pt x="13662" y="50"/>
                                  <a:pt x="13650" y="39"/>
                                  <a:pt x="13650" y="25"/>
                                </a:cubicBezTo>
                                <a:cubicBezTo>
                                  <a:pt x="13650" y="12"/>
                                  <a:pt x="13662" y="0"/>
                                  <a:pt x="13675" y="0"/>
                                </a:cubicBezTo>
                                <a:close/>
                                <a:moveTo>
                                  <a:pt x="14025" y="0"/>
                                </a:moveTo>
                                <a:lnTo>
                                  <a:pt x="14175" y="0"/>
                                </a:lnTo>
                                <a:cubicBezTo>
                                  <a:pt x="14189" y="0"/>
                                  <a:pt x="14200" y="12"/>
                                  <a:pt x="14200" y="25"/>
                                </a:cubicBezTo>
                                <a:cubicBezTo>
                                  <a:pt x="14200" y="39"/>
                                  <a:pt x="14189" y="50"/>
                                  <a:pt x="14175" y="50"/>
                                </a:cubicBezTo>
                                <a:lnTo>
                                  <a:pt x="14025" y="50"/>
                                </a:lnTo>
                                <a:cubicBezTo>
                                  <a:pt x="14012" y="50"/>
                                  <a:pt x="14000" y="39"/>
                                  <a:pt x="14000" y="25"/>
                                </a:cubicBezTo>
                                <a:cubicBezTo>
                                  <a:pt x="14000" y="12"/>
                                  <a:pt x="14012" y="0"/>
                                  <a:pt x="14025" y="0"/>
                                </a:cubicBezTo>
                                <a:close/>
                                <a:moveTo>
                                  <a:pt x="14375" y="0"/>
                                </a:moveTo>
                                <a:lnTo>
                                  <a:pt x="14525" y="0"/>
                                </a:lnTo>
                                <a:cubicBezTo>
                                  <a:pt x="14539" y="0"/>
                                  <a:pt x="14550" y="12"/>
                                  <a:pt x="14550" y="25"/>
                                </a:cubicBezTo>
                                <a:cubicBezTo>
                                  <a:pt x="14550" y="39"/>
                                  <a:pt x="14539" y="50"/>
                                  <a:pt x="14525" y="50"/>
                                </a:cubicBezTo>
                                <a:lnTo>
                                  <a:pt x="14375" y="50"/>
                                </a:lnTo>
                                <a:cubicBezTo>
                                  <a:pt x="14362" y="50"/>
                                  <a:pt x="14350" y="39"/>
                                  <a:pt x="14350" y="25"/>
                                </a:cubicBezTo>
                                <a:cubicBezTo>
                                  <a:pt x="14350" y="12"/>
                                  <a:pt x="14362" y="0"/>
                                  <a:pt x="14375" y="0"/>
                                </a:cubicBezTo>
                                <a:close/>
                                <a:moveTo>
                                  <a:pt x="14725" y="0"/>
                                </a:moveTo>
                                <a:lnTo>
                                  <a:pt x="14875" y="0"/>
                                </a:lnTo>
                                <a:cubicBezTo>
                                  <a:pt x="14889" y="0"/>
                                  <a:pt x="14900" y="12"/>
                                  <a:pt x="14900" y="25"/>
                                </a:cubicBezTo>
                                <a:cubicBezTo>
                                  <a:pt x="14900" y="39"/>
                                  <a:pt x="14889" y="50"/>
                                  <a:pt x="14875" y="50"/>
                                </a:cubicBezTo>
                                <a:lnTo>
                                  <a:pt x="14725" y="50"/>
                                </a:lnTo>
                                <a:cubicBezTo>
                                  <a:pt x="14712" y="50"/>
                                  <a:pt x="14700" y="39"/>
                                  <a:pt x="14700" y="25"/>
                                </a:cubicBezTo>
                                <a:cubicBezTo>
                                  <a:pt x="14700" y="12"/>
                                  <a:pt x="14712" y="0"/>
                                  <a:pt x="14725" y="0"/>
                                </a:cubicBezTo>
                                <a:close/>
                                <a:moveTo>
                                  <a:pt x="15075" y="0"/>
                                </a:moveTo>
                                <a:lnTo>
                                  <a:pt x="15225" y="0"/>
                                </a:lnTo>
                                <a:cubicBezTo>
                                  <a:pt x="15239" y="0"/>
                                  <a:pt x="15250" y="12"/>
                                  <a:pt x="15250" y="25"/>
                                </a:cubicBezTo>
                                <a:cubicBezTo>
                                  <a:pt x="15250" y="39"/>
                                  <a:pt x="15239" y="50"/>
                                  <a:pt x="15225" y="50"/>
                                </a:cubicBezTo>
                                <a:lnTo>
                                  <a:pt x="15075" y="50"/>
                                </a:lnTo>
                                <a:cubicBezTo>
                                  <a:pt x="15062" y="50"/>
                                  <a:pt x="15050" y="39"/>
                                  <a:pt x="15050" y="25"/>
                                </a:cubicBezTo>
                                <a:cubicBezTo>
                                  <a:pt x="15050" y="12"/>
                                  <a:pt x="15062" y="0"/>
                                  <a:pt x="15075" y="0"/>
                                </a:cubicBezTo>
                                <a:close/>
                                <a:moveTo>
                                  <a:pt x="15425" y="0"/>
                                </a:moveTo>
                                <a:lnTo>
                                  <a:pt x="15575" y="0"/>
                                </a:lnTo>
                                <a:cubicBezTo>
                                  <a:pt x="15589" y="0"/>
                                  <a:pt x="15600" y="12"/>
                                  <a:pt x="15600" y="25"/>
                                </a:cubicBezTo>
                                <a:cubicBezTo>
                                  <a:pt x="15600" y="39"/>
                                  <a:pt x="15589" y="50"/>
                                  <a:pt x="15575" y="50"/>
                                </a:cubicBezTo>
                                <a:lnTo>
                                  <a:pt x="15425" y="50"/>
                                </a:lnTo>
                                <a:cubicBezTo>
                                  <a:pt x="15412" y="50"/>
                                  <a:pt x="15400" y="39"/>
                                  <a:pt x="15400" y="25"/>
                                </a:cubicBezTo>
                                <a:cubicBezTo>
                                  <a:pt x="15400" y="12"/>
                                  <a:pt x="15412" y="0"/>
                                  <a:pt x="15425" y="0"/>
                                </a:cubicBezTo>
                                <a:close/>
                                <a:moveTo>
                                  <a:pt x="15775" y="0"/>
                                </a:moveTo>
                                <a:lnTo>
                                  <a:pt x="15925" y="0"/>
                                </a:lnTo>
                                <a:cubicBezTo>
                                  <a:pt x="15939" y="0"/>
                                  <a:pt x="15950" y="12"/>
                                  <a:pt x="15950" y="25"/>
                                </a:cubicBezTo>
                                <a:cubicBezTo>
                                  <a:pt x="15950" y="39"/>
                                  <a:pt x="15939" y="50"/>
                                  <a:pt x="15925" y="50"/>
                                </a:cubicBezTo>
                                <a:lnTo>
                                  <a:pt x="15775" y="50"/>
                                </a:lnTo>
                                <a:cubicBezTo>
                                  <a:pt x="15762" y="50"/>
                                  <a:pt x="15750" y="39"/>
                                  <a:pt x="15750" y="25"/>
                                </a:cubicBezTo>
                                <a:cubicBezTo>
                                  <a:pt x="15750" y="12"/>
                                  <a:pt x="15762" y="0"/>
                                  <a:pt x="15775" y="0"/>
                                </a:cubicBezTo>
                                <a:close/>
                                <a:moveTo>
                                  <a:pt x="16125" y="0"/>
                                </a:moveTo>
                                <a:lnTo>
                                  <a:pt x="16275" y="0"/>
                                </a:lnTo>
                                <a:cubicBezTo>
                                  <a:pt x="16289" y="0"/>
                                  <a:pt x="16300" y="12"/>
                                  <a:pt x="16300" y="25"/>
                                </a:cubicBezTo>
                                <a:cubicBezTo>
                                  <a:pt x="16300" y="39"/>
                                  <a:pt x="16289" y="50"/>
                                  <a:pt x="16275" y="50"/>
                                </a:cubicBezTo>
                                <a:lnTo>
                                  <a:pt x="16125" y="50"/>
                                </a:lnTo>
                                <a:cubicBezTo>
                                  <a:pt x="16112" y="50"/>
                                  <a:pt x="16100" y="39"/>
                                  <a:pt x="16100" y="25"/>
                                </a:cubicBezTo>
                                <a:cubicBezTo>
                                  <a:pt x="16100" y="12"/>
                                  <a:pt x="16112" y="0"/>
                                  <a:pt x="16125" y="0"/>
                                </a:cubicBezTo>
                                <a:close/>
                                <a:moveTo>
                                  <a:pt x="16475" y="0"/>
                                </a:moveTo>
                                <a:lnTo>
                                  <a:pt x="16625" y="0"/>
                                </a:lnTo>
                                <a:cubicBezTo>
                                  <a:pt x="16639" y="0"/>
                                  <a:pt x="16650" y="12"/>
                                  <a:pt x="16650" y="25"/>
                                </a:cubicBezTo>
                                <a:cubicBezTo>
                                  <a:pt x="16650" y="39"/>
                                  <a:pt x="16639" y="50"/>
                                  <a:pt x="16625" y="50"/>
                                </a:cubicBezTo>
                                <a:lnTo>
                                  <a:pt x="16475" y="50"/>
                                </a:lnTo>
                                <a:cubicBezTo>
                                  <a:pt x="16462" y="50"/>
                                  <a:pt x="16450" y="39"/>
                                  <a:pt x="16450" y="25"/>
                                </a:cubicBezTo>
                                <a:cubicBezTo>
                                  <a:pt x="16450" y="12"/>
                                  <a:pt x="16462" y="0"/>
                                  <a:pt x="16475" y="0"/>
                                </a:cubicBezTo>
                                <a:close/>
                              </a:path>
                            </a:pathLst>
                          </a:custGeom>
                          <a:solidFill>
                            <a:srgbClr val="000000"/>
                          </a:solidFill>
                          <a:ln w="1">
                            <a:solidFill>
                              <a:srgbClr val="000000"/>
                            </a:solidFill>
                            <a:bevel/>
                            <a:headEnd/>
                            <a:tailEnd/>
                          </a:ln>
                        </wps:spPr>
                        <wps:bodyPr rot="0" vert="horz" wrap="square" lIns="91440" tIns="45720" rIns="91440" bIns="45720" anchor="t" anchorCtr="0" upright="1">
                          <a:noAutofit/>
                        </wps:bodyPr>
                      </wps:wsp>
                      <wps:wsp>
                        <wps:cNvPr id="59" name="Freeform 877"/>
                        <wps:cNvSpPr>
                          <a:spLocks noEditPoints="1"/>
                        </wps:cNvSpPr>
                        <wps:spPr bwMode="auto">
                          <a:xfrm>
                            <a:off x="2704668" y="1657986"/>
                            <a:ext cx="5911" cy="1415052"/>
                          </a:xfrm>
                          <a:custGeom>
                            <a:avLst/>
                            <a:gdLst>
                              <a:gd name="T0" fmla="*/ 0 w 50"/>
                              <a:gd name="T1" fmla="*/ 175 h 11650"/>
                              <a:gd name="T2" fmla="*/ 50 w 50"/>
                              <a:gd name="T3" fmla="*/ 375 h 11650"/>
                              <a:gd name="T4" fmla="*/ 0 w 50"/>
                              <a:gd name="T5" fmla="*/ 375 h 11650"/>
                              <a:gd name="T6" fmla="*/ 50 w 50"/>
                              <a:gd name="T7" fmla="*/ 875 h 11650"/>
                              <a:gd name="T8" fmla="*/ 25 w 50"/>
                              <a:gd name="T9" fmla="*/ 700 h 11650"/>
                              <a:gd name="T10" fmla="*/ 25 w 50"/>
                              <a:gd name="T11" fmla="*/ 1250 h 11650"/>
                              <a:gd name="T12" fmla="*/ 50 w 50"/>
                              <a:gd name="T13" fmla="*/ 1075 h 11650"/>
                              <a:gd name="T14" fmla="*/ 0 w 50"/>
                              <a:gd name="T15" fmla="*/ 1575 h 11650"/>
                              <a:gd name="T16" fmla="*/ 50 w 50"/>
                              <a:gd name="T17" fmla="*/ 1775 h 11650"/>
                              <a:gd name="T18" fmla="*/ 0 w 50"/>
                              <a:gd name="T19" fmla="*/ 1775 h 11650"/>
                              <a:gd name="T20" fmla="*/ 50 w 50"/>
                              <a:gd name="T21" fmla="*/ 2275 h 11650"/>
                              <a:gd name="T22" fmla="*/ 25 w 50"/>
                              <a:gd name="T23" fmla="*/ 2100 h 11650"/>
                              <a:gd name="T24" fmla="*/ 25 w 50"/>
                              <a:gd name="T25" fmla="*/ 2650 h 11650"/>
                              <a:gd name="T26" fmla="*/ 50 w 50"/>
                              <a:gd name="T27" fmla="*/ 2475 h 11650"/>
                              <a:gd name="T28" fmla="*/ 0 w 50"/>
                              <a:gd name="T29" fmla="*/ 2975 h 11650"/>
                              <a:gd name="T30" fmla="*/ 50 w 50"/>
                              <a:gd name="T31" fmla="*/ 3175 h 11650"/>
                              <a:gd name="T32" fmla="*/ 0 w 50"/>
                              <a:gd name="T33" fmla="*/ 3175 h 11650"/>
                              <a:gd name="T34" fmla="*/ 50 w 50"/>
                              <a:gd name="T35" fmla="*/ 3675 h 11650"/>
                              <a:gd name="T36" fmla="*/ 25 w 50"/>
                              <a:gd name="T37" fmla="*/ 3500 h 11650"/>
                              <a:gd name="T38" fmla="*/ 25 w 50"/>
                              <a:gd name="T39" fmla="*/ 4050 h 11650"/>
                              <a:gd name="T40" fmla="*/ 50 w 50"/>
                              <a:gd name="T41" fmla="*/ 3875 h 11650"/>
                              <a:gd name="T42" fmla="*/ 0 w 50"/>
                              <a:gd name="T43" fmla="*/ 4375 h 11650"/>
                              <a:gd name="T44" fmla="*/ 50 w 50"/>
                              <a:gd name="T45" fmla="*/ 4575 h 11650"/>
                              <a:gd name="T46" fmla="*/ 0 w 50"/>
                              <a:gd name="T47" fmla="*/ 4575 h 11650"/>
                              <a:gd name="T48" fmla="*/ 50 w 50"/>
                              <a:gd name="T49" fmla="*/ 5075 h 11650"/>
                              <a:gd name="T50" fmla="*/ 25 w 50"/>
                              <a:gd name="T51" fmla="*/ 4900 h 11650"/>
                              <a:gd name="T52" fmla="*/ 25 w 50"/>
                              <a:gd name="T53" fmla="*/ 5450 h 11650"/>
                              <a:gd name="T54" fmla="*/ 50 w 50"/>
                              <a:gd name="T55" fmla="*/ 5275 h 11650"/>
                              <a:gd name="T56" fmla="*/ 0 w 50"/>
                              <a:gd name="T57" fmla="*/ 5775 h 11650"/>
                              <a:gd name="T58" fmla="*/ 50 w 50"/>
                              <a:gd name="T59" fmla="*/ 5975 h 11650"/>
                              <a:gd name="T60" fmla="*/ 0 w 50"/>
                              <a:gd name="T61" fmla="*/ 5975 h 11650"/>
                              <a:gd name="T62" fmla="*/ 50 w 50"/>
                              <a:gd name="T63" fmla="*/ 6475 h 11650"/>
                              <a:gd name="T64" fmla="*/ 25 w 50"/>
                              <a:gd name="T65" fmla="*/ 6300 h 11650"/>
                              <a:gd name="T66" fmla="*/ 25 w 50"/>
                              <a:gd name="T67" fmla="*/ 6850 h 11650"/>
                              <a:gd name="T68" fmla="*/ 50 w 50"/>
                              <a:gd name="T69" fmla="*/ 6675 h 11650"/>
                              <a:gd name="T70" fmla="*/ 0 w 50"/>
                              <a:gd name="T71" fmla="*/ 7175 h 11650"/>
                              <a:gd name="T72" fmla="*/ 50 w 50"/>
                              <a:gd name="T73" fmla="*/ 7375 h 11650"/>
                              <a:gd name="T74" fmla="*/ 0 w 50"/>
                              <a:gd name="T75" fmla="*/ 7375 h 11650"/>
                              <a:gd name="T76" fmla="*/ 50 w 50"/>
                              <a:gd name="T77" fmla="*/ 7875 h 11650"/>
                              <a:gd name="T78" fmla="*/ 25 w 50"/>
                              <a:gd name="T79" fmla="*/ 7700 h 11650"/>
                              <a:gd name="T80" fmla="*/ 25 w 50"/>
                              <a:gd name="T81" fmla="*/ 8250 h 11650"/>
                              <a:gd name="T82" fmla="*/ 50 w 50"/>
                              <a:gd name="T83" fmla="*/ 8075 h 11650"/>
                              <a:gd name="T84" fmla="*/ 0 w 50"/>
                              <a:gd name="T85" fmla="*/ 8575 h 11650"/>
                              <a:gd name="T86" fmla="*/ 50 w 50"/>
                              <a:gd name="T87" fmla="*/ 8775 h 11650"/>
                              <a:gd name="T88" fmla="*/ 0 w 50"/>
                              <a:gd name="T89" fmla="*/ 8775 h 11650"/>
                              <a:gd name="T90" fmla="*/ 50 w 50"/>
                              <a:gd name="T91" fmla="*/ 9275 h 11650"/>
                              <a:gd name="T92" fmla="*/ 25 w 50"/>
                              <a:gd name="T93" fmla="*/ 9100 h 11650"/>
                              <a:gd name="T94" fmla="*/ 25 w 50"/>
                              <a:gd name="T95" fmla="*/ 9650 h 11650"/>
                              <a:gd name="T96" fmla="*/ 50 w 50"/>
                              <a:gd name="T97" fmla="*/ 9475 h 11650"/>
                              <a:gd name="T98" fmla="*/ 0 w 50"/>
                              <a:gd name="T99" fmla="*/ 9975 h 11650"/>
                              <a:gd name="T100" fmla="*/ 50 w 50"/>
                              <a:gd name="T101" fmla="*/ 10175 h 11650"/>
                              <a:gd name="T102" fmla="*/ 0 w 50"/>
                              <a:gd name="T103" fmla="*/ 10175 h 11650"/>
                              <a:gd name="T104" fmla="*/ 50 w 50"/>
                              <a:gd name="T105" fmla="*/ 10675 h 11650"/>
                              <a:gd name="T106" fmla="*/ 25 w 50"/>
                              <a:gd name="T107" fmla="*/ 10500 h 11650"/>
                              <a:gd name="T108" fmla="*/ 25 w 50"/>
                              <a:gd name="T109" fmla="*/ 11050 h 11650"/>
                              <a:gd name="T110" fmla="*/ 50 w 50"/>
                              <a:gd name="T111" fmla="*/ 10875 h 11650"/>
                              <a:gd name="T112" fmla="*/ 0 w 50"/>
                              <a:gd name="T113" fmla="*/ 11375 h 11650"/>
                              <a:gd name="T114" fmla="*/ 50 w 50"/>
                              <a:gd name="T115" fmla="*/ 11575 h 11650"/>
                              <a:gd name="T116" fmla="*/ 0 w 50"/>
                              <a:gd name="T117" fmla="*/ 11575 h 11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50" h="11650">
                                <a:moveTo>
                                  <a:pt x="50" y="25"/>
                                </a:moveTo>
                                <a:lnTo>
                                  <a:pt x="50" y="175"/>
                                </a:lnTo>
                                <a:cubicBezTo>
                                  <a:pt x="50" y="189"/>
                                  <a:pt x="39" y="200"/>
                                  <a:pt x="25" y="200"/>
                                </a:cubicBezTo>
                                <a:cubicBezTo>
                                  <a:pt x="12" y="200"/>
                                  <a:pt x="0" y="189"/>
                                  <a:pt x="0" y="175"/>
                                </a:cubicBezTo>
                                <a:lnTo>
                                  <a:pt x="0" y="25"/>
                                </a:lnTo>
                                <a:cubicBezTo>
                                  <a:pt x="0" y="12"/>
                                  <a:pt x="12" y="0"/>
                                  <a:pt x="25" y="0"/>
                                </a:cubicBezTo>
                                <a:cubicBezTo>
                                  <a:pt x="39" y="0"/>
                                  <a:pt x="50" y="12"/>
                                  <a:pt x="50" y="25"/>
                                </a:cubicBezTo>
                                <a:close/>
                                <a:moveTo>
                                  <a:pt x="50" y="375"/>
                                </a:moveTo>
                                <a:lnTo>
                                  <a:pt x="50" y="525"/>
                                </a:lnTo>
                                <a:cubicBezTo>
                                  <a:pt x="50" y="539"/>
                                  <a:pt x="39" y="550"/>
                                  <a:pt x="25" y="550"/>
                                </a:cubicBezTo>
                                <a:cubicBezTo>
                                  <a:pt x="12" y="550"/>
                                  <a:pt x="0" y="539"/>
                                  <a:pt x="0" y="525"/>
                                </a:cubicBezTo>
                                <a:lnTo>
                                  <a:pt x="0" y="375"/>
                                </a:lnTo>
                                <a:cubicBezTo>
                                  <a:pt x="0" y="362"/>
                                  <a:pt x="12" y="350"/>
                                  <a:pt x="25" y="350"/>
                                </a:cubicBezTo>
                                <a:cubicBezTo>
                                  <a:pt x="39" y="350"/>
                                  <a:pt x="50" y="362"/>
                                  <a:pt x="50" y="375"/>
                                </a:cubicBezTo>
                                <a:close/>
                                <a:moveTo>
                                  <a:pt x="50" y="725"/>
                                </a:moveTo>
                                <a:lnTo>
                                  <a:pt x="50" y="875"/>
                                </a:lnTo>
                                <a:cubicBezTo>
                                  <a:pt x="50" y="889"/>
                                  <a:pt x="39" y="900"/>
                                  <a:pt x="25" y="900"/>
                                </a:cubicBezTo>
                                <a:cubicBezTo>
                                  <a:pt x="12" y="900"/>
                                  <a:pt x="0" y="889"/>
                                  <a:pt x="0" y="875"/>
                                </a:cubicBezTo>
                                <a:lnTo>
                                  <a:pt x="0" y="725"/>
                                </a:lnTo>
                                <a:cubicBezTo>
                                  <a:pt x="0" y="712"/>
                                  <a:pt x="12" y="700"/>
                                  <a:pt x="25" y="700"/>
                                </a:cubicBezTo>
                                <a:cubicBezTo>
                                  <a:pt x="39" y="700"/>
                                  <a:pt x="50" y="712"/>
                                  <a:pt x="50" y="725"/>
                                </a:cubicBezTo>
                                <a:close/>
                                <a:moveTo>
                                  <a:pt x="50" y="1075"/>
                                </a:moveTo>
                                <a:lnTo>
                                  <a:pt x="50" y="1225"/>
                                </a:lnTo>
                                <a:cubicBezTo>
                                  <a:pt x="50" y="1239"/>
                                  <a:pt x="39" y="1250"/>
                                  <a:pt x="25" y="1250"/>
                                </a:cubicBezTo>
                                <a:cubicBezTo>
                                  <a:pt x="12" y="1250"/>
                                  <a:pt x="0" y="1239"/>
                                  <a:pt x="0" y="1225"/>
                                </a:cubicBezTo>
                                <a:lnTo>
                                  <a:pt x="0" y="1075"/>
                                </a:lnTo>
                                <a:cubicBezTo>
                                  <a:pt x="0" y="1062"/>
                                  <a:pt x="12" y="1050"/>
                                  <a:pt x="25" y="1050"/>
                                </a:cubicBezTo>
                                <a:cubicBezTo>
                                  <a:pt x="39" y="1050"/>
                                  <a:pt x="50" y="1062"/>
                                  <a:pt x="50" y="1075"/>
                                </a:cubicBezTo>
                                <a:close/>
                                <a:moveTo>
                                  <a:pt x="50" y="1425"/>
                                </a:moveTo>
                                <a:lnTo>
                                  <a:pt x="50" y="1575"/>
                                </a:lnTo>
                                <a:cubicBezTo>
                                  <a:pt x="50" y="1589"/>
                                  <a:pt x="39" y="1600"/>
                                  <a:pt x="25" y="1600"/>
                                </a:cubicBezTo>
                                <a:cubicBezTo>
                                  <a:pt x="12" y="1600"/>
                                  <a:pt x="0" y="1589"/>
                                  <a:pt x="0" y="1575"/>
                                </a:cubicBezTo>
                                <a:lnTo>
                                  <a:pt x="0" y="1425"/>
                                </a:lnTo>
                                <a:cubicBezTo>
                                  <a:pt x="0" y="1412"/>
                                  <a:pt x="12" y="1400"/>
                                  <a:pt x="25" y="1400"/>
                                </a:cubicBezTo>
                                <a:cubicBezTo>
                                  <a:pt x="39" y="1400"/>
                                  <a:pt x="50" y="1412"/>
                                  <a:pt x="50" y="1425"/>
                                </a:cubicBezTo>
                                <a:close/>
                                <a:moveTo>
                                  <a:pt x="50" y="1775"/>
                                </a:moveTo>
                                <a:lnTo>
                                  <a:pt x="50" y="1925"/>
                                </a:lnTo>
                                <a:cubicBezTo>
                                  <a:pt x="50" y="1939"/>
                                  <a:pt x="39" y="1950"/>
                                  <a:pt x="25" y="1950"/>
                                </a:cubicBezTo>
                                <a:cubicBezTo>
                                  <a:pt x="12" y="1950"/>
                                  <a:pt x="0" y="1939"/>
                                  <a:pt x="0" y="1925"/>
                                </a:cubicBezTo>
                                <a:lnTo>
                                  <a:pt x="0" y="1775"/>
                                </a:lnTo>
                                <a:cubicBezTo>
                                  <a:pt x="0" y="1762"/>
                                  <a:pt x="12" y="1750"/>
                                  <a:pt x="25" y="1750"/>
                                </a:cubicBezTo>
                                <a:cubicBezTo>
                                  <a:pt x="39" y="1750"/>
                                  <a:pt x="50" y="1762"/>
                                  <a:pt x="50" y="1775"/>
                                </a:cubicBezTo>
                                <a:close/>
                                <a:moveTo>
                                  <a:pt x="50" y="2125"/>
                                </a:moveTo>
                                <a:lnTo>
                                  <a:pt x="50" y="2275"/>
                                </a:lnTo>
                                <a:cubicBezTo>
                                  <a:pt x="50" y="2289"/>
                                  <a:pt x="39" y="2300"/>
                                  <a:pt x="25" y="2300"/>
                                </a:cubicBezTo>
                                <a:cubicBezTo>
                                  <a:pt x="12" y="2300"/>
                                  <a:pt x="0" y="2289"/>
                                  <a:pt x="0" y="2275"/>
                                </a:cubicBezTo>
                                <a:lnTo>
                                  <a:pt x="0" y="2125"/>
                                </a:lnTo>
                                <a:cubicBezTo>
                                  <a:pt x="0" y="2112"/>
                                  <a:pt x="12" y="2100"/>
                                  <a:pt x="25" y="2100"/>
                                </a:cubicBezTo>
                                <a:cubicBezTo>
                                  <a:pt x="39" y="2100"/>
                                  <a:pt x="50" y="2112"/>
                                  <a:pt x="50" y="2125"/>
                                </a:cubicBezTo>
                                <a:close/>
                                <a:moveTo>
                                  <a:pt x="50" y="2475"/>
                                </a:moveTo>
                                <a:lnTo>
                                  <a:pt x="50" y="2625"/>
                                </a:lnTo>
                                <a:cubicBezTo>
                                  <a:pt x="50" y="2639"/>
                                  <a:pt x="39" y="2650"/>
                                  <a:pt x="25" y="2650"/>
                                </a:cubicBezTo>
                                <a:cubicBezTo>
                                  <a:pt x="12" y="2650"/>
                                  <a:pt x="0" y="2639"/>
                                  <a:pt x="0" y="2625"/>
                                </a:cubicBezTo>
                                <a:lnTo>
                                  <a:pt x="0" y="2475"/>
                                </a:lnTo>
                                <a:cubicBezTo>
                                  <a:pt x="0" y="2462"/>
                                  <a:pt x="12" y="2450"/>
                                  <a:pt x="25" y="2450"/>
                                </a:cubicBezTo>
                                <a:cubicBezTo>
                                  <a:pt x="39" y="2450"/>
                                  <a:pt x="50" y="2462"/>
                                  <a:pt x="50" y="2475"/>
                                </a:cubicBezTo>
                                <a:close/>
                                <a:moveTo>
                                  <a:pt x="50" y="2825"/>
                                </a:moveTo>
                                <a:lnTo>
                                  <a:pt x="50" y="2975"/>
                                </a:lnTo>
                                <a:cubicBezTo>
                                  <a:pt x="50" y="2989"/>
                                  <a:pt x="39" y="3000"/>
                                  <a:pt x="25" y="3000"/>
                                </a:cubicBezTo>
                                <a:cubicBezTo>
                                  <a:pt x="12" y="3000"/>
                                  <a:pt x="0" y="2989"/>
                                  <a:pt x="0" y="2975"/>
                                </a:cubicBezTo>
                                <a:lnTo>
                                  <a:pt x="0" y="2825"/>
                                </a:lnTo>
                                <a:cubicBezTo>
                                  <a:pt x="0" y="2812"/>
                                  <a:pt x="12" y="2800"/>
                                  <a:pt x="25" y="2800"/>
                                </a:cubicBezTo>
                                <a:cubicBezTo>
                                  <a:pt x="39" y="2800"/>
                                  <a:pt x="50" y="2812"/>
                                  <a:pt x="50" y="2825"/>
                                </a:cubicBezTo>
                                <a:close/>
                                <a:moveTo>
                                  <a:pt x="50" y="3175"/>
                                </a:moveTo>
                                <a:lnTo>
                                  <a:pt x="50" y="3325"/>
                                </a:lnTo>
                                <a:cubicBezTo>
                                  <a:pt x="50" y="3339"/>
                                  <a:pt x="39" y="3350"/>
                                  <a:pt x="25" y="3350"/>
                                </a:cubicBezTo>
                                <a:cubicBezTo>
                                  <a:pt x="12" y="3350"/>
                                  <a:pt x="0" y="3339"/>
                                  <a:pt x="0" y="3325"/>
                                </a:cubicBezTo>
                                <a:lnTo>
                                  <a:pt x="0" y="3175"/>
                                </a:lnTo>
                                <a:cubicBezTo>
                                  <a:pt x="0" y="3162"/>
                                  <a:pt x="12" y="3150"/>
                                  <a:pt x="25" y="3150"/>
                                </a:cubicBezTo>
                                <a:cubicBezTo>
                                  <a:pt x="39" y="3150"/>
                                  <a:pt x="50" y="3162"/>
                                  <a:pt x="50" y="3175"/>
                                </a:cubicBezTo>
                                <a:close/>
                                <a:moveTo>
                                  <a:pt x="50" y="3525"/>
                                </a:moveTo>
                                <a:lnTo>
                                  <a:pt x="50" y="3675"/>
                                </a:lnTo>
                                <a:cubicBezTo>
                                  <a:pt x="50" y="3689"/>
                                  <a:pt x="39" y="3700"/>
                                  <a:pt x="25" y="3700"/>
                                </a:cubicBezTo>
                                <a:cubicBezTo>
                                  <a:pt x="12" y="3700"/>
                                  <a:pt x="0" y="3689"/>
                                  <a:pt x="0" y="3675"/>
                                </a:cubicBezTo>
                                <a:lnTo>
                                  <a:pt x="0" y="3525"/>
                                </a:lnTo>
                                <a:cubicBezTo>
                                  <a:pt x="0" y="3512"/>
                                  <a:pt x="12" y="3500"/>
                                  <a:pt x="25" y="3500"/>
                                </a:cubicBezTo>
                                <a:cubicBezTo>
                                  <a:pt x="39" y="3500"/>
                                  <a:pt x="50" y="3512"/>
                                  <a:pt x="50" y="3525"/>
                                </a:cubicBezTo>
                                <a:close/>
                                <a:moveTo>
                                  <a:pt x="50" y="3875"/>
                                </a:moveTo>
                                <a:lnTo>
                                  <a:pt x="50" y="4025"/>
                                </a:lnTo>
                                <a:cubicBezTo>
                                  <a:pt x="50" y="4039"/>
                                  <a:pt x="39" y="4050"/>
                                  <a:pt x="25" y="4050"/>
                                </a:cubicBezTo>
                                <a:cubicBezTo>
                                  <a:pt x="12" y="4050"/>
                                  <a:pt x="0" y="4039"/>
                                  <a:pt x="0" y="4025"/>
                                </a:cubicBezTo>
                                <a:lnTo>
                                  <a:pt x="0" y="3875"/>
                                </a:lnTo>
                                <a:cubicBezTo>
                                  <a:pt x="0" y="3862"/>
                                  <a:pt x="12" y="3850"/>
                                  <a:pt x="25" y="3850"/>
                                </a:cubicBezTo>
                                <a:cubicBezTo>
                                  <a:pt x="39" y="3850"/>
                                  <a:pt x="50" y="3862"/>
                                  <a:pt x="50" y="3875"/>
                                </a:cubicBezTo>
                                <a:close/>
                                <a:moveTo>
                                  <a:pt x="50" y="4225"/>
                                </a:moveTo>
                                <a:lnTo>
                                  <a:pt x="50" y="4375"/>
                                </a:lnTo>
                                <a:cubicBezTo>
                                  <a:pt x="50" y="4389"/>
                                  <a:pt x="39" y="4400"/>
                                  <a:pt x="25" y="4400"/>
                                </a:cubicBezTo>
                                <a:cubicBezTo>
                                  <a:pt x="12" y="4400"/>
                                  <a:pt x="0" y="4389"/>
                                  <a:pt x="0" y="4375"/>
                                </a:cubicBezTo>
                                <a:lnTo>
                                  <a:pt x="0" y="4225"/>
                                </a:lnTo>
                                <a:cubicBezTo>
                                  <a:pt x="0" y="4212"/>
                                  <a:pt x="12" y="4200"/>
                                  <a:pt x="25" y="4200"/>
                                </a:cubicBezTo>
                                <a:cubicBezTo>
                                  <a:pt x="39" y="4200"/>
                                  <a:pt x="50" y="4212"/>
                                  <a:pt x="50" y="4225"/>
                                </a:cubicBezTo>
                                <a:close/>
                                <a:moveTo>
                                  <a:pt x="50" y="4575"/>
                                </a:moveTo>
                                <a:lnTo>
                                  <a:pt x="50" y="4725"/>
                                </a:lnTo>
                                <a:cubicBezTo>
                                  <a:pt x="50" y="4739"/>
                                  <a:pt x="39" y="4750"/>
                                  <a:pt x="25" y="4750"/>
                                </a:cubicBezTo>
                                <a:cubicBezTo>
                                  <a:pt x="12" y="4750"/>
                                  <a:pt x="0" y="4739"/>
                                  <a:pt x="0" y="4725"/>
                                </a:cubicBezTo>
                                <a:lnTo>
                                  <a:pt x="0" y="4575"/>
                                </a:lnTo>
                                <a:cubicBezTo>
                                  <a:pt x="0" y="4562"/>
                                  <a:pt x="12" y="4550"/>
                                  <a:pt x="25" y="4550"/>
                                </a:cubicBezTo>
                                <a:cubicBezTo>
                                  <a:pt x="39" y="4550"/>
                                  <a:pt x="50" y="4562"/>
                                  <a:pt x="50" y="4575"/>
                                </a:cubicBezTo>
                                <a:close/>
                                <a:moveTo>
                                  <a:pt x="50" y="4925"/>
                                </a:moveTo>
                                <a:lnTo>
                                  <a:pt x="50" y="5075"/>
                                </a:lnTo>
                                <a:cubicBezTo>
                                  <a:pt x="50" y="5089"/>
                                  <a:pt x="39" y="5100"/>
                                  <a:pt x="25" y="5100"/>
                                </a:cubicBezTo>
                                <a:cubicBezTo>
                                  <a:pt x="12" y="5100"/>
                                  <a:pt x="0" y="5089"/>
                                  <a:pt x="0" y="5075"/>
                                </a:cubicBezTo>
                                <a:lnTo>
                                  <a:pt x="0" y="4925"/>
                                </a:lnTo>
                                <a:cubicBezTo>
                                  <a:pt x="0" y="4912"/>
                                  <a:pt x="12" y="4900"/>
                                  <a:pt x="25" y="4900"/>
                                </a:cubicBezTo>
                                <a:cubicBezTo>
                                  <a:pt x="39" y="4900"/>
                                  <a:pt x="50" y="4912"/>
                                  <a:pt x="50" y="4925"/>
                                </a:cubicBezTo>
                                <a:close/>
                                <a:moveTo>
                                  <a:pt x="50" y="5275"/>
                                </a:moveTo>
                                <a:lnTo>
                                  <a:pt x="50" y="5425"/>
                                </a:lnTo>
                                <a:cubicBezTo>
                                  <a:pt x="50" y="5439"/>
                                  <a:pt x="39" y="5450"/>
                                  <a:pt x="25" y="5450"/>
                                </a:cubicBezTo>
                                <a:cubicBezTo>
                                  <a:pt x="12" y="5450"/>
                                  <a:pt x="0" y="5439"/>
                                  <a:pt x="0" y="5425"/>
                                </a:cubicBezTo>
                                <a:lnTo>
                                  <a:pt x="0" y="5275"/>
                                </a:lnTo>
                                <a:cubicBezTo>
                                  <a:pt x="0" y="5262"/>
                                  <a:pt x="12" y="5250"/>
                                  <a:pt x="25" y="5250"/>
                                </a:cubicBezTo>
                                <a:cubicBezTo>
                                  <a:pt x="39" y="5250"/>
                                  <a:pt x="50" y="5262"/>
                                  <a:pt x="50" y="5275"/>
                                </a:cubicBezTo>
                                <a:close/>
                                <a:moveTo>
                                  <a:pt x="50" y="5625"/>
                                </a:moveTo>
                                <a:lnTo>
                                  <a:pt x="50" y="5775"/>
                                </a:lnTo>
                                <a:cubicBezTo>
                                  <a:pt x="50" y="5789"/>
                                  <a:pt x="39" y="5800"/>
                                  <a:pt x="25" y="5800"/>
                                </a:cubicBezTo>
                                <a:cubicBezTo>
                                  <a:pt x="12" y="5800"/>
                                  <a:pt x="0" y="5789"/>
                                  <a:pt x="0" y="5775"/>
                                </a:cubicBezTo>
                                <a:lnTo>
                                  <a:pt x="0" y="5625"/>
                                </a:lnTo>
                                <a:cubicBezTo>
                                  <a:pt x="0" y="5612"/>
                                  <a:pt x="12" y="5600"/>
                                  <a:pt x="25" y="5600"/>
                                </a:cubicBezTo>
                                <a:cubicBezTo>
                                  <a:pt x="39" y="5600"/>
                                  <a:pt x="50" y="5612"/>
                                  <a:pt x="50" y="5625"/>
                                </a:cubicBezTo>
                                <a:close/>
                                <a:moveTo>
                                  <a:pt x="50" y="5975"/>
                                </a:moveTo>
                                <a:lnTo>
                                  <a:pt x="50" y="6125"/>
                                </a:lnTo>
                                <a:cubicBezTo>
                                  <a:pt x="50" y="6139"/>
                                  <a:pt x="39" y="6150"/>
                                  <a:pt x="25" y="6150"/>
                                </a:cubicBezTo>
                                <a:cubicBezTo>
                                  <a:pt x="12" y="6150"/>
                                  <a:pt x="0" y="6139"/>
                                  <a:pt x="0" y="6125"/>
                                </a:cubicBezTo>
                                <a:lnTo>
                                  <a:pt x="0" y="5975"/>
                                </a:lnTo>
                                <a:cubicBezTo>
                                  <a:pt x="0" y="5962"/>
                                  <a:pt x="12" y="5950"/>
                                  <a:pt x="25" y="5950"/>
                                </a:cubicBezTo>
                                <a:cubicBezTo>
                                  <a:pt x="39" y="5950"/>
                                  <a:pt x="50" y="5962"/>
                                  <a:pt x="50" y="5975"/>
                                </a:cubicBezTo>
                                <a:close/>
                                <a:moveTo>
                                  <a:pt x="50" y="6325"/>
                                </a:moveTo>
                                <a:lnTo>
                                  <a:pt x="50" y="6475"/>
                                </a:lnTo>
                                <a:cubicBezTo>
                                  <a:pt x="50" y="6489"/>
                                  <a:pt x="39" y="6500"/>
                                  <a:pt x="25" y="6500"/>
                                </a:cubicBezTo>
                                <a:cubicBezTo>
                                  <a:pt x="12" y="6500"/>
                                  <a:pt x="0" y="6489"/>
                                  <a:pt x="0" y="6475"/>
                                </a:cubicBezTo>
                                <a:lnTo>
                                  <a:pt x="0" y="6325"/>
                                </a:lnTo>
                                <a:cubicBezTo>
                                  <a:pt x="0" y="6312"/>
                                  <a:pt x="12" y="6300"/>
                                  <a:pt x="25" y="6300"/>
                                </a:cubicBezTo>
                                <a:cubicBezTo>
                                  <a:pt x="39" y="6300"/>
                                  <a:pt x="50" y="6312"/>
                                  <a:pt x="50" y="6325"/>
                                </a:cubicBezTo>
                                <a:close/>
                                <a:moveTo>
                                  <a:pt x="50" y="6675"/>
                                </a:moveTo>
                                <a:lnTo>
                                  <a:pt x="50" y="6825"/>
                                </a:lnTo>
                                <a:cubicBezTo>
                                  <a:pt x="50" y="6839"/>
                                  <a:pt x="39" y="6850"/>
                                  <a:pt x="25" y="6850"/>
                                </a:cubicBezTo>
                                <a:cubicBezTo>
                                  <a:pt x="12" y="6850"/>
                                  <a:pt x="0" y="6839"/>
                                  <a:pt x="0" y="6825"/>
                                </a:cubicBezTo>
                                <a:lnTo>
                                  <a:pt x="0" y="6675"/>
                                </a:lnTo>
                                <a:cubicBezTo>
                                  <a:pt x="0" y="6662"/>
                                  <a:pt x="12" y="6650"/>
                                  <a:pt x="25" y="6650"/>
                                </a:cubicBezTo>
                                <a:cubicBezTo>
                                  <a:pt x="39" y="6650"/>
                                  <a:pt x="50" y="6662"/>
                                  <a:pt x="50" y="6675"/>
                                </a:cubicBezTo>
                                <a:close/>
                                <a:moveTo>
                                  <a:pt x="50" y="7025"/>
                                </a:moveTo>
                                <a:lnTo>
                                  <a:pt x="50" y="7175"/>
                                </a:lnTo>
                                <a:cubicBezTo>
                                  <a:pt x="50" y="7189"/>
                                  <a:pt x="39" y="7200"/>
                                  <a:pt x="25" y="7200"/>
                                </a:cubicBezTo>
                                <a:cubicBezTo>
                                  <a:pt x="12" y="7200"/>
                                  <a:pt x="0" y="7189"/>
                                  <a:pt x="0" y="7175"/>
                                </a:cubicBezTo>
                                <a:lnTo>
                                  <a:pt x="0" y="7025"/>
                                </a:lnTo>
                                <a:cubicBezTo>
                                  <a:pt x="0" y="7012"/>
                                  <a:pt x="12" y="7000"/>
                                  <a:pt x="25" y="7000"/>
                                </a:cubicBezTo>
                                <a:cubicBezTo>
                                  <a:pt x="39" y="7000"/>
                                  <a:pt x="50" y="7012"/>
                                  <a:pt x="50" y="7025"/>
                                </a:cubicBezTo>
                                <a:close/>
                                <a:moveTo>
                                  <a:pt x="50" y="7375"/>
                                </a:moveTo>
                                <a:lnTo>
                                  <a:pt x="50" y="7525"/>
                                </a:lnTo>
                                <a:cubicBezTo>
                                  <a:pt x="50" y="7539"/>
                                  <a:pt x="39" y="7550"/>
                                  <a:pt x="25" y="7550"/>
                                </a:cubicBezTo>
                                <a:cubicBezTo>
                                  <a:pt x="12" y="7550"/>
                                  <a:pt x="0" y="7539"/>
                                  <a:pt x="0" y="7525"/>
                                </a:cubicBezTo>
                                <a:lnTo>
                                  <a:pt x="0" y="7375"/>
                                </a:lnTo>
                                <a:cubicBezTo>
                                  <a:pt x="0" y="7362"/>
                                  <a:pt x="12" y="7350"/>
                                  <a:pt x="25" y="7350"/>
                                </a:cubicBezTo>
                                <a:cubicBezTo>
                                  <a:pt x="39" y="7350"/>
                                  <a:pt x="50" y="7362"/>
                                  <a:pt x="50" y="7375"/>
                                </a:cubicBezTo>
                                <a:close/>
                                <a:moveTo>
                                  <a:pt x="50" y="7725"/>
                                </a:moveTo>
                                <a:lnTo>
                                  <a:pt x="50" y="7875"/>
                                </a:lnTo>
                                <a:cubicBezTo>
                                  <a:pt x="50" y="7889"/>
                                  <a:pt x="39" y="7900"/>
                                  <a:pt x="25" y="7900"/>
                                </a:cubicBezTo>
                                <a:cubicBezTo>
                                  <a:pt x="12" y="7900"/>
                                  <a:pt x="0" y="7889"/>
                                  <a:pt x="0" y="7875"/>
                                </a:cubicBezTo>
                                <a:lnTo>
                                  <a:pt x="0" y="7725"/>
                                </a:lnTo>
                                <a:cubicBezTo>
                                  <a:pt x="0" y="7712"/>
                                  <a:pt x="12" y="7700"/>
                                  <a:pt x="25" y="7700"/>
                                </a:cubicBezTo>
                                <a:cubicBezTo>
                                  <a:pt x="39" y="7700"/>
                                  <a:pt x="50" y="7712"/>
                                  <a:pt x="50" y="7725"/>
                                </a:cubicBezTo>
                                <a:close/>
                                <a:moveTo>
                                  <a:pt x="50" y="8075"/>
                                </a:moveTo>
                                <a:lnTo>
                                  <a:pt x="50" y="8225"/>
                                </a:lnTo>
                                <a:cubicBezTo>
                                  <a:pt x="50" y="8239"/>
                                  <a:pt x="39" y="8250"/>
                                  <a:pt x="25" y="8250"/>
                                </a:cubicBezTo>
                                <a:cubicBezTo>
                                  <a:pt x="12" y="8250"/>
                                  <a:pt x="0" y="8239"/>
                                  <a:pt x="0" y="8225"/>
                                </a:cubicBezTo>
                                <a:lnTo>
                                  <a:pt x="0" y="8075"/>
                                </a:lnTo>
                                <a:cubicBezTo>
                                  <a:pt x="0" y="8062"/>
                                  <a:pt x="12" y="8050"/>
                                  <a:pt x="25" y="8050"/>
                                </a:cubicBezTo>
                                <a:cubicBezTo>
                                  <a:pt x="39" y="8050"/>
                                  <a:pt x="50" y="8062"/>
                                  <a:pt x="50" y="8075"/>
                                </a:cubicBezTo>
                                <a:close/>
                                <a:moveTo>
                                  <a:pt x="50" y="8425"/>
                                </a:moveTo>
                                <a:lnTo>
                                  <a:pt x="50" y="8575"/>
                                </a:lnTo>
                                <a:cubicBezTo>
                                  <a:pt x="50" y="8589"/>
                                  <a:pt x="39" y="8600"/>
                                  <a:pt x="25" y="8600"/>
                                </a:cubicBezTo>
                                <a:cubicBezTo>
                                  <a:pt x="12" y="8600"/>
                                  <a:pt x="0" y="8589"/>
                                  <a:pt x="0" y="8575"/>
                                </a:cubicBezTo>
                                <a:lnTo>
                                  <a:pt x="0" y="8425"/>
                                </a:lnTo>
                                <a:cubicBezTo>
                                  <a:pt x="0" y="8412"/>
                                  <a:pt x="12" y="8400"/>
                                  <a:pt x="25" y="8400"/>
                                </a:cubicBezTo>
                                <a:cubicBezTo>
                                  <a:pt x="39" y="8400"/>
                                  <a:pt x="50" y="8412"/>
                                  <a:pt x="50" y="8425"/>
                                </a:cubicBezTo>
                                <a:close/>
                                <a:moveTo>
                                  <a:pt x="50" y="8775"/>
                                </a:moveTo>
                                <a:lnTo>
                                  <a:pt x="50" y="8925"/>
                                </a:lnTo>
                                <a:cubicBezTo>
                                  <a:pt x="50" y="8939"/>
                                  <a:pt x="39" y="8950"/>
                                  <a:pt x="25" y="8950"/>
                                </a:cubicBezTo>
                                <a:cubicBezTo>
                                  <a:pt x="12" y="8950"/>
                                  <a:pt x="0" y="8939"/>
                                  <a:pt x="0" y="8925"/>
                                </a:cubicBezTo>
                                <a:lnTo>
                                  <a:pt x="0" y="8775"/>
                                </a:lnTo>
                                <a:cubicBezTo>
                                  <a:pt x="0" y="8762"/>
                                  <a:pt x="12" y="8750"/>
                                  <a:pt x="25" y="8750"/>
                                </a:cubicBezTo>
                                <a:cubicBezTo>
                                  <a:pt x="39" y="8750"/>
                                  <a:pt x="50" y="8762"/>
                                  <a:pt x="50" y="8775"/>
                                </a:cubicBezTo>
                                <a:close/>
                                <a:moveTo>
                                  <a:pt x="50" y="9125"/>
                                </a:moveTo>
                                <a:lnTo>
                                  <a:pt x="50" y="9275"/>
                                </a:lnTo>
                                <a:cubicBezTo>
                                  <a:pt x="50" y="9289"/>
                                  <a:pt x="39" y="9300"/>
                                  <a:pt x="25" y="9300"/>
                                </a:cubicBezTo>
                                <a:cubicBezTo>
                                  <a:pt x="12" y="9300"/>
                                  <a:pt x="0" y="9289"/>
                                  <a:pt x="0" y="9275"/>
                                </a:cubicBezTo>
                                <a:lnTo>
                                  <a:pt x="0" y="9125"/>
                                </a:lnTo>
                                <a:cubicBezTo>
                                  <a:pt x="0" y="9112"/>
                                  <a:pt x="12" y="9100"/>
                                  <a:pt x="25" y="9100"/>
                                </a:cubicBezTo>
                                <a:cubicBezTo>
                                  <a:pt x="39" y="9100"/>
                                  <a:pt x="50" y="9112"/>
                                  <a:pt x="50" y="9125"/>
                                </a:cubicBezTo>
                                <a:close/>
                                <a:moveTo>
                                  <a:pt x="50" y="9475"/>
                                </a:moveTo>
                                <a:lnTo>
                                  <a:pt x="50" y="9625"/>
                                </a:lnTo>
                                <a:cubicBezTo>
                                  <a:pt x="50" y="9639"/>
                                  <a:pt x="39" y="9650"/>
                                  <a:pt x="25" y="9650"/>
                                </a:cubicBezTo>
                                <a:cubicBezTo>
                                  <a:pt x="12" y="9650"/>
                                  <a:pt x="0" y="9639"/>
                                  <a:pt x="0" y="9625"/>
                                </a:cubicBezTo>
                                <a:lnTo>
                                  <a:pt x="0" y="9475"/>
                                </a:lnTo>
                                <a:cubicBezTo>
                                  <a:pt x="0" y="9462"/>
                                  <a:pt x="12" y="9450"/>
                                  <a:pt x="25" y="9450"/>
                                </a:cubicBezTo>
                                <a:cubicBezTo>
                                  <a:pt x="39" y="9450"/>
                                  <a:pt x="50" y="9462"/>
                                  <a:pt x="50" y="9475"/>
                                </a:cubicBezTo>
                                <a:close/>
                                <a:moveTo>
                                  <a:pt x="50" y="9825"/>
                                </a:moveTo>
                                <a:lnTo>
                                  <a:pt x="50" y="9975"/>
                                </a:lnTo>
                                <a:cubicBezTo>
                                  <a:pt x="50" y="9989"/>
                                  <a:pt x="39" y="10000"/>
                                  <a:pt x="25" y="10000"/>
                                </a:cubicBezTo>
                                <a:cubicBezTo>
                                  <a:pt x="12" y="10000"/>
                                  <a:pt x="0" y="9989"/>
                                  <a:pt x="0" y="9975"/>
                                </a:cubicBezTo>
                                <a:lnTo>
                                  <a:pt x="0" y="9825"/>
                                </a:lnTo>
                                <a:cubicBezTo>
                                  <a:pt x="0" y="9812"/>
                                  <a:pt x="12" y="9800"/>
                                  <a:pt x="25" y="9800"/>
                                </a:cubicBezTo>
                                <a:cubicBezTo>
                                  <a:pt x="39" y="9800"/>
                                  <a:pt x="50" y="9812"/>
                                  <a:pt x="50" y="9825"/>
                                </a:cubicBezTo>
                                <a:close/>
                                <a:moveTo>
                                  <a:pt x="50" y="10175"/>
                                </a:moveTo>
                                <a:lnTo>
                                  <a:pt x="50" y="10325"/>
                                </a:lnTo>
                                <a:cubicBezTo>
                                  <a:pt x="50" y="10339"/>
                                  <a:pt x="39" y="10350"/>
                                  <a:pt x="25" y="10350"/>
                                </a:cubicBezTo>
                                <a:cubicBezTo>
                                  <a:pt x="12" y="10350"/>
                                  <a:pt x="0" y="10339"/>
                                  <a:pt x="0" y="10325"/>
                                </a:cubicBezTo>
                                <a:lnTo>
                                  <a:pt x="0" y="10175"/>
                                </a:lnTo>
                                <a:cubicBezTo>
                                  <a:pt x="0" y="10162"/>
                                  <a:pt x="12" y="10150"/>
                                  <a:pt x="25" y="10150"/>
                                </a:cubicBezTo>
                                <a:cubicBezTo>
                                  <a:pt x="39" y="10150"/>
                                  <a:pt x="50" y="10162"/>
                                  <a:pt x="50" y="10175"/>
                                </a:cubicBezTo>
                                <a:close/>
                                <a:moveTo>
                                  <a:pt x="50" y="10525"/>
                                </a:moveTo>
                                <a:lnTo>
                                  <a:pt x="50" y="10675"/>
                                </a:lnTo>
                                <a:cubicBezTo>
                                  <a:pt x="50" y="10689"/>
                                  <a:pt x="39" y="10700"/>
                                  <a:pt x="25" y="10700"/>
                                </a:cubicBezTo>
                                <a:cubicBezTo>
                                  <a:pt x="12" y="10700"/>
                                  <a:pt x="0" y="10689"/>
                                  <a:pt x="0" y="10675"/>
                                </a:cubicBezTo>
                                <a:lnTo>
                                  <a:pt x="0" y="10525"/>
                                </a:lnTo>
                                <a:cubicBezTo>
                                  <a:pt x="0" y="10512"/>
                                  <a:pt x="12" y="10500"/>
                                  <a:pt x="25" y="10500"/>
                                </a:cubicBezTo>
                                <a:cubicBezTo>
                                  <a:pt x="39" y="10500"/>
                                  <a:pt x="50" y="10512"/>
                                  <a:pt x="50" y="10525"/>
                                </a:cubicBezTo>
                                <a:close/>
                                <a:moveTo>
                                  <a:pt x="50" y="10875"/>
                                </a:moveTo>
                                <a:lnTo>
                                  <a:pt x="50" y="11025"/>
                                </a:lnTo>
                                <a:cubicBezTo>
                                  <a:pt x="50" y="11039"/>
                                  <a:pt x="39" y="11050"/>
                                  <a:pt x="25" y="11050"/>
                                </a:cubicBezTo>
                                <a:cubicBezTo>
                                  <a:pt x="12" y="11050"/>
                                  <a:pt x="0" y="11039"/>
                                  <a:pt x="0" y="11025"/>
                                </a:cubicBezTo>
                                <a:lnTo>
                                  <a:pt x="0" y="10875"/>
                                </a:lnTo>
                                <a:cubicBezTo>
                                  <a:pt x="0" y="10862"/>
                                  <a:pt x="12" y="10850"/>
                                  <a:pt x="25" y="10850"/>
                                </a:cubicBezTo>
                                <a:cubicBezTo>
                                  <a:pt x="39" y="10850"/>
                                  <a:pt x="50" y="10862"/>
                                  <a:pt x="50" y="10875"/>
                                </a:cubicBezTo>
                                <a:close/>
                                <a:moveTo>
                                  <a:pt x="50" y="11225"/>
                                </a:moveTo>
                                <a:lnTo>
                                  <a:pt x="50" y="11375"/>
                                </a:lnTo>
                                <a:cubicBezTo>
                                  <a:pt x="50" y="11389"/>
                                  <a:pt x="39" y="11400"/>
                                  <a:pt x="25" y="11400"/>
                                </a:cubicBezTo>
                                <a:cubicBezTo>
                                  <a:pt x="12" y="11400"/>
                                  <a:pt x="0" y="11389"/>
                                  <a:pt x="0" y="11375"/>
                                </a:cubicBezTo>
                                <a:lnTo>
                                  <a:pt x="0" y="11225"/>
                                </a:lnTo>
                                <a:cubicBezTo>
                                  <a:pt x="0" y="11212"/>
                                  <a:pt x="12" y="11200"/>
                                  <a:pt x="25" y="11200"/>
                                </a:cubicBezTo>
                                <a:cubicBezTo>
                                  <a:pt x="39" y="11200"/>
                                  <a:pt x="50" y="11212"/>
                                  <a:pt x="50" y="11225"/>
                                </a:cubicBezTo>
                                <a:close/>
                                <a:moveTo>
                                  <a:pt x="50" y="11575"/>
                                </a:moveTo>
                                <a:lnTo>
                                  <a:pt x="50" y="11625"/>
                                </a:lnTo>
                                <a:cubicBezTo>
                                  <a:pt x="50" y="11639"/>
                                  <a:pt x="39" y="11650"/>
                                  <a:pt x="25" y="11650"/>
                                </a:cubicBezTo>
                                <a:cubicBezTo>
                                  <a:pt x="12" y="11650"/>
                                  <a:pt x="0" y="11639"/>
                                  <a:pt x="0" y="11625"/>
                                </a:cubicBezTo>
                                <a:lnTo>
                                  <a:pt x="0" y="11575"/>
                                </a:lnTo>
                                <a:cubicBezTo>
                                  <a:pt x="0" y="11562"/>
                                  <a:pt x="12" y="11550"/>
                                  <a:pt x="25" y="11550"/>
                                </a:cubicBezTo>
                                <a:cubicBezTo>
                                  <a:pt x="39" y="11550"/>
                                  <a:pt x="50" y="11562"/>
                                  <a:pt x="50" y="11575"/>
                                </a:cubicBezTo>
                                <a:close/>
                              </a:path>
                            </a:pathLst>
                          </a:custGeom>
                          <a:solidFill>
                            <a:srgbClr val="000000"/>
                          </a:solidFill>
                          <a:ln w="1">
                            <a:solidFill>
                              <a:srgbClr val="000000"/>
                            </a:solidFill>
                            <a:bevel/>
                            <a:headEnd/>
                            <a:tailEnd/>
                          </a:ln>
                        </wps:spPr>
                        <wps:bodyPr rot="0" vert="horz" wrap="square" lIns="91440" tIns="45720" rIns="91440" bIns="45720" anchor="t" anchorCtr="0" upright="1">
                          <a:noAutofit/>
                        </wps:bodyPr>
                      </wps:wsp>
                      <wps:wsp>
                        <wps:cNvPr id="60" name="Rectangle 878"/>
                        <wps:cNvSpPr>
                          <a:spLocks noChangeArrowheads="1"/>
                        </wps:cNvSpPr>
                        <wps:spPr bwMode="auto">
                          <a:xfrm>
                            <a:off x="2369540" y="3037573"/>
                            <a:ext cx="696854" cy="3641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90D248" w14:textId="77777777" w:rsidR="00241E14" w:rsidRPr="00BC716F" w:rsidRDefault="00241E14" w:rsidP="00BC716F">
                              <w:pPr>
                                <w:jc w:val="center"/>
                                <w:rPr>
                                  <w:sz w:val="23"/>
                                </w:rPr>
                              </w:pPr>
                              <w:r w:rsidRPr="00BC716F">
                                <w:rPr>
                                  <w:rFonts w:ascii="Arial" w:hAnsi="Arial" w:cs="Arial"/>
                                  <w:color w:val="000000"/>
                                  <w:sz w:val="19"/>
                                  <w:szCs w:val="20"/>
                                </w:rPr>
                                <w:t>Current Price</w:t>
                              </w:r>
                            </w:p>
                          </w:txbxContent>
                        </wps:txbx>
                        <wps:bodyPr rot="0" vert="horz" wrap="square" lIns="0" tIns="0" rIns="0" bIns="0" anchor="t" anchorCtr="0" upright="1">
                          <a:noAutofit/>
                        </wps:bodyPr>
                      </wps:wsp>
                      <wps:wsp>
                        <wps:cNvPr id="61" name="Rectangle 879"/>
                        <wps:cNvSpPr>
                          <a:spLocks noChangeArrowheads="1"/>
                        </wps:cNvSpPr>
                        <wps:spPr bwMode="auto">
                          <a:xfrm>
                            <a:off x="0" y="1428646"/>
                            <a:ext cx="637748" cy="5307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9A2BB6" w14:textId="77777777" w:rsidR="00241E14" w:rsidRPr="00BC716F" w:rsidRDefault="00241E14" w:rsidP="00BC716F">
                              <w:pPr>
                                <w:jc w:val="center"/>
                                <w:rPr>
                                  <w:sz w:val="23"/>
                                </w:rPr>
                              </w:pPr>
                              <w:r w:rsidRPr="00BC716F">
                                <w:rPr>
                                  <w:rFonts w:ascii="Arial" w:hAnsi="Arial" w:cs="Arial"/>
                                  <w:color w:val="000000"/>
                                  <w:sz w:val="19"/>
                                  <w:szCs w:val="20"/>
                                </w:rPr>
                                <w:t>Current NOI</w:t>
                              </w:r>
                            </w:p>
                          </w:txbxContent>
                        </wps:txbx>
                        <wps:bodyPr rot="0" vert="horz" wrap="square" lIns="0" tIns="0" rIns="0" bIns="0" anchor="t" anchorCtr="0" upright="1">
                          <a:noAutofit/>
                        </wps:bodyPr>
                      </wps:wsp>
                      <wps:wsp>
                        <wps:cNvPr id="62" name="Rectangle 880"/>
                        <wps:cNvSpPr>
                          <a:spLocks noChangeArrowheads="1"/>
                        </wps:cNvSpPr>
                        <wps:spPr bwMode="auto">
                          <a:xfrm>
                            <a:off x="3123726" y="405483"/>
                            <a:ext cx="1827542" cy="592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744B51" w14:textId="77777777" w:rsidR="00241E14" w:rsidRPr="00BC716F" w:rsidRDefault="00241E14" w:rsidP="00BC716F">
                              <w:pPr>
                                <w:jc w:val="center"/>
                                <w:rPr>
                                  <w:sz w:val="23"/>
                                </w:rPr>
                              </w:pPr>
                              <w:r w:rsidRPr="00BC716F">
                                <w:rPr>
                                  <w:rFonts w:ascii="Arial" w:hAnsi="Arial" w:cs="Arial"/>
                                  <w:color w:val="000000"/>
                                  <w:sz w:val="19"/>
                                  <w:szCs w:val="20"/>
                                </w:rPr>
                                <w:t>The slope of this line is the ratio</w:t>
                              </w:r>
                              <w:r>
                                <w:rPr>
                                  <w:rFonts w:ascii="Arial" w:hAnsi="Arial" w:cs="Arial"/>
                                  <w:color w:val="000000"/>
                                  <w:sz w:val="19"/>
                                  <w:szCs w:val="20"/>
                                </w:rPr>
                                <w:t xml:space="preserve"> of NOI to price, which is the cap r</w:t>
                              </w:r>
                              <w:r w:rsidRPr="00BC716F">
                                <w:rPr>
                                  <w:rFonts w:ascii="Arial" w:hAnsi="Arial" w:cs="Arial"/>
                                  <w:color w:val="000000"/>
                                  <w:sz w:val="19"/>
                                  <w:szCs w:val="20"/>
                                </w:rPr>
                                <w:t>ate.</w:t>
                              </w:r>
                            </w:p>
                          </w:txbxContent>
                        </wps:txbx>
                        <wps:bodyPr rot="0" vert="horz" wrap="square" lIns="0" tIns="0" rIns="0" bIns="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65D2FC48" id="Canvas 868" o:spid="_x0000_s1028" editas="canvas" style="position:absolute;margin-left:6.65pt;margin-top:36.3pt;width:396.1pt;height:278.6pt;z-index:251681792;mso-position-horizontal-relative:text;mso-position-vertical-relative:text" coordsize="50304,35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0304;height:35382;visibility:visible;mso-wrap-style:square">
                  <v:fill o:detectmouseclick="t"/>
                  <v:path o:connecttype="none"/>
                </v:shape>
                <v:line id="Line 870" o:spid="_x0000_s1030" style="position:absolute;visibility:visible;mso-wrap-style:square" from="6690,6886" to="6696,30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" strokecolor="#7f7f7f [1612]" strokeweight="1.5pt">
                  <v:stroke endcap="round"/>
                </v:line>
                <v:line id="Line 871" o:spid="_x0000_s1031" style="position:absolute;visibility:visible;mso-wrap-style:square" from="6690,30700" to="44063,30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" strokecolor="#7f7f7f [1612]" strokeweight="1.5pt">
                  <v:stroke endcap="round"/>
                </v:line>
                <v:rect id="Rectangle 872" o:spid="_x0000_s1032" style="position:absolute;left:5047;top:2772;width:3925;height:3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7A6CBB01" w14:textId="77777777" w:rsidR="00241E14" w:rsidRPr="00BC716F" w:rsidRDefault="00241E14" w:rsidP="00BC716F">
                        <w:pPr>
                          <w:rPr>
                            <w:b/>
                            <w:sz w:val="23"/>
                          </w:rPr>
                        </w:pPr>
                        <w:r w:rsidRPr="00BC716F">
                          <w:rPr>
                            <w:rFonts w:ascii="Arial" w:hAnsi="Arial" w:cs="Arial"/>
                            <w:b/>
                            <w:color w:val="000000"/>
                            <w:sz w:val="23"/>
                          </w:rPr>
                          <w:t>NOI</w:t>
                        </w:r>
                      </w:p>
                    </w:txbxContent>
                  </v:textbox>
                </v:rect>
                <v:line id="Line 874" o:spid="_x0000_s1033" style="position:absolute;flip:y;visibility:visible;mso-wrap-style:square" from="6690,9315" to="37756,30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" strokeweight=".5pt">
                  <v:stroke endcap="round"/>
                </v:line>
                <v:shape id="Freeform 876" o:spid="_x0000_s1034" style="position:absolute;left:6661;top:16579;width:20202;height:59;visibility:visible;mso-wrap-style:square;v-text-anchor:top" coordsize="1665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" path="m25,l175,v14,,25,12,25,25c200,39,189,50,175,50l25,50c12,50,,39,,25,,12,12,,25,xm375,l525,v14,,25,12,25,25c550,39,539,50,525,50r-150,c362,50,350,39,350,25,350,12,362,,375,xm725,l875,v14,,25,12,25,25c900,39,889,50,875,50r-150,c712,50,700,39,700,25,700,12,712,,725,xm1075,r150,c1239,,1250,12,1250,25v,14,-11,25,-25,25l1075,50v-13,,-25,-11,-25,-25c1050,12,1062,,1075,xm1425,r150,c1589,,1600,12,1600,25v,14,-11,25,-25,25l1425,50v-13,,-25,-11,-25,-25c1400,12,1412,,1425,xm1775,r150,c1939,,1950,12,1950,25v,14,-11,25,-25,25l1775,50v-13,,-25,-11,-25,-25c1750,12,1762,,1775,xm2125,r150,c2289,,2300,12,2300,25v,14,-11,25,-25,25l2125,50v-13,,-25,-11,-25,-25c2100,12,2112,,2125,xm2475,r150,c2639,,2650,12,2650,25v,14,-11,25,-25,25l2475,50v-13,,-25,-11,-25,-25c2450,12,2462,,2475,xm2825,r150,c2989,,3000,12,3000,25v,14,-11,25,-25,25l2825,50v-13,,-25,-11,-25,-25c2800,12,2812,,2825,xm3175,r150,c3339,,3350,12,3350,25v,14,-11,25,-25,25l3175,50v-13,,-25,-11,-25,-25c3150,12,3162,,3175,xm3525,r150,c3689,,3700,12,3700,25v,14,-11,25,-25,25l3525,50v-13,,-25,-11,-25,-25c3500,12,3512,,3525,xm3875,r150,c4039,,4050,12,4050,25v,14,-11,25,-25,25l3875,50v-13,,-25,-11,-25,-25c3850,12,3862,,3875,xm4225,r150,c4389,,4400,12,4400,25v,14,-11,25,-25,25l4225,50v-13,,-25,-11,-25,-25c4200,12,4212,,4225,xm4575,r150,c4739,,4750,12,4750,25v,14,-11,25,-25,25l4575,50v-13,,-25,-11,-25,-25c4550,12,4562,,4575,xm4925,r150,c5089,,5100,12,5100,25v,14,-11,25,-25,25l4925,50v-13,,-25,-11,-25,-25c4900,12,4912,,4925,xm5275,r150,c5439,,5450,12,5450,25v,14,-11,25,-25,25l5275,50v-13,,-25,-11,-25,-25c5250,12,5262,,5275,xm5625,r150,c5789,,5800,12,5800,25v,14,-11,25,-25,25l5625,50v-13,,-25,-11,-25,-25c5600,12,5612,,5625,xm5975,r150,c6139,,6150,12,6150,25v,14,-11,25,-25,25l5975,50v-13,,-25,-11,-25,-25c5950,12,5962,,5975,xm6325,r150,c6489,,6500,12,6500,25v,14,-11,25,-25,25l6325,50v-13,,-25,-11,-25,-25c6300,12,6312,,6325,xm6675,r150,c6839,,6850,12,6850,25v,14,-11,25,-25,25l6675,50v-13,,-25,-11,-25,-25c6650,12,6662,,6675,xm7025,r150,c7189,,7200,12,7200,25v,14,-11,25,-25,25l7025,50v-13,,-25,-11,-25,-25c7000,12,7012,,7025,xm7375,r150,c7539,,7550,12,7550,25v,14,-11,25,-25,25l7375,50v-13,,-25,-11,-25,-25c7350,12,7362,,7375,xm7725,r150,c7889,,7900,12,7900,25v,14,-11,25,-25,25l7725,50v-13,,-25,-11,-25,-25c7700,12,7712,,7725,xm8075,r150,c8239,,8250,12,8250,25v,14,-11,25,-25,25l8075,50v-13,,-25,-11,-25,-25c8050,12,8062,,8075,xm8425,r150,c8589,,8600,12,8600,25v,14,-11,25,-25,25l8425,50v-13,,-25,-11,-25,-25c8400,12,8412,,8425,xm8775,r150,c8939,,8950,12,8950,25v,14,-11,25,-25,25l8775,50v-13,,-25,-11,-25,-25c8750,12,8762,,8775,xm9125,r150,c9289,,9300,12,9300,25v,14,-11,25,-25,25l9125,50v-13,,-25,-11,-25,-25c9100,12,9112,,9125,xm9475,r150,c9639,,9650,12,9650,25v,14,-11,25,-25,25l9475,50v-13,,-25,-11,-25,-25c9450,12,9462,,9475,xm9825,r150,c9989,,10000,12,10000,25v,14,-11,25,-25,25l9825,50v-13,,-25,-11,-25,-25c9800,12,9812,,9825,xm10175,r150,c10339,,10350,12,10350,25v,14,-11,25,-25,25l10175,50v-13,,-25,-11,-25,-25c10150,12,10162,,10175,xm10525,r150,c10689,,10700,12,10700,25v,14,-11,25,-25,25l10525,50v-13,,-25,-11,-25,-25c10500,12,10512,,10525,xm10875,r150,c11039,,11050,12,11050,25v,14,-11,25,-25,25l10875,50v-13,,-25,-11,-25,-25c10850,12,10862,,10875,xm11225,r150,c11389,,11400,12,11400,25v,14,-11,25,-25,25l11225,50v-13,,-25,-11,-25,-25c11200,12,11212,,11225,xm11575,r150,c11739,,11750,12,11750,25v,14,-11,25,-25,25l11575,50v-13,,-25,-11,-25,-25c11550,12,11562,,11575,xm11925,r150,c12089,,12100,12,12100,25v,14,-11,25,-25,25l11925,50v-13,,-25,-11,-25,-25c11900,12,11912,,11925,xm12275,r150,c12439,,12450,12,12450,25v,14,-11,25,-25,25l12275,50v-13,,-25,-11,-25,-25c12250,12,12262,,12275,xm12625,r150,c12789,,12800,12,12800,25v,14,-11,25,-25,25l12625,50v-13,,-25,-11,-25,-25c12600,12,12612,,12625,xm12975,r150,c13139,,13150,12,13150,25v,14,-11,25,-25,25l12975,50v-13,,-25,-11,-25,-25c12950,12,12962,,12975,xm13325,r150,c13489,,13500,12,13500,25v,14,-11,25,-25,25l13325,50v-13,,-25,-11,-25,-25c13300,12,13312,,13325,xm13675,r150,c13839,,13850,12,13850,25v,14,-11,25,-25,25l13675,50v-13,,-25,-11,-25,-25c13650,12,13662,,13675,xm14025,r150,c14189,,14200,12,14200,25v,14,-11,25,-25,25l14025,50v-13,,-25,-11,-25,-25c14000,12,14012,,14025,xm14375,r150,c14539,,14550,12,14550,25v,14,-11,25,-25,25l14375,50v-13,,-25,-11,-25,-25c14350,12,14362,,14375,xm14725,r150,c14889,,14900,12,14900,25v,14,-11,25,-25,25l14725,50v-13,,-25,-11,-25,-25c14700,12,14712,,14725,xm15075,r150,c15239,,15250,12,15250,25v,14,-11,25,-25,25l15075,50v-13,,-25,-11,-25,-25c15050,12,15062,,15075,xm15425,r150,c15589,,15600,12,15600,25v,14,-11,25,-25,25l15425,50v-13,,-25,-11,-25,-25c15400,12,15412,,15425,xm15775,r150,c15939,,15950,12,15950,25v,14,-11,25,-25,25l15775,50v-13,,-25,-11,-25,-25c15750,12,15762,,15775,xm16125,r150,c16289,,16300,12,16300,25v,14,-11,25,-25,25l16125,50v-13,,-25,-11,-25,-25c16100,12,16112,,16125,xm16475,r150,c16639,,16650,12,16650,25v,14,-11,25,-25,25l16475,50v-13,,-25,-11,-25,-25c16450,12,16462,,16475,xe" fillcolor="black" strokeweight="3e-5mm">
                  <v:stroke joinstyle="bevel"/>
                  <v:path arrowok="t" o:connecttype="custom" o:connectlocs="0,2956;45501,5911;106168,5911;151669,2956;191102,0;215369,0;215369,0;254803,2956;300304,5911;360971,5911;406472,2956;445906,0;470173,0;470173,0;509607,2956;555107,5911;615775,5911;661275,2956;700709,0;724976,0;724976,0;764410,2956;809910,5911;870578,5911;916078,2956;955512,0;979779,0;979779,0;1019213,2956;1064714,5911;1125381,5911;1170882,2956;1210316,0;1234583,0;1234583,0;1274016,2956;1319517,5911;1380184,5911;1425685,2956;1465119,0;1489386,0;1489386,0;1528820,2956;1574320,5911;1634988,5911;1680488,2956;1719922,0;1744189,0;1744189,0;1783623,2956;1829124,5911;1889791,5911;1935292,2956;1974725,0;1998992,0;1998992,0" o:connectangles="0,0,0,0,0,0,0,0,0,0,0,0,0,0,0,0,0,0,0,0,0,0,0,0,0,0,0,0,0,0,0,0,0,0,0,0,0,0,0,0,0,0,0,0,0,0,0,0,0,0,0,0,0,0,0,0"/>
                  <o:lock v:ext="edit" verticies="t"/>
                </v:shape>
                <v:shape id="Freeform 877" o:spid="_x0000_s1035" style="position:absolute;left:27046;top:16579;width:59;height:14151;visibility:visible;mso-wrap-style:square;v-text-anchor:top" coordsize="50,1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" path="m50,25r,150c50,189,39,200,25,200,12,200,,189,,175l,25c,12,12,,25,,39,,50,12,50,25xm50,375r,150c50,539,39,550,25,550,12,550,,539,,525l,375c,362,12,350,25,350v14,,25,12,25,25xm50,725r,150c50,889,39,900,25,900,12,900,,889,,875l,725c,712,12,700,25,700v14,,25,12,25,25xm50,1075r,150c50,1239,39,1250,25,1250,12,1250,,1239,,1225l,1075v,-13,12,-25,25,-25c39,1050,50,1062,50,1075xm50,1425r,150c50,1589,39,1600,25,1600,12,1600,,1589,,1575l,1425v,-13,12,-25,25,-25c39,1400,50,1412,50,1425xm50,1775r,150c50,1939,39,1950,25,1950,12,1950,,1939,,1925l,1775v,-13,12,-25,25,-25c39,1750,50,1762,50,1775xm50,2125r,150c50,2289,39,2300,25,2300,12,2300,,2289,,2275l,2125v,-13,12,-25,25,-25c39,2100,50,2112,50,2125xm50,2475r,150c50,2639,39,2650,25,2650,12,2650,,2639,,2625l,2475v,-13,12,-25,25,-25c39,2450,50,2462,50,2475xm50,2825r,150c50,2989,39,3000,25,3000,12,3000,,2989,,2975l,2825v,-13,12,-25,25,-25c39,2800,50,2812,50,2825xm50,3175r,150c50,3339,39,3350,25,3350,12,3350,,3339,,3325l,3175v,-13,12,-25,25,-25c39,3150,50,3162,50,3175xm50,3525r,150c50,3689,39,3700,25,3700,12,3700,,3689,,3675l,3525v,-13,12,-25,25,-25c39,3500,50,3512,50,3525xm50,3875r,150c50,4039,39,4050,25,4050,12,4050,,4039,,4025l,3875v,-13,12,-25,25,-25c39,3850,50,3862,50,3875xm50,4225r,150c50,4389,39,4400,25,4400,12,4400,,4389,,4375l,4225v,-13,12,-25,25,-25c39,4200,50,4212,50,4225xm50,4575r,150c50,4739,39,4750,25,4750,12,4750,,4739,,4725l,4575v,-13,12,-25,25,-25c39,4550,50,4562,50,4575xm50,4925r,150c50,5089,39,5100,25,5100,12,5100,,5089,,5075l,4925v,-13,12,-25,25,-25c39,4900,50,4912,50,4925xm50,5275r,150c50,5439,39,5450,25,5450,12,5450,,5439,,5425l,5275v,-13,12,-25,25,-25c39,5250,50,5262,50,5275xm50,5625r,150c50,5789,39,5800,25,5800,12,5800,,5789,,5775l,5625v,-13,12,-25,25,-25c39,5600,50,5612,50,5625xm50,5975r,150c50,6139,39,6150,25,6150,12,6150,,6139,,6125l,5975v,-13,12,-25,25,-25c39,5950,50,5962,50,5975xm50,6325r,150c50,6489,39,6500,25,6500,12,6500,,6489,,6475l,6325v,-13,12,-25,25,-25c39,6300,50,6312,50,6325xm50,6675r,150c50,6839,39,6850,25,6850,12,6850,,6839,,6825l,6675v,-13,12,-25,25,-25c39,6650,50,6662,50,6675xm50,7025r,150c50,7189,39,7200,25,7200,12,7200,,7189,,7175l,7025v,-13,12,-25,25,-25c39,7000,50,7012,50,7025xm50,7375r,150c50,7539,39,7550,25,7550,12,7550,,7539,,7525l,7375v,-13,12,-25,25,-25c39,7350,50,7362,50,7375xm50,7725r,150c50,7889,39,7900,25,7900,12,7900,,7889,,7875l,7725v,-13,12,-25,25,-25c39,7700,50,7712,50,7725xm50,8075r,150c50,8239,39,8250,25,8250,12,8250,,8239,,8225l,8075v,-13,12,-25,25,-25c39,8050,50,8062,50,8075xm50,8425r,150c50,8589,39,8600,25,8600,12,8600,,8589,,8575l,8425v,-13,12,-25,25,-25c39,8400,50,8412,50,8425xm50,8775r,150c50,8939,39,8950,25,8950,12,8950,,8939,,8925l,8775v,-13,12,-25,25,-25c39,8750,50,8762,50,8775xm50,9125r,150c50,9289,39,9300,25,9300,12,9300,,9289,,9275l,9125v,-13,12,-25,25,-25c39,9100,50,9112,50,9125xm50,9475r,150c50,9639,39,9650,25,9650,12,9650,,9639,,9625l,9475v,-13,12,-25,25,-25c39,9450,50,9462,50,9475xm50,9825r,150c50,9989,39,10000,25,10000,12,10000,,9989,,9975l,9825v,-13,12,-25,25,-25c39,9800,50,9812,50,9825xm50,10175r,150c50,10339,39,10350,25,10350v-13,,-25,-11,-25,-25l,10175v,-13,12,-25,25,-25c39,10150,50,10162,50,10175xm50,10525r,150c50,10689,39,10700,25,10700v-13,,-25,-11,-25,-25l,10525v,-13,12,-25,25,-25c39,10500,50,10512,50,10525xm50,10875r,150c50,11039,39,11050,25,11050v-13,,-25,-11,-25,-25l,10875v,-13,12,-25,25,-25c39,10850,50,10862,50,10875xm50,11225r,150c50,11389,39,11400,25,11400v-13,,-25,-11,-25,-25l,11225v,-13,12,-25,25,-25c39,11200,50,11212,50,11225xm50,11575r,50c50,11639,39,11650,25,11650v-13,,-25,-11,-25,-25l,11575v,-13,12,-25,25,-25c39,11550,50,11562,50,11575xe" fillcolor="black" strokeweight="3e-5mm">
                  <v:stroke joinstyle="bevel"/>
                  <v:path arrowok="t" o:connecttype="custom" o:connectlocs="0,21256;5911,45549;0,45549;5911,106281;2956,85025;2956,151830;5911,130573;0,191305;5911,215598;0,215598;5911,276330;2956,255074;2956,321879;5911,300623;0,361354;5911,385647;0,385647;5911,446379;2956,425123;2956,491928;5911,470672;0,531404;5911,555696;0,555696;5911,616428;2956,595172;2956,661977;5911,640721;0,701453;5911,725746;0,725746;5911,786477;2956,765221;2956,832026;5911,810770;0,871502;5911,895795;0,895795;5911,956527;2956,935270;2956,1002075;5911,980819;0,1041551;5911,1065844;0,1065844;5911,1126576;2956,1105320;2956,1172125;5911,1150868;0,1211600;5911,1235893;0,1235893;5911,1296625;2956,1275369;2956,1342174;5911,1320918;0,1381649;5911,1405942;0,1405942" o:connectangles="0,0,0,0,0,0,0,0,0,0,0,0,0,0,0,0,0,0,0,0,0,0,0,0,0,0,0,0,0,0,0,0,0,0,0,0,0,0,0,0,0,0,0,0,0,0,0,0,0,0,0,0,0,0,0,0,0,0,0"/>
                  <o:lock v:ext="edit" verticies="t"/>
                </v:shape>
                <v:rect id="Rectangle 878" o:spid="_x0000_s1036" style="position:absolute;left:23695;top:30375;width:6968;height:3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4C90D248" w14:textId="77777777" w:rsidR="00241E14" w:rsidRPr="00BC716F" w:rsidRDefault="00241E14" w:rsidP="00BC716F">
                        <w:pPr>
                          <w:jc w:val="center"/>
                          <w:rPr>
                            <w:sz w:val="23"/>
                          </w:rPr>
                        </w:pPr>
                        <w:r w:rsidRPr="00BC716F">
                          <w:rPr>
                            <w:rFonts w:ascii="Arial" w:hAnsi="Arial" w:cs="Arial"/>
                            <w:color w:val="000000"/>
                            <w:sz w:val="19"/>
                            <w:szCs w:val="20"/>
                          </w:rPr>
                          <w:t>Current Price</w:t>
                        </w:r>
                      </w:p>
                    </w:txbxContent>
                  </v:textbox>
                </v:rect>
                <v:rect id="Rectangle 879" o:spid="_x0000_s1037" style="position:absolute;top:14286;width:6377;height:5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2D9A2BB6" w14:textId="77777777" w:rsidR="00241E14" w:rsidRPr="00BC716F" w:rsidRDefault="00241E14" w:rsidP="00BC716F">
                        <w:pPr>
                          <w:jc w:val="center"/>
                          <w:rPr>
                            <w:sz w:val="23"/>
                          </w:rPr>
                        </w:pPr>
                        <w:r w:rsidRPr="00BC716F">
                          <w:rPr>
                            <w:rFonts w:ascii="Arial" w:hAnsi="Arial" w:cs="Arial"/>
                            <w:color w:val="000000"/>
                            <w:sz w:val="19"/>
                            <w:szCs w:val="20"/>
                          </w:rPr>
                          <w:t>Current NOI</w:t>
                        </w:r>
                      </w:p>
                    </w:txbxContent>
                  </v:textbox>
                </v:rect>
                <v:rect id="Rectangle 880" o:spid="_x0000_s1038" style="position:absolute;left:31237;top:4054;width:18275;height:5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22744B51" w14:textId="77777777" w:rsidR="00241E14" w:rsidRPr="00BC716F" w:rsidRDefault="00241E14" w:rsidP="00BC716F">
                        <w:pPr>
                          <w:jc w:val="center"/>
                          <w:rPr>
                            <w:sz w:val="23"/>
                          </w:rPr>
                        </w:pPr>
                        <w:r w:rsidRPr="00BC716F">
                          <w:rPr>
                            <w:rFonts w:ascii="Arial" w:hAnsi="Arial" w:cs="Arial"/>
                            <w:color w:val="000000"/>
                            <w:sz w:val="19"/>
                            <w:szCs w:val="20"/>
                          </w:rPr>
                          <w:t>The slope of this line is the ratio</w:t>
                        </w:r>
                        <w:r>
                          <w:rPr>
                            <w:rFonts w:ascii="Arial" w:hAnsi="Arial" w:cs="Arial"/>
                            <w:color w:val="000000"/>
                            <w:sz w:val="19"/>
                            <w:szCs w:val="20"/>
                          </w:rPr>
                          <w:t xml:space="preserve"> of NOI to price, which is the cap r</w:t>
                        </w:r>
                        <w:r w:rsidRPr="00BC716F">
                          <w:rPr>
                            <w:rFonts w:ascii="Arial" w:hAnsi="Arial" w:cs="Arial"/>
                            <w:color w:val="000000"/>
                            <w:sz w:val="19"/>
                            <w:szCs w:val="20"/>
                          </w:rPr>
                          <w:t>ate.</w:t>
                        </w:r>
                      </w:p>
                    </w:txbxContent>
                  </v:textbox>
                </v:rect>
                <w10:wrap type="square"/>
              </v:group>
            </w:pict>
          </mc:Fallback>
        </mc:AlternateContent>
      </w:r>
      <w:r w:rsidR="005F08A3" w:rsidRPr="00D7399D">
        <w:rPr>
          <w:shd w:val="clear" w:color="auto" w:fill="000000" w:themeFill="text1"/>
        </w:rPr>
        <w:t> Figure 1.</w:t>
      </w:r>
      <w:r w:rsidR="00CB26A8" w:rsidRPr="00D7399D">
        <w:rPr>
          <w:shd w:val="clear" w:color="auto" w:fill="000000" w:themeFill="text1"/>
        </w:rPr>
        <w:t>3</w:t>
      </w:r>
      <w:r w:rsidR="005F08A3" w:rsidRPr="00D7399D">
        <w:rPr>
          <w:shd w:val="clear" w:color="auto" w:fill="000000" w:themeFill="text1"/>
        </w:rPr>
        <w:t> </w:t>
      </w:r>
      <w:r w:rsidR="00BB50B3" w:rsidRPr="00D7399D">
        <w:t xml:space="preserve"> Capital M</w:t>
      </w:r>
      <w:r w:rsidR="005F08A3" w:rsidRPr="00D7399D">
        <w:t>arkets</w:t>
      </w:r>
    </w:p>
    <w:p w14:paraId="724D0CC3" w14:textId="77777777" w:rsidR="007616D7" w:rsidRPr="00D7399D" w:rsidRDefault="007616D7" w:rsidP="007616D7">
      <w:pPr>
        <w:pStyle w:val="Heading2"/>
      </w:pPr>
      <w:bookmarkStart w:id="12" w:name="_Toc63848291"/>
      <w:r w:rsidRPr="00D7399D">
        <w:t>Space Market</w:t>
      </w:r>
      <w:bookmarkEnd w:id="12"/>
      <w:r w:rsidRPr="00D7399D">
        <w:t xml:space="preserve"> </w:t>
      </w:r>
    </w:p>
    <w:p w14:paraId="10EF7CB2" w14:textId="77777777" w:rsidR="007616D7" w:rsidRPr="00D7399D" w:rsidRDefault="007616D7" w:rsidP="007616D7">
      <w:r w:rsidRPr="00D7399D">
        <w:t>At any given point in time the current and potential users of space create a demand for space in what we sometimes</w:t>
      </w:r>
      <w:r w:rsidR="00C134AA" w:rsidRPr="00D7399D">
        <w:t xml:space="preserve"> refer to as the </w:t>
      </w:r>
      <w:r w:rsidR="00C134AA" w:rsidRPr="00D7399D">
        <w:rPr>
          <w:i/>
        </w:rPr>
        <w:t>space market</w:t>
      </w:r>
      <w:r w:rsidR="00BC75E2" w:rsidRPr="00D7399D">
        <w:rPr>
          <w:i/>
        </w:rPr>
        <w:fldChar w:fldCharType="begin"/>
      </w:r>
      <w:r w:rsidR="00BC75E2" w:rsidRPr="00D7399D">
        <w:instrText xml:space="preserve"> XE "</w:instrText>
      </w:r>
      <w:r w:rsidR="00BC75E2" w:rsidRPr="00D7399D">
        <w:rPr>
          <w:i/>
        </w:rPr>
        <w:instrText>space market</w:instrText>
      </w:r>
      <w:r w:rsidR="00BC75E2" w:rsidRPr="00D7399D">
        <w:instrText xml:space="preserve">" </w:instrText>
      </w:r>
      <w:r w:rsidR="00BC75E2" w:rsidRPr="00D7399D">
        <w:rPr>
          <w:i/>
        </w:rPr>
        <w:fldChar w:fldCharType="end"/>
      </w:r>
      <w:r w:rsidR="00C134AA" w:rsidRPr="00D7399D">
        <w:t>.</w:t>
      </w:r>
      <w:r w:rsidRPr="00D7399D">
        <w:t xml:space="preserve">  The demand for space is impacted by factors such as the growth of the economy, the demand for products and services from business, employment growth</w:t>
      </w:r>
      <w:r w:rsidR="00C134AA" w:rsidRPr="00D7399D">
        <w:t>,</w:t>
      </w:r>
      <w:r w:rsidRPr="00D7399D">
        <w:t xml:space="preserve"> etc. </w:t>
      </w:r>
      <w:r w:rsidR="00C134AA" w:rsidRPr="00D7399D">
        <w:t>(this</w:t>
      </w:r>
      <w:r w:rsidRPr="00D7399D">
        <w:t xml:space="preserve"> is covered in more depth in the next module and other CCIM courses</w:t>
      </w:r>
      <w:r w:rsidR="00C134AA" w:rsidRPr="00D7399D">
        <w:t>)</w:t>
      </w:r>
      <w:r w:rsidRPr="00D7399D">
        <w:t>.  The demand for space</w:t>
      </w:r>
      <w:r w:rsidR="00C134AA" w:rsidRPr="00D7399D">
        <w:t>,</w:t>
      </w:r>
      <w:r w:rsidRPr="00D7399D">
        <w:t xml:space="preserve"> coupled with the existing supply of space in the market</w:t>
      </w:r>
      <w:r w:rsidR="00C134AA" w:rsidRPr="00D7399D">
        <w:t>,</w:t>
      </w:r>
      <w:r w:rsidRPr="00D7399D">
        <w:t xml:space="preserve"> will result in a “price” for the space which we refer to as the market rent.  Of course this will differ for different types of space in different markets and can even vary considerably within the same building.  But the point is that it is the interaction of users of space with owners of existing space that determines market rents and results in lease terms offered to tenants.</w:t>
      </w:r>
    </w:p>
    <w:p w14:paraId="4E8F62D9" w14:textId="77777777" w:rsidR="007616D7" w:rsidRPr="00D7399D" w:rsidRDefault="007616D7" w:rsidP="007616D7">
      <w:r w:rsidRPr="00D7399D">
        <w:t>Figure 1.</w:t>
      </w:r>
      <w:r w:rsidR="00CB26A8" w:rsidRPr="00D7399D">
        <w:t>4</w:t>
      </w:r>
      <w:r w:rsidRPr="00D7399D">
        <w:t xml:space="preserve"> illustrates the way the supply an</w:t>
      </w:r>
      <w:r w:rsidR="00C134AA" w:rsidRPr="00D7399D">
        <w:t xml:space="preserve">d demand for space interacts to </w:t>
      </w:r>
      <w:r w:rsidRPr="00D7399D">
        <w:t>result in market rents.  The supply curve (S) is steep because in the short run it takes time for new sup</w:t>
      </w:r>
      <w:r w:rsidR="00C134AA" w:rsidRPr="00D7399D">
        <w:t xml:space="preserve">ply to come on the market.  The only way </w:t>
      </w:r>
      <w:r w:rsidRPr="00D7399D">
        <w:t xml:space="preserve">there can be new supply is for some of the existing vacant space to be made available to tenants.  Property owners may be holding off on leasing some of this space in anticipation of higher rents and if the price is right will make it available.  At the highest rent level all the vacant space might be made available although in practice this will probably never occur as there are always some frictions in the </w:t>
      </w:r>
      <w:r w:rsidRPr="00D7399D">
        <w:lastRenderedPageBreak/>
        <w:t>market resulting in vacancy.  The demand curve (D) reflects willingness of tenants to lease more space at lower rents, e.g., make more space available for each employee of an office building.  The intersection of supply and demand results in market rents and determines current occupancy</w:t>
      </w:r>
      <w:r w:rsidR="000A79EC" w:rsidRPr="00D7399D">
        <w:t xml:space="preserve"> of space (quantity occupied).  </w:t>
      </w:r>
      <w:r w:rsidRPr="00D7399D">
        <w:t xml:space="preserve">The </w:t>
      </w:r>
      <w:r w:rsidR="000A79EC" w:rsidRPr="00D7399D">
        <w:t xml:space="preserve">difference between this and </w:t>
      </w:r>
      <w:r w:rsidRPr="00D7399D">
        <w:t>available supply is the vacancy.</w:t>
      </w:r>
    </w:p>
    <w:p w14:paraId="6DD002C9" w14:textId="77777777" w:rsidR="00651807" w:rsidRPr="00D7399D" w:rsidRDefault="00651807" w:rsidP="0008628E">
      <w:pPr>
        <w:pStyle w:val="CCIMFigures"/>
        <w:keepNext/>
      </w:pPr>
      <w:r w:rsidRPr="00D7399D">
        <w:rPr>
          <w:shd w:val="clear" w:color="auto" w:fill="000000" w:themeFill="text1"/>
        </w:rPr>
        <w:t>Figure 1.</w:t>
      </w:r>
      <w:r w:rsidR="00CB26A8" w:rsidRPr="00D7399D">
        <w:rPr>
          <w:shd w:val="clear" w:color="auto" w:fill="000000" w:themeFill="text1"/>
        </w:rPr>
        <w:t>4</w:t>
      </w:r>
      <w:r w:rsidRPr="00D7399D">
        <w:rPr>
          <w:shd w:val="clear" w:color="auto" w:fill="000000" w:themeFill="text1"/>
        </w:rPr>
        <w:t> </w:t>
      </w:r>
      <w:r w:rsidRPr="00D7399D">
        <w:t xml:space="preserve"> The Market for Space</w:t>
      </w:r>
    </w:p>
    <w:p w14:paraId="6007BEB2" w14:textId="77777777" w:rsidR="007616D7" w:rsidRPr="00D7399D" w:rsidRDefault="00B225B6" w:rsidP="00651807">
      <w:pPr>
        <w:pStyle w:val="CCIMFigures"/>
      </w:pPr>
      <w:r w:rsidRPr="00D7399D">
        <w:rPr>
          <w:noProof/>
        </w:rPr>
        <mc:AlternateContent>
          <mc:Choice Requires="wpc">
            <w:drawing>
              <wp:inline distT="0" distB="0" distL="0" distR="0" wp14:anchorId="31C2E362" wp14:editId="1C9A04DD">
                <wp:extent cx="4182110" cy="2578735"/>
                <wp:effectExtent l="0" t="0" r="0" b="2540"/>
                <wp:docPr id="238" name="Canvas 23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7" name="Line 239"/>
                        <wps:cNvCnPr/>
                        <wps:spPr bwMode="auto">
                          <a:xfrm>
                            <a:off x="528617" y="163986"/>
                            <a:ext cx="520" cy="1939492"/>
                          </a:xfrm>
                          <a:prstGeom prst="line">
                            <a:avLst/>
                          </a:prstGeom>
                          <a:noFill/>
                          <a:ln w="19050" cap="rnd">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wps:wsp>
                        <wps:cNvPr id="38" name="Line 240"/>
                        <wps:cNvCnPr/>
                        <wps:spPr bwMode="auto">
                          <a:xfrm>
                            <a:off x="528097" y="2103985"/>
                            <a:ext cx="2916239" cy="506"/>
                          </a:xfrm>
                          <a:prstGeom prst="line">
                            <a:avLst/>
                          </a:prstGeom>
                          <a:noFill/>
                          <a:ln w="10" cap="rnd">
                            <a:solidFill>
                              <a:srgbClr val="000000"/>
                            </a:solidFill>
                            <a:round/>
                            <a:headEnd/>
                            <a:tailEnd/>
                          </a:ln>
                          <a:extLst>
                            <a:ext uri="{909E8E84-426E-40DD-AFC4-6F175D3DCCD1}">
                              <a14:hiddenFill xmlns:a14="http://schemas.microsoft.com/office/drawing/2010/main">
                                <a:noFill/>
                              </a14:hiddenFill>
                            </a:ext>
                          </a:extLst>
                        </wps:spPr>
                        <wps:bodyPr/>
                      </wps:wsp>
                      <wps:wsp>
                        <wps:cNvPr id="39" name="Rectangle 241"/>
                        <wps:cNvSpPr>
                          <a:spLocks noChangeArrowheads="1"/>
                        </wps:cNvSpPr>
                        <wps:spPr bwMode="auto">
                          <a:xfrm>
                            <a:off x="0" y="0"/>
                            <a:ext cx="567639" cy="42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C683A9" w14:textId="77777777" w:rsidR="00241E14" w:rsidRPr="00EF5793" w:rsidRDefault="00241E14" w:rsidP="00FF7200">
                              <w:pPr>
                                <w:jc w:val="center"/>
                                <w:rPr>
                                  <w:b/>
                                  <w:sz w:val="20"/>
                                  <w:szCs w:val="20"/>
                                </w:rPr>
                              </w:pPr>
                              <w:r w:rsidRPr="00EF5793">
                                <w:rPr>
                                  <w:rFonts w:ascii="Arial" w:hAnsi="Arial" w:cs="Arial"/>
                                  <w:b/>
                                  <w:color w:val="000000"/>
                                  <w:sz w:val="20"/>
                                  <w:szCs w:val="20"/>
                                </w:rPr>
                                <w:t>Market Rent</w:t>
                              </w:r>
                            </w:p>
                          </w:txbxContent>
                        </wps:txbx>
                        <wps:bodyPr rot="0" vert="horz" wrap="square" lIns="0" tIns="0" rIns="0" bIns="0" anchor="t" anchorCtr="0" upright="1">
                          <a:noAutofit/>
                        </wps:bodyPr>
                      </wps:wsp>
                      <wps:wsp>
                        <wps:cNvPr id="40" name="Rectangle 242"/>
                        <wps:cNvSpPr>
                          <a:spLocks noChangeArrowheads="1"/>
                        </wps:cNvSpPr>
                        <wps:spPr bwMode="auto">
                          <a:xfrm>
                            <a:off x="3367852" y="1936962"/>
                            <a:ext cx="813737" cy="51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E07564" w14:textId="77777777" w:rsidR="00241E14" w:rsidRDefault="00241E14" w:rsidP="00EF5793">
                              <w:pPr>
                                <w:spacing w:before="0" w:after="0" w:line="240" w:lineRule="auto"/>
                                <w:jc w:val="center"/>
                                <w:rPr>
                                  <w:rFonts w:ascii="Arial" w:hAnsi="Arial" w:cs="Arial"/>
                                  <w:b/>
                                  <w:color w:val="000000"/>
                                  <w:sz w:val="20"/>
                                  <w:szCs w:val="20"/>
                                </w:rPr>
                              </w:pPr>
                              <w:r w:rsidRPr="00EF5793">
                                <w:rPr>
                                  <w:rFonts w:ascii="Arial" w:hAnsi="Arial" w:cs="Arial"/>
                                  <w:b/>
                                  <w:color w:val="000000"/>
                                  <w:sz w:val="20"/>
                                  <w:szCs w:val="20"/>
                                </w:rPr>
                                <w:t xml:space="preserve">Quantity </w:t>
                              </w:r>
                            </w:p>
                            <w:p w14:paraId="14045931" w14:textId="77777777" w:rsidR="00241E14" w:rsidRPr="00EF5793" w:rsidRDefault="00241E14" w:rsidP="00EF5793">
                              <w:pPr>
                                <w:spacing w:before="0" w:after="0" w:line="240" w:lineRule="auto"/>
                                <w:jc w:val="center"/>
                                <w:rPr>
                                  <w:b/>
                                  <w:sz w:val="20"/>
                                  <w:szCs w:val="20"/>
                                </w:rPr>
                              </w:pPr>
                              <w:r w:rsidRPr="00EF5793">
                                <w:rPr>
                                  <w:rFonts w:ascii="Arial" w:hAnsi="Arial" w:cs="Arial"/>
                                  <w:b/>
                                  <w:color w:val="000000"/>
                                  <w:sz w:val="20"/>
                                  <w:szCs w:val="20"/>
                                </w:rPr>
                                <w:t>of Space</w:t>
                              </w:r>
                            </w:p>
                          </w:txbxContent>
                        </wps:txbx>
                        <wps:bodyPr rot="0" vert="horz" wrap="square" lIns="0" tIns="0" rIns="0" bIns="0" anchor="t" anchorCtr="0" upright="1">
                          <a:noAutofit/>
                        </wps:bodyPr>
                      </wps:wsp>
                      <wps:wsp>
                        <wps:cNvPr id="41" name="Line 243"/>
                        <wps:cNvCnPr/>
                        <wps:spPr bwMode="auto">
                          <a:xfrm>
                            <a:off x="732051" y="282927"/>
                            <a:ext cx="2319984" cy="1701611"/>
                          </a:xfrm>
                          <a:prstGeom prst="line">
                            <a:avLst/>
                          </a:prstGeom>
                          <a:noFill/>
                          <a:ln w="10" cap="rnd">
                            <a:solidFill>
                              <a:srgbClr val="000000"/>
                            </a:solidFill>
                            <a:round/>
                            <a:headEnd/>
                            <a:tailEnd/>
                          </a:ln>
                          <a:extLst>
                            <a:ext uri="{909E8E84-426E-40DD-AFC4-6F175D3DCCD1}">
                              <a14:hiddenFill xmlns:a14="http://schemas.microsoft.com/office/drawing/2010/main">
                                <a:noFill/>
                              </a14:hiddenFill>
                            </a:ext>
                          </a:extLst>
                        </wps:spPr>
                        <wps:bodyPr/>
                      </wps:wsp>
                      <wps:wsp>
                        <wps:cNvPr id="42" name="Line 244"/>
                        <wps:cNvCnPr/>
                        <wps:spPr bwMode="auto">
                          <a:xfrm flipV="1">
                            <a:off x="1464623" y="163986"/>
                            <a:ext cx="814258" cy="1781073"/>
                          </a:xfrm>
                          <a:prstGeom prst="line">
                            <a:avLst/>
                          </a:prstGeom>
                          <a:noFill/>
                          <a:ln w="10" cap="rnd">
                            <a:solidFill>
                              <a:srgbClr val="000000"/>
                            </a:solidFill>
                            <a:round/>
                            <a:headEnd/>
                            <a:tailEnd/>
                          </a:ln>
                          <a:extLst>
                            <a:ext uri="{909E8E84-426E-40DD-AFC4-6F175D3DCCD1}">
                              <a14:hiddenFill xmlns:a14="http://schemas.microsoft.com/office/drawing/2010/main">
                                <a:noFill/>
                              </a14:hiddenFill>
                            </a:ext>
                          </a:extLst>
                        </wps:spPr>
                        <wps:bodyPr/>
                      </wps:wsp>
                      <wps:wsp>
                        <wps:cNvPr id="43" name="Freeform 245"/>
                        <wps:cNvSpPr>
                          <a:spLocks noEditPoints="1"/>
                        </wps:cNvSpPr>
                        <wps:spPr bwMode="auto">
                          <a:xfrm>
                            <a:off x="2276279" y="161456"/>
                            <a:ext cx="5203" cy="1924814"/>
                          </a:xfrm>
                          <a:custGeom>
                            <a:avLst/>
                            <a:gdLst>
                              <a:gd name="T0" fmla="*/ 50 w 50"/>
                              <a:gd name="T1" fmla="*/ 25 h 19450"/>
                              <a:gd name="T2" fmla="*/ 50 w 50"/>
                              <a:gd name="T3" fmla="*/ 375 h 19450"/>
                              <a:gd name="T4" fmla="*/ 50 w 50"/>
                              <a:gd name="T5" fmla="*/ 725 h 19450"/>
                              <a:gd name="T6" fmla="*/ 50 w 50"/>
                              <a:gd name="T7" fmla="*/ 1075 h 19450"/>
                              <a:gd name="T8" fmla="*/ 50 w 50"/>
                              <a:gd name="T9" fmla="*/ 1425 h 19450"/>
                              <a:gd name="T10" fmla="*/ 50 w 50"/>
                              <a:gd name="T11" fmla="*/ 1775 h 19450"/>
                              <a:gd name="T12" fmla="*/ 50 w 50"/>
                              <a:gd name="T13" fmla="*/ 2125 h 19450"/>
                              <a:gd name="T14" fmla="*/ 50 w 50"/>
                              <a:gd name="T15" fmla="*/ 2475 h 19450"/>
                              <a:gd name="T16" fmla="*/ 50 w 50"/>
                              <a:gd name="T17" fmla="*/ 2825 h 19450"/>
                              <a:gd name="T18" fmla="*/ 50 w 50"/>
                              <a:gd name="T19" fmla="*/ 3175 h 19450"/>
                              <a:gd name="T20" fmla="*/ 50 w 50"/>
                              <a:gd name="T21" fmla="*/ 3525 h 19450"/>
                              <a:gd name="T22" fmla="*/ 50 w 50"/>
                              <a:gd name="T23" fmla="*/ 3875 h 19450"/>
                              <a:gd name="T24" fmla="*/ 50 w 50"/>
                              <a:gd name="T25" fmla="*/ 4225 h 19450"/>
                              <a:gd name="T26" fmla="*/ 50 w 50"/>
                              <a:gd name="T27" fmla="*/ 4575 h 19450"/>
                              <a:gd name="T28" fmla="*/ 50 w 50"/>
                              <a:gd name="T29" fmla="*/ 4925 h 19450"/>
                              <a:gd name="T30" fmla="*/ 50 w 50"/>
                              <a:gd name="T31" fmla="*/ 5275 h 19450"/>
                              <a:gd name="T32" fmla="*/ 50 w 50"/>
                              <a:gd name="T33" fmla="*/ 5625 h 19450"/>
                              <a:gd name="T34" fmla="*/ 50 w 50"/>
                              <a:gd name="T35" fmla="*/ 5975 h 19450"/>
                              <a:gd name="T36" fmla="*/ 50 w 50"/>
                              <a:gd name="T37" fmla="*/ 6325 h 19450"/>
                              <a:gd name="T38" fmla="*/ 50 w 50"/>
                              <a:gd name="T39" fmla="*/ 6675 h 19450"/>
                              <a:gd name="T40" fmla="*/ 50 w 50"/>
                              <a:gd name="T41" fmla="*/ 7025 h 19450"/>
                              <a:gd name="T42" fmla="*/ 50 w 50"/>
                              <a:gd name="T43" fmla="*/ 7375 h 19450"/>
                              <a:gd name="T44" fmla="*/ 50 w 50"/>
                              <a:gd name="T45" fmla="*/ 7725 h 19450"/>
                              <a:gd name="T46" fmla="*/ 50 w 50"/>
                              <a:gd name="T47" fmla="*/ 8075 h 19450"/>
                              <a:gd name="T48" fmla="*/ 50 w 50"/>
                              <a:gd name="T49" fmla="*/ 8425 h 19450"/>
                              <a:gd name="T50" fmla="*/ 50 w 50"/>
                              <a:gd name="T51" fmla="*/ 8775 h 19450"/>
                              <a:gd name="T52" fmla="*/ 50 w 50"/>
                              <a:gd name="T53" fmla="*/ 9125 h 19450"/>
                              <a:gd name="T54" fmla="*/ 50 w 50"/>
                              <a:gd name="T55" fmla="*/ 9475 h 19450"/>
                              <a:gd name="T56" fmla="*/ 50 w 50"/>
                              <a:gd name="T57" fmla="*/ 9825 h 19450"/>
                              <a:gd name="T58" fmla="*/ 50 w 50"/>
                              <a:gd name="T59" fmla="*/ 10175 h 19450"/>
                              <a:gd name="T60" fmla="*/ 50 w 50"/>
                              <a:gd name="T61" fmla="*/ 10525 h 19450"/>
                              <a:gd name="T62" fmla="*/ 50 w 50"/>
                              <a:gd name="T63" fmla="*/ 10875 h 19450"/>
                              <a:gd name="T64" fmla="*/ 50 w 50"/>
                              <a:gd name="T65" fmla="*/ 11225 h 19450"/>
                              <a:gd name="T66" fmla="*/ 50 w 50"/>
                              <a:gd name="T67" fmla="*/ 11575 h 19450"/>
                              <a:gd name="T68" fmla="*/ 50 w 50"/>
                              <a:gd name="T69" fmla="*/ 11925 h 19450"/>
                              <a:gd name="T70" fmla="*/ 50 w 50"/>
                              <a:gd name="T71" fmla="*/ 12275 h 19450"/>
                              <a:gd name="T72" fmla="*/ 50 w 50"/>
                              <a:gd name="T73" fmla="*/ 12625 h 19450"/>
                              <a:gd name="T74" fmla="*/ 50 w 50"/>
                              <a:gd name="T75" fmla="*/ 12975 h 19450"/>
                              <a:gd name="T76" fmla="*/ 50 w 50"/>
                              <a:gd name="T77" fmla="*/ 13325 h 19450"/>
                              <a:gd name="T78" fmla="*/ 50 w 50"/>
                              <a:gd name="T79" fmla="*/ 13675 h 19450"/>
                              <a:gd name="T80" fmla="*/ 50 w 50"/>
                              <a:gd name="T81" fmla="*/ 14025 h 19450"/>
                              <a:gd name="T82" fmla="*/ 50 w 50"/>
                              <a:gd name="T83" fmla="*/ 14375 h 19450"/>
                              <a:gd name="T84" fmla="*/ 50 w 50"/>
                              <a:gd name="T85" fmla="*/ 14725 h 19450"/>
                              <a:gd name="T86" fmla="*/ 50 w 50"/>
                              <a:gd name="T87" fmla="*/ 15075 h 19450"/>
                              <a:gd name="T88" fmla="*/ 50 w 50"/>
                              <a:gd name="T89" fmla="*/ 15425 h 19450"/>
                              <a:gd name="T90" fmla="*/ 50 w 50"/>
                              <a:gd name="T91" fmla="*/ 15775 h 19450"/>
                              <a:gd name="T92" fmla="*/ 50 w 50"/>
                              <a:gd name="T93" fmla="*/ 16125 h 19450"/>
                              <a:gd name="T94" fmla="*/ 50 w 50"/>
                              <a:gd name="T95" fmla="*/ 16475 h 19450"/>
                              <a:gd name="T96" fmla="*/ 50 w 50"/>
                              <a:gd name="T97" fmla="*/ 16825 h 19450"/>
                              <a:gd name="T98" fmla="*/ 50 w 50"/>
                              <a:gd name="T99" fmla="*/ 17175 h 19450"/>
                              <a:gd name="T100" fmla="*/ 50 w 50"/>
                              <a:gd name="T101" fmla="*/ 17525 h 19450"/>
                              <a:gd name="T102" fmla="*/ 50 w 50"/>
                              <a:gd name="T103" fmla="*/ 17875 h 19450"/>
                              <a:gd name="T104" fmla="*/ 50 w 50"/>
                              <a:gd name="T105" fmla="*/ 18225 h 19450"/>
                              <a:gd name="T106" fmla="*/ 50 w 50"/>
                              <a:gd name="T107" fmla="*/ 18575 h 19450"/>
                              <a:gd name="T108" fmla="*/ 50 w 50"/>
                              <a:gd name="T109" fmla="*/ 18925 h 19450"/>
                              <a:gd name="T110" fmla="*/ 50 w 50"/>
                              <a:gd name="T111" fmla="*/ 19275 h 19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0" h="19450">
                                <a:moveTo>
                                  <a:pt x="50" y="25"/>
                                </a:moveTo>
                                <a:lnTo>
                                  <a:pt x="50" y="175"/>
                                </a:lnTo>
                                <a:cubicBezTo>
                                  <a:pt x="50" y="189"/>
                                  <a:pt x="39" y="200"/>
                                  <a:pt x="25" y="200"/>
                                </a:cubicBezTo>
                                <a:cubicBezTo>
                                  <a:pt x="12" y="200"/>
                                  <a:pt x="0" y="189"/>
                                  <a:pt x="0" y="175"/>
                                </a:cubicBezTo>
                                <a:lnTo>
                                  <a:pt x="0" y="25"/>
                                </a:lnTo>
                                <a:cubicBezTo>
                                  <a:pt x="0" y="12"/>
                                  <a:pt x="12" y="0"/>
                                  <a:pt x="25" y="0"/>
                                </a:cubicBezTo>
                                <a:cubicBezTo>
                                  <a:pt x="39" y="0"/>
                                  <a:pt x="50" y="12"/>
                                  <a:pt x="50" y="25"/>
                                </a:cubicBezTo>
                                <a:close/>
                                <a:moveTo>
                                  <a:pt x="50" y="375"/>
                                </a:moveTo>
                                <a:lnTo>
                                  <a:pt x="50" y="525"/>
                                </a:lnTo>
                                <a:cubicBezTo>
                                  <a:pt x="50" y="539"/>
                                  <a:pt x="39" y="550"/>
                                  <a:pt x="25" y="550"/>
                                </a:cubicBezTo>
                                <a:cubicBezTo>
                                  <a:pt x="12" y="550"/>
                                  <a:pt x="0" y="539"/>
                                  <a:pt x="0" y="525"/>
                                </a:cubicBezTo>
                                <a:lnTo>
                                  <a:pt x="0" y="375"/>
                                </a:lnTo>
                                <a:cubicBezTo>
                                  <a:pt x="0" y="362"/>
                                  <a:pt x="12" y="350"/>
                                  <a:pt x="25" y="350"/>
                                </a:cubicBezTo>
                                <a:cubicBezTo>
                                  <a:pt x="39" y="350"/>
                                  <a:pt x="50" y="362"/>
                                  <a:pt x="50" y="375"/>
                                </a:cubicBezTo>
                                <a:close/>
                                <a:moveTo>
                                  <a:pt x="50" y="725"/>
                                </a:moveTo>
                                <a:lnTo>
                                  <a:pt x="50" y="875"/>
                                </a:lnTo>
                                <a:cubicBezTo>
                                  <a:pt x="50" y="889"/>
                                  <a:pt x="39" y="900"/>
                                  <a:pt x="25" y="900"/>
                                </a:cubicBezTo>
                                <a:cubicBezTo>
                                  <a:pt x="12" y="900"/>
                                  <a:pt x="0" y="889"/>
                                  <a:pt x="0" y="875"/>
                                </a:cubicBezTo>
                                <a:lnTo>
                                  <a:pt x="0" y="725"/>
                                </a:lnTo>
                                <a:cubicBezTo>
                                  <a:pt x="0" y="712"/>
                                  <a:pt x="12" y="700"/>
                                  <a:pt x="25" y="700"/>
                                </a:cubicBezTo>
                                <a:cubicBezTo>
                                  <a:pt x="39" y="700"/>
                                  <a:pt x="50" y="712"/>
                                  <a:pt x="50" y="725"/>
                                </a:cubicBezTo>
                                <a:close/>
                                <a:moveTo>
                                  <a:pt x="50" y="1075"/>
                                </a:moveTo>
                                <a:lnTo>
                                  <a:pt x="50" y="1225"/>
                                </a:lnTo>
                                <a:cubicBezTo>
                                  <a:pt x="50" y="1239"/>
                                  <a:pt x="39" y="1250"/>
                                  <a:pt x="25" y="1250"/>
                                </a:cubicBezTo>
                                <a:cubicBezTo>
                                  <a:pt x="12" y="1250"/>
                                  <a:pt x="0" y="1239"/>
                                  <a:pt x="0" y="1225"/>
                                </a:cubicBezTo>
                                <a:lnTo>
                                  <a:pt x="0" y="1075"/>
                                </a:lnTo>
                                <a:cubicBezTo>
                                  <a:pt x="0" y="1062"/>
                                  <a:pt x="12" y="1050"/>
                                  <a:pt x="25" y="1050"/>
                                </a:cubicBezTo>
                                <a:cubicBezTo>
                                  <a:pt x="39" y="1050"/>
                                  <a:pt x="50" y="1062"/>
                                  <a:pt x="50" y="1075"/>
                                </a:cubicBezTo>
                                <a:close/>
                                <a:moveTo>
                                  <a:pt x="50" y="1425"/>
                                </a:moveTo>
                                <a:lnTo>
                                  <a:pt x="50" y="1575"/>
                                </a:lnTo>
                                <a:cubicBezTo>
                                  <a:pt x="50" y="1589"/>
                                  <a:pt x="39" y="1600"/>
                                  <a:pt x="25" y="1600"/>
                                </a:cubicBezTo>
                                <a:cubicBezTo>
                                  <a:pt x="12" y="1600"/>
                                  <a:pt x="0" y="1589"/>
                                  <a:pt x="0" y="1575"/>
                                </a:cubicBezTo>
                                <a:lnTo>
                                  <a:pt x="0" y="1425"/>
                                </a:lnTo>
                                <a:cubicBezTo>
                                  <a:pt x="0" y="1412"/>
                                  <a:pt x="12" y="1400"/>
                                  <a:pt x="25" y="1400"/>
                                </a:cubicBezTo>
                                <a:cubicBezTo>
                                  <a:pt x="39" y="1400"/>
                                  <a:pt x="50" y="1412"/>
                                  <a:pt x="50" y="1425"/>
                                </a:cubicBezTo>
                                <a:close/>
                                <a:moveTo>
                                  <a:pt x="50" y="1775"/>
                                </a:moveTo>
                                <a:lnTo>
                                  <a:pt x="50" y="1925"/>
                                </a:lnTo>
                                <a:cubicBezTo>
                                  <a:pt x="50" y="1939"/>
                                  <a:pt x="39" y="1950"/>
                                  <a:pt x="25" y="1950"/>
                                </a:cubicBezTo>
                                <a:cubicBezTo>
                                  <a:pt x="12" y="1950"/>
                                  <a:pt x="0" y="1939"/>
                                  <a:pt x="0" y="1925"/>
                                </a:cubicBezTo>
                                <a:lnTo>
                                  <a:pt x="0" y="1775"/>
                                </a:lnTo>
                                <a:cubicBezTo>
                                  <a:pt x="0" y="1762"/>
                                  <a:pt x="12" y="1750"/>
                                  <a:pt x="25" y="1750"/>
                                </a:cubicBezTo>
                                <a:cubicBezTo>
                                  <a:pt x="39" y="1750"/>
                                  <a:pt x="50" y="1762"/>
                                  <a:pt x="50" y="1775"/>
                                </a:cubicBezTo>
                                <a:close/>
                                <a:moveTo>
                                  <a:pt x="50" y="2125"/>
                                </a:moveTo>
                                <a:lnTo>
                                  <a:pt x="50" y="2275"/>
                                </a:lnTo>
                                <a:cubicBezTo>
                                  <a:pt x="50" y="2289"/>
                                  <a:pt x="39" y="2300"/>
                                  <a:pt x="25" y="2300"/>
                                </a:cubicBezTo>
                                <a:cubicBezTo>
                                  <a:pt x="12" y="2300"/>
                                  <a:pt x="0" y="2289"/>
                                  <a:pt x="0" y="2275"/>
                                </a:cubicBezTo>
                                <a:lnTo>
                                  <a:pt x="0" y="2125"/>
                                </a:lnTo>
                                <a:cubicBezTo>
                                  <a:pt x="0" y="2112"/>
                                  <a:pt x="12" y="2100"/>
                                  <a:pt x="25" y="2100"/>
                                </a:cubicBezTo>
                                <a:cubicBezTo>
                                  <a:pt x="39" y="2100"/>
                                  <a:pt x="50" y="2112"/>
                                  <a:pt x="50" y="2125"/>
                                </a:cubicBezTo>
                                <a:close/>
                                <a:moveTo>
                                  <a:pt x="50" y="2475"/>
                                </a:moveTo>
                                <a:lnTo>
                                  <a:pt x="50" y="2625"/>
                                </a:lnTo>
                                <a:cubicBezTo>
                                  <a:pt x="50" y="2639"/>
                                  <a:pt x="39" y="2650"/>
                                  <a:pt x="25" y="2650"/>
                                </a:cubicBezTo>
                                <a:cubicBezTo>
                                  <a:pt x="12" y="2650"/>
                                  <a:pt x="0" y="2639"/>
                                  <a:pt x="0" y="2625"/>
                                </a:cubicBezTo>
                                <a:lnTo>
                                  <a:pt x="0" y="2475"/>
                                </a:lnTo>
                                <a:cubicBezTo>
                                  <a:pt x="0" y="2462"/>
                                  <a:pt x="12" y="2450"/>
                                  <a:pt x="25" y="2450"/>
                                </a:cubicBezTo>
                                <a:cubicBezTo>
                                  <a:pt x="39" y="2450"/>
                                  <a:pt x="50" y="2462"/>
                                  <a:pt x="50" y="2475"/>
                                </a:cubicBezTo>
                                <a:close/>
                                <a:moveTo>
                                  <a:pt x="50" y="2825"/>
                                </a:moveTo>
                                <a:lnTo>
                                  <a:pt x="50" y="2975"/>
                                </a:lnTo>
                                <a:cubicBezTo>
                                  <a:pt x="50" y="2989"/>
                                  <a:pt x="39" y="3000"/>
                                  <a:pt x="25" y="3000"/>
                                </a:cubicBezTo>
                                <a:cubicBezTo>
                                  <a:pt x="12" y="3000"/>
                                  <a:pt x="0" y="2989"/>
                                  <a:pt x="0" y="2975"/>
                                </a:cubicBezTo>
                                <a:lnTo>
                                  <a:pt x="0" y="2825"/>
                                </a:lnTo>
                                <a:cubicBezTo>
                                  <a:pt x="0" y="2812"/>
                                  <a:pt x="12" y="2800"/>
                                  <a:pt x="25" y="2800"/>
                                </a:cubicBezTo>
                                <a:cubicBezTo>
                                  <a:pt x="39" y="2800"/>
                                  <a:pt x="50" y="2812"/>
                                  <a:pt x="50" y="2825"/>
                                </a:cubicBezTo>
                                <a:close/>
                                <a:moveTo>
                                  <a:pt x="50" y="3175"/>
                                </a:moveTo>
                                <a:lnTo>
                                  <a:pt x="50" y="3325"/>
                                </a:lnTo>
                                <a:cubicBezTo>
                                  <a:pt x="50" y="3339"/>
                                  <a:pt x="39" y="3350"/>
                                  <a:pt x="25" y="3350"/>
                                </a:cubicBezTo>
                                <a:cubicBezTo>
                                  <a:pt x="12" y="3350"/>
                                  <a:pt x="0" y="3339"/>
                                  <a:pt x="0" y="3325"/>
                                </a:cubicBezTo>
                                <a:lnTo>
                                  <a:pt x="0" y="3175"/>
                                </a:lnTo>
                                <a:cubicBezTo>
                                  <a:pt x="0" y="3162"/>
                                  <a:pt x="12" y="3150"/>
                                  <a:pt x="25" y="3150"/>
                                </a:cubicBezTo>
                                <a:cubicBezTo>
                                  <a:pt x="39" y="3150"/>
                                  <a:pt x="50" y="3162"/>
                                  <a:pt x="50" y="3175"/>
                                </a:cubicBezTo>
                                <a:close/>
                                <a:moveTo>
                                  <a:pt x="50" y="3525"/>
                                </a:moveTo>
                                <a:lnTo>
                                  <a:pt x="50" y="3675"/>
                                </a:lnTo>
                                <a:cubicBezTo>
                                  <a:pt x="50" y="3689"/>
                                  <a:pt x="39" y="3700"/>
                                  <a:pt x="25" y="3700"/>
                                </a:cubicBezTo>
                                <a:cubicBezTo>
                                  <a:pt x="12" y="3700"/>
                                  <a:pt x="0" y="3689"/>
                                  <a:pt x="0" y="3675"/>
                                </a:cubicBezTo>
                                <a:lnTo>
                                  <a:pt x="0" y="3525"/>
                                </a:lnTo>
                                <a:cubicBezTo>
                                  <a:pt x="0" y="3512"/>
                                  <a:pt x="12" y="3500"/>
                                  <a:pt x="25" y="3500"/>
                                </a:cubicBezTo>
                                <a:cubicBezTo>
                                  <a:pt x="39" y="3500"/>
                                  <a:pt x="50" y="3512"/>
                                  <a:pt x="50" y="3525"/>
                                </a:cubicBezTo>
                                <a:close/>
                                <a:moveTo>
                                  <a:pt x="50" y="3875"/>
                                </a:moveTo>
                                <a:lnTo>
                                  <a:pt x="50" y="4025"/>
                                </a:lnTo>
                                <a:cubicBezTo>
                                  <a:pt x="50" y="4039"/>
                                  <a:pt x="39" y="4050"/>
                                  <a:pt x="25" y="4050"/>
                                </a:cubicBezTo>
                                <a:cubicBezTo>
                                  <a:pt x="12" y="4050"/>
                                  <a:pt x="0" y="4039"/>
                                  <a:pt x="0" y="4025"/>
                                </a:cubicBezTo>
                                <a:lnTo>
                                  <a:pt x="0" y="3875"/>
                                </a:lnTo>
                                <a:cubicBezTo>
                                  <a:pt x="0" y="3862"/>
                                  <a:pt x="12" y="3850"/>
                                  <a:pt x="25" y="3850"/>
                                </a:cubicBezTo>
                                <a:cubicBezTo>
                                  <a:pt x="39" y="3850"/>
                                  <a:pt x="50" y="3862"/>
                                  <a:pt x="50" y="3875"/>
                                </a:cubicBezTo>
                                <a:close/>
                                <a:moveTo>
                                  <a:pt x="50" y="4225"/>
                                </a:moveTo>
                                <a:lnTo>
                                  <a:pt x="50" y="4375"/>
                                </a:lnTo>
                                <a:cubicBezTo>
                                  <a:pt x="50" y="4389"/>
                                  <a:pt x="39" y="4400"/>
                                  <a:pt x="25" y="4400"/>
                                </a:cubicBezTo>
                                <a:cubicBezTo>
                                  <a:pt x="12" y="4400"/>
                                  <a:pt x="0" y="4389"/>
                                  <a:pt x="0" y="4375"/>
                                </a:cubicBezTo>
                                <a:lnTo>
                                  <a:pt x="0" y="4225"/>
                                </a:lnTo>
                                <a:cubicBezTo>
                                  <a:pt x="0" y="4212"/>
                                  <a:pt x="12" y="4200"/>
                                  <a:pt x="25" y="4200"/>
                                </a:cubicBezTo>
                                <a:cubicBezTo>
                                  <a:pt x="39" y="4200"/>
                                  <a:pt x="50" y="4212"/>
                                  <a:pt x="50" y="4225"/>
                                </a:cubicBezTo>
                                <a:close/>
                                <a:moveTo>
                                  <a:pt x="50" y="4575"/>
                                </a:moveTo>
                                <a:lnTo>
                                  <a:pt x="50" y="4725"/>
                                </a:lnTo>
                                <a:cubicBezTo>
                                  <a:pt x="50" y="4739"/>
                                  <a:pt x="39" y="4750"/>
                                  <a:pt x="25" y="4750"/>
                                </a:cubicBezTo>
                                <a:cubicBezTo>
                                  <a:pt x="12" y="4750"/>
                                  <a:pt x="0" y="4739"/>
                                  <a:pt x="0" y="4725"/>
                                </a:cubicBezTo>
                                <a:lnTo>
                                  <a:pt x="0" y="4575"/>
                                </a:lnTo>
                                <a:cubicBezTo>
                                  <a:pt x="0" y="4562"/>
                                  <a:pt x="12" y="4550"/>
                                  <a:pt x="25" y="4550"/>
                                </a:cubicBezTo>
                                <a:cubicBezTo>
                                  <a:pt x="39" y="4550"/>
                                  <a:pt x="50" y="4562"/>
                                  <a:pt x="50" y="4575"/>
                                </a:cubicBezTo>
                                <a:close/>
                                <a:moveTo>
                                  <a:pt x="50" y="4925"/>
                                </a:moveTo>
                                <a:lnTo>
                                  <a:pt x="50" y="5075"/>
                                </a:lnTo>
                                <a:cubicBezTo>
                                  <a:pt x="50" y="5089"/>
                                  <a:pt x="39" y="5100"/>
                                  <a:pt x="25" y="5100"/>
                                </a:cubicBezTo>
                                <a:cubicBezTo>
                                  <a:pt x="12" y="5100"/>
                                  <a:pt x="0" y="5089"/>
                                  <a:pt x="0" y="5075"/>
                                </a:cubicBezTo>
                                <a:lnTo>
                                  <a:pt x="0" y="4925"/>
                                </a:lnTo>
                                <a:cubicBezTo>
                                  <a:pt x="0" y="4912"/>
                                  <a:pt x="12" y="4900"/>
                                  <a:pt x="25" y="4900"/>
                                </a:cubicBezTo>
                                <a:cubicBezTo>
                                  <a:pt x="39" y="4900"/>
                                  <a:pt x="50" y="4912"/>
                                  <a:pt x="50" y="4925"/>
                                </a:cubicBezTo>
                                <a:close/>
                                <a:moveTo>
                                  <a:pt x="50" y="5275"/>
                                </a:moveTo>
                                <a:lnTo>
                                  <a:pt x="50" y="5425"/>
                                </a:lnTo>
                                <a:cubicBezTo>
                                  <a:pt x="50" y="5439"/>
                                  <a:pt x="39" y="5450"/>
                                  <a:pt x="25" y="5450"/>
                                </a:cubicBezTo>
                                <a:cubicBezTo>
                                  <a:pt x="12" y="5450"/>
                                  <a:pt x="0" y="5439"/>
                                  <a:pt x="0" y="5425"/>
                                </a:cubicBezTo>
                                <a:lnTo>
                                  <a:pt x="0" y="5275"/>
                                </a:lnTo>
                                <a:cubicBezTo>
                                  <a:pt x="0" y="5262"/>
                                  <a:pt x="12" y="5250"/>
                                  <a:pt x="25" y="5250"/>
                                </a:cubicBezTo>
                                <a:cubicBezTo>
                                  <a:pt x="39" y="5250"/>
                                  <a:pt x="50" y="5262"/>
                                  <a:pt x="50" y="5275"/>
                                </a:cubicBezTo>
                                <a:close/>
                                <a:moveTo>
                                  <a:pt x="50" y="5625"/>
                                </a:moveTo>
                                <a:lnTo>
                                  <a:pt x="50" y="5775"/>
                                </a:lnTo>
                                <a:cubicBezTo>
                                  <a:pt x="50" y="5789"/>
                                  <a:pt x="39" y="5800"/>
                                  <a:pt x="25" y="5800"/>
                                </a:cubicBezTo>
                                <a:cubicBezTo>
                                  <a:pt x="12" y="5800"/>
                                  <a:pt x="0" y="5789"/>
                                  <a:pt x="0" y="5775"/>
                                </a:cubicBezTo>
                                <a:lnTo>
                                  <a:pt x="0" y="5625"/>
                                </a:lnTo>
                                <a:cubicBezTo>
                                  <a:pt x="0" y="5612"/>
                                  <a:pt x="12" y="5600"/>
                                  <a:pt x="25" y="5600"/>
                                </a:cubicBezTo>
                                <a:cubicBezTo>
                                  <a:pt x="39" y="5600"/>
                                  <a:pt x="50" y="5612"/>
                                  <a:pt x="50" y="5625"/>
                                </a:cubicBezTo>
                                <a:close/>
                                <a:moveTo>
                                  <a:pt x="50" y="5975"/>
                                </a:moveTo>
                                <a:lnTo>
                                  <a:pt x="50" y="6125"/>
                                </a:lnTo>
                                <a:cubicBezTo>
                                  <a:pt x="50" y="6139"/>
                                  <a:pt x="39" y="6150"/>
                                  <a:pt x="25" y="6150"/>
                                </a:cubicBezTo>
                                <a:cubicBezTo>
                                  <a:pt x="12" y="6150"/>
                                  <a:pt x="0" y="6139"/>
                                  <a:pt x="0" y="6125"/>
                                </a:cubicBezTo>
                                <a:lnTo>
                                  <a:pt x="0" y="5975"/>
                                </a:lnTo>
                                <a:cubicBezTo>
                                  <a:pt x="0" y="5962"/>
                                  <a:pt x="12" y="5950"/>
                                  <a:pt x="25" y="5950"/>
                                </a:cubicBezTo>
                                <a:cubicBezTo>
                                  <a:pt x="39" y="5950"/>
                                  <a:pt x="50" y="5962"/>
                                  <a:pt x="50" y="5975"/>
                                </a:cubicBezTo>
                                <a:close/>
                                <a:moveTo>
                                  <a:pt x="50" y="6325"/>
                                </a:moveTo>
                                <a:lnTo>
                                  <a:pt x="50" y="6475"/>
                                </a:lnTo>
                                <a:cubicBezTo>
                                  <a:pt x="50" y="6489"/>
                                  <a:pt x="39" y="6500"/>
                                  <a:pt x="25" y="6500"/>
                                </a:cubicBezTo>
                                <a:cubicBezTo>
                                  <a:pt x="12" y="6500"/>
                                  <a:pt x="0" y="6489"/>
                                  <a:pt x="0" y="6475"/>
                                </a:cubicBezTo>
                                <a:lnTo>
                                  <a:pt x="0" y="6325"/>
                                </a:lnTo>
                                <a:cubicBezTo>
                                  <a:pt x="0" y="6312"/>
                                  <a:pt x="12" y="6300"/>
                                  <a:pt x="25" y="6300"/>
                                </a:cubicBezTo>
                                <a:cubicBezTo>
                                  <a:pt x="39" y="6300"/>
                                  <a:pt x="50" y="6312"/>
                                  <a:pt x="50" y="6325"/>
                                </a:cubicBezTo>
                                <a:close/>
                                <a:moveTo>
                                  <a:pt x="50" y="6675"/>
                                </a:moveTo>
                                <a:lnTo>
                                  <a:pt x="50" y="6825"/>
                                </a:lnTo>
                                <a:cubicBezTo>
                                  <a:pt x="50" y="6839"/>
                                  <a:pt x="39" y="6850"/>
                                  <a:pt x="25" y="6850"/>
                                </a:cubicBezTo>
                                <a:cubicBezTo>
                                  <a:pt x="12" y="6850"/>
                                  <a:pt x="0" y="6839"/>
                                  <a:pt x="0" y="6825"/>
                                </a:cubicBezTo>
                                <a:lnTo>
                                  <a:pt x="0" y="6675"/>
                                </a:lnTo>
                                <a:cubicBezTo>
                                  <a:pt x="0" y="6662"/>
                                  <a:pt x="12" y="6650"/>
                                  <a:pt x="25" y="6650"/>
                                </a:cubicBezTo>
                                <a:cubicBezTo>
                                  <a:pt x="39" y="6650"/>
                                  <a:pt x="50" y="6662"/>
                                  <a:pt x="50" y="6675"/>
                                </a:cubicBezTo>
                                <a:close/>
                                <a:moveTo>
                                  <a:pt x="50" y="7025"/>
                                </a:moveTo>
                                <a:lnTo>
                                  <a:pt x="50" y="7175"/>
                                </a:lnTo>
                                <a:cubicBezTo>
                                  <a:pt x="50" y="7189"/>
                                  <a:pt x="39" y="7200"/>
                                  <a:pt x="25" y="7200"/>
                                </a:cubicBezTo>
                                <a:cubicBezTo>
                                  <a:pt x="12" y="7200"/>
                                  <a:pt x="0" y="7189"/>
                                  <a:pt x="0" y="7175"/>
                                </a:cubicBezTo>
                                <a:lnTo>
                                  <a:pt x="0" y="7025"/>
                                </a:lnTo>
                                <a:cubicBezTo>
                                  <a:pt x="0" y="7012"/>
                                  <a:pt x="12" y="7000"/>
                                  <a:pt x="25" y="7000"/>
                                </a:cubicBezTo>
                                <a:cubicBezTo>
                                  <a:pt x="39" y="7000"/>
                                  <a:pt x="50" y="7012"/>
                                  <a:pt x="50" y="7025"/>
                                </a:cubicBezTo>
                                <a:close/>
                                <a:moveTo>
                                  <a:pt x="50" y="7375"/>
                                </a:moveTo>
                                <a:lnTo>
                                  <a:pt x="50" y="7525"/>
                                </a:lnTo>
                                <a:cubicBezTo>
                                  <a:pt x="50" y="7539"/>
                                  <a:pt x="39" y="7550"/>
                                  <a:pt x="25" y="7550"/>
                                </a:cubicBezTo>
                                <a:cubicBezTo>
                                  <a:pt x="12" y="7550"/>
                                  <a:pt x="0" y="7539"/>
                                  <a:pt x="0" y="7525"/>
                                </a:cubicBezTo>
                                <a:lnTo>
                                  <a:pt x="0" y="7375"/>
                                </a:lnTo>
                                <a:cubicBezTo>
                                  <a:pt x="0" y="7362"/>
                                  <a:pt x="12" y="7350"/>
                                  <a:pt x="25" y="7350"/>
                                </a:cubicBezTo>
                                <a:cubicBezTo>
                                  <a:pt x="39" y="7350"/>
                                  <a:pt x="50" y="7362"/>
                                  <a:pt x="50" y="7375"/>
                                </a:cubicBezTo>
                                <a:close/>
                                <a:moveTo>
                                  <a:pt x="50" y="7725"/>
                                </a:moveTo>
                                <a:lnTo>
                                  <a:pt x="50" y="7875"/>
                                </a:lnTo>
                                <a:cubicBezTo>
                                  <a:pt x="50" y="7889"/>
                                  <a:pt x="39" y="7900"/>
                                  <a:pt x="25" y="7900"/>
                                </a:cubicBezTo>
                                <a:cubicBezTo>
                                  <a:pt x="12" y="7900"/>
                                  <a:pt x="0" y="7889"/>
                                  <a:pt x="0" y="7875"/>
                                </a:cubicBezTo>
                                <a:lnTo>
                                  <a:pt x="0" y="7725"/>
                                </a:lnTo>
                                <a:cubicBezTo>
                                  <a:pt x="0" y="7712"/>
                                  <a:pt x="12" y="7700"/>
                                  <a:pt x="25" y="7700"/>
                                </a:cubicBezTo>
                                <a:cubicBezTo>
                                  <a:pt x="39" y="7700"/>
                                  <a:pt x="50" y="7712"/>
                                  <a:pt x="50" y="7725"/>
                                </a:cubicBezTo>
                                <a:close/>
                                <a:moveTo>
                                  <a:pt x="50" y="8075"/>
                                </a:moveTo>
                                <a:lnTo>
                                  <a:pt x="50" y="8225"/>
                                </a:lnTo>
                                <a:cubicBezTo>
                                  <a:pt x="50" y="8239"/>
                                  <a:pt x="39" y="8250"/>
                                  <a:pt x="25" y="8250"/>
                                </a:cubicBezTo>
                                <a:cubicBezTo>
                                  <a:pt x="12" y="8250"/>
                                  <a:pt x="0" y="8239"/>
                                  <a:pt x="0" y="8225"/>
                                </a:cubicBezTo>
                                <a:lnTo>
                                  <a:pt x="0" y="8075"/>
                                </a:lnTo>
                                <a:cubicBezTo>
                                  <a:pt x="0" y="8062"/>
                                  <a:pt x="12" y="8050"/>
                                  <a:pt x="25" y="8050"/>
                                </a:cubicBezTo>
                                <a:cubicBezTo>
                                  <a:pt x="39" y="8050"/>
                                  <a:pt x="50" y="8062"/>
                                  <a:pt x="50" y="8075"/>
                                </a:cubicBezTo>
                                <a:close/>
                                <a:moveTo>
                                  <a:pt x="50" y="8425"/>
                                </a:moveTo>
                                <a:lnTo>
                                  <a:pt x="50" y="8575"/>
                                </a:lnTo>
                                <a:cubicBezTo>
                                  <a:pt x="50" y="8589"/>
                                  <a:pt x="39" y="8600"/>
                                  <a:pt x="25" y="8600"/>
                                </a:cubicBezTo>
                                <a:cubicBezTo>
                                  <a:pt x="12" y="8600"/>
                                  <a:pt x="0" y="8589"/>
                                  <a:pt x="0" y="8575"/>
                                </a:cubicBezTo>
                                <a:lnTo>
                                  <a:pt x="0" y="8425"/>
                                </a:lnTo>
                                <a:cubicBezTo>
                                  <a:pt x="0" y="8412"/>
                                  <a:pt x="12" y="8400"/>
                                  <a:pt x="25" y="8400"/>
                                </a:cubicBezTo>
                                <a:cubicBezTo>
                                  <a:pt x="39" y="8400"/>
                                  <a:pt x="50" y="8412"/>
                                  <a:pt x="50" y="8425"/>
                                </a:cubicBezTo>
                                <a:close/>
                                <a:moveTo>
                                  <a:pt x="50" y="8775"/>
                                </a:moveTo>
                                <a:lnTo>
                                  <a:pt x="50" y="8925"/>
                                </a:lnTo>
                                <a:cubicBezTo>
                                  <a:pt x="50" y="8939"/>
                                  <a:pt x="39" y="8950"/>
                                  <a:pt x="25" y="8950"/>
                                </a:cubicBezTo>
                                <a:cubicBezTo>
                                  <a:pt x="12" y="8950"/>
                                  <a:pt x="0" y="8939"/>
                                  <a:pt x="0" y="8925"/>
                                </a:cubicBezTo>
                                <a:lnTo>
                                  <a:pt x="0" y="8775"/>
                                </a:lnTo>
                                <a:cubicBezTo>
                                  <a:pt x="0" y="8762"/>
                                  <a:pt x="12" y="8750"/>
                                  <a:pt x="25" y="8750"/>
                                </a:cubicBezTo>
                                <a:cubicBezTo>
                                  <a:pt x="39" y="8750"/>
                                  <a:pt x="50" y="8762"/>
                                  <a:pt x="50" y="8775"/>
                                </a:cubicBezTo>
                                <a:close/>
                                <a:moveTo>
                                  <a:pt x="50" y="9125"/>
                                </a:moveTo>
                                <a:lnTo>
                                  <a:pt x="50" y="9275"/>
                                </a:lnTo>
                                <a:cubicBezTo>
                                  <a:pt x="50" y="9289"/>
                                  <a:pt x="39" y="9300"/>
                                  <a:pt x="25" y="9300"/>
                                </a:cubicBezTo>
                                <a:cubicBezTo>
                                  <a:pt x="12" y="9300"/>
                                  <a:pt x="0" y="9289"/>
                                  <a:pt x="0" y="9275"/>
                                </a:cubicBezTo>
                                <a:lnTo>
                                  <a:pt x="0" y="9125"/>
                                </a:lnTo>
                                <a:cubicBezTo>
                                  <a:pt x="0" y="9112"/>
                                  <a:pt x="12" y="9100"/>
                                  <a:pt x="25" y="9100"/>
                                </a:cubicBezTo>
                                <a:cubicBezTo>
                                  <a:pt x="39" y="9100"/>
                                  <a:pt x="50" y="9112"/>
                                  <a:pt x="50" y="9125"/>
                                </a:cubicBezTo>
                                <a:close/>
                                <a:moveTo>
                                  <a:pt x="50" y="9475"/>
                                </a:moveTo>
                                <a:lnTo>
                                  <a:pt x="50" y="9625"/>
                                </a:lnTo>
                                <a:cubicBezTo>
                                  <a:pt x="50" y="9639"/>
                                  <a:pt x="39" y="9650"/>
                                  <a:pt x="25" y="9650"/>
                                </a:cubicBezTo>
                                <a:cubicBezTo>
                                  <a:pt x="12" y="9650"/>
                                  <a:pt x="0" y="9639"/>
                                  <a:pt x="0" y="9625"/>
                                </a:cubicBezTo>
                                <a:lnTo>
                                  <a:pt x="0" y="9475"/>
                                </a:lnTo>
                                <a:cubicBezTo>
                                  <a:pt x="0" y="9462"/>
                                  <a:pt x="12" y="9450"/>
                                  <a:pt x="25" y="9450"/>
                                </a:cubicBezTo>
                                <a:cubicBezTo>
                                  <a:pt x="39" y="9450"/>
                                  <a:pt x="50" y="9462"/>
                                  <a:pt x="50" y="9475"/>
                                </a:cubicBezTo>
                                <a:close/>
                                <a:moveTo>
                                  <a:pt x="50" y="9825"/>
                                </a:moveTo>
                                <a:lnTo>
                                  <a:pt x="50" y="9975"/>
                                </a:lnTo>
                                <a:cubicBezTo>
                                  <a:pt x="50" y="9989"/>
                                  <a:pt x="39" y="10000"/>
                                  <a:pt x="25" y="10000"/>
                                </a:cubicBezTo>
                                <a:cubicBezTo>
                                  <a:pt x="12" y="10000"/>
                                  <a:pt x="0" y="9989"/>
                                  <a:pt x="0" y="9975"/>
                                </a:cubicBezTo>
                                <a:lnTo>
                                  <a:pt x="0" y="9825"/>
                                </a:lnTo>
                                <a:cubicBezTo>
                                  <a:pt x="0" y="9812"/>
                                  <a:pt x="12" y="9800"/>
                                  <a:pt x="25" y="9800"/>
                                </a:cubicBezTo>
                                <a:cubicBezTo>
                                  <a:pt x="39" y="9800"/>
                                  <a:pt x="50" y="9812"/>
                                  <a:pt x="50" y="9825"/>
                                </a:cubicBezTo>
                                <a:close/>
                                <a:moveTo>
                                  <a:pt x="50" y="10175"/>
                                </a:moveTo>
                                <a:lnTo>
                                  <a:pt x="50" y="10325"/>
                                </a:lnTo>
                                <a:cubicBezTo>
                                  <a:pt x="50" y="10339"/>
                                  <a:pt x="39" y="10350"/>
                                  <a:pt x="25" y="10350"/>
                                </a:cubicBezTo>
                                <a:cubicBezTo>
                                  <a:pt x="12" y="10350"/>
                                  <a:pt x="0" y="10339"/>
                                  <a:pt x="0" y="10325"/>
                                </a:cubicBezTo>
                                <a:lnTo>
                                  <a:pt x="0" y="10175"/>
                                </a:lnTo>
                                <a:cubicBezTo>
                                  <a:pt x="0" y="10162"/>
                                  <a:pt x="12" y="10150"/>
                                  <a:pt x="25" y="10150"/>
                                </a:cubicBezTo>
                                <a:cubicBezTo>
                                  <a:pt x="39" y="10150"/>
                                  <a:pt x="50" y="10162"/>
                                  <a:pt x="50" y="10175"/>
                                </a:cubicBezTo>
                                <a:close/>
                                <a:moveTo>
                                  <a:pt x="50" y="10525"/>
                                </a:moveTo>
                                <a:lnTo>
                                  <a:pt x="50" y="10675"/>
                                </a:lnTo>
                                <a:cubicBezTo>
                                  <a:pt x="50" y="10689"/>
                                  <a:pt x="39" y="10700"/>
                                  <a:pt x="25" y="10700"/>
                                </a:cubicBezTo>
                                <a:cubicBezTo>
                                  <a:pt x="12" y="10700"/>
                                  <a:pt x="0" y="10689"/>
                                  <a:pt x="0" y="10675"/>
                                </a:cubicBezTo>
                                <a:lnTo>
                                  <a:pt x="0" y="10525"/>
                                </a:lnTo>
                                <a:cubicBezTo>
                                  <a:pt x="0" y="10512"/>
                                  <a:pt x="12" y="10500"/>
                                  <a:pt x="25" y="10500"/>
                                </a:cubicBezTo>
                                <a:cubicBezTo>
                                  <a:pt x="39" y="10500"/>
                                  <a:pt x="50" y="10512"/>
                                  <a:pt x="50" y="10525"/>
                                </a:cubicBezTo>
                                <a:close/>
                                <a:moveTo>
                                  <a:pt x="50" y="10875"/>
                                </a:moveTo>
                                <a:lnTo>
                                  <a:pt x="50" y="11025"/>
                                </a:lnTo>
                                <a:cubicBezTo>
                                  <a:pt x="50" y="11039"/>
                                  <a:pt x="39" y="11050"/>
                                  <a:pt x="25" y="11050"/>
                                </a:cubicBezTo>
                                <a:cubicBezTo>
                                  <a:pt x="12" y="11050"/>
                                  <a:pt x="0" y="11039"/>
                                  <a:pt x="0" y="11025"/>
                                </a:cubicBezTo>
                                <a:lnTo>
                                  <a:pt x="0" y="10875"/>
                                </a:lnTo>
                                <a:cubicBezTo>
                                  <a:pt x="0" y="10862"/>
                                  <a:pt x="12" y="10850"/>
                                  <a:pt x="25" y="10850"/>
                                </a:cubicBezTo>
                                <a:cubicBezTo>
                                  <a:pt x="39" y="10850"/>
                                  <a:pt x="50" y="10862"/>
                                  <a:pt x="50" y="10875"/>
                                </a:cubicBezTo>
                                <a:close/>
                                <a:moveTo>
                                  <a:pt x="50" y="11225"/>
                                </a:moveTo>
                                <a:lnTo>
                                  <a:pt x="50" y="11375"/>
                                </a:lnTo>
                                <a:cubicBezTo>
                                  <a:pt x="50" y="11389"/>
                                  <a:pt x="39" y="11400"/>
                                  <a:pt x="25" y="11400"/>
                                </a:cubicBezTo>
                                <a:cubicBezTo>
                                  <a:pt x="12" y="11400"/>
                                  <a:pt x="0" y="11389"/>
                                  <a:pt x="0" y="11375"/>
                                </a:cubicBezTo>
                                <a:lnTo>
                                  <a:pt x="0" y="11225"/>
                                </a:lnTo>
                                <a:cubicBezTo>
                                  <a:pt x="0" y="11212"/>
                                  <a:pt x="12" y="11200"/>
                                  <a:pt x="25" y="11200"/>
                                </a:cubicBezTo>
                                <a:cubicBezTo>
                                  <a:pt x="39" y="11200"/>
                                  <a:pt x="50" y="11212"/>
                                  <a:pt x="50" y="11225"/>
                                </a:cubicBezTo>
                                <a:close/>
                                <a:moveTo>
                                  <a:pt x="50" y="11575"/>
                                </a:moveTo>
                                <a:lnTo>
                                  <a:pt x="50" y="11725"/>
                                </a:lnTo>
                                <a:cubicBezTo>
                                  <a:pt x="50" y="11739"/>
                                  <a:pt x="39" y="11750"/>
                                  <a:pt x="25" y="11750"/>
                                </a:cubicBezTo>
                                <a:cubicBezTo>
                                  <a:pt x="12" y="11750"/>
                                  <a:pt x="0" y="11739"/>
                                  <a:pt x="0" y="11725"/>
                                </a:cubicBezTo>
                                <a:lnTo>
                                  <a:pt x="0" y="11575"/>
                                </a:lnTo>
                                <a:cubicBezTo>
                                  <a:pt x="0" y="11562"/>
                                  <a:pt x="12" y="11550"/>
                                  <a:pt x="25" y="11550"/>
                                </a:cubicBezTo>
                                <a:cubicBezTo>
                                  <a:pt x="39" y="11550"/>
                                  <a:pt x="50" y="11562"/>
                                  <a:pt x="50" y="11575"/>
                                </a:cubicBezTo>
                                <a:close/>
                                <a:moveTo>
                                  <a:pt x="50" y="11925"/>
                                </a:moveTo>
                                <a:lnTo>
                                  <a:pt x="50" y="12075"/>
                                </a:lnTo>
                                <a:cubicBezTo>
                                  <a:pt x="50" y="12089"/>
                                  <a:pt x="39" y="12100"/>
                                  <a:pt x="25" y="12100"/>
                                </a:cubicBezTo>
                                <a:cubicBezTo>
                                  <a:pt x="12" y="12100"/>
                                  <a:pt x="0" y="12089"/>
                                  <a:pt x="0" y="12075"/>
                                </a:cubicBezTo>
                                <a:lnTo>
                                  <a:pt x="0" y="11925"/>
                                </a:lnTo>
                                <a:cubicBezTo>
                                  <a:pt x="0" y="11912"/>
                                  <a:pt x="12" y="11900"/>
                                  <a:pt x="25" y="11900"/>
                                </a:cubicBezTo>
                                <a:cubicBezTo>
                                  <a:pt x="39" y="11900"/>
                                  <a:pt x="50" y="11912"/>
                                  <a:pt x="50" y="11925"/>
                                </a:cubicBezTo>
                                <a:close/>
                                <a:moveTo>
                                  <a:pt x="50" y="12275"/>
                                </a:moveTo>
                                <a:lnTo>
                                  <a:pt x="50" y="12425"/>
                                </a:lnTo>
                                <a:cubicBezTo>
                                  <a:pt x="50" y="12439"/>
                                  <a:pt x="39" y="12450"/>
                                  <a:pt x="25" y="12450"/>
                                </a:cubicBezTo>
                                <a:cubicBezTo>
                                  <a:pt x="12" y="12450"/>
                                  <a:pt x="0" y="12439"/>
                                  <a:pt x="0" y="12425"/>
                                </a:cubicBezTo>
                                <a:lnTo>
                                  <a:pt x="0" y="12275"/>
                                </a:lnTo>
                                <a:cubicBezTo>
                                  <a:pt x="0" y="12262"/>
                                  <a:pt x="12" y="12250"/>
                                  <a:pt x="25" y="12250"/>
                                </a:cubicBezTo>
                                <a:cubicBezTo>
                                  <a:pt x="39" y="12250"/>
                                  <a:pt x="50" y="12262"/>
                                  <a:pt x="50" y="12275"/>
                                </a:cubicBezTo>
                                <a:close/>
                                <a:moveTo>
                                  <a:pt x="50" y="12625"/>
                                </a:moveTo>
                                <a:lnTo>
                                  <a:pt x="50" y="12775"/>
                                </a:lnTo>
                                <a:cubicBezTo>
                                  <a:pt x="50" y="12789"/>
                                  <a:pt x="39" y="12800"/>
                                  <a:pt x="25" y="12800"/>
                                </a:cubicBezTo>
                                <a:cubicBezTo>
                                  <a:pt x="12" y="12800"/>
                                  <a:pt x="0" y="12789"/>
                                  <a:pt x="0" y="12775"/>
                                </a:cubicBezTo>
                                <a:lnTo>
                                  <a:pt x="0" y="12625"/>
                                </a:lnTo>
                                <a:cubicBezTo>
                                  <a:pt x="0" y="12612"/>
                                  <a:pt x="12" y="12600"/>
                                  <a:pt x="25" y="12600"/>
                                </a:cubicBezTo>
                                <a:cubicBezTo>
                                  <a:pt x="39" y="12600"/>
                                  <a:pt x="50" y="12612"/>
                                  <a:pt x="50" y="12625"/>
                                </a:cubicBezTo>
                                <a:close/>
                                <a:moveTo>
                                  <a:pt x="50" y="12975"/>
                                </a:moveTo>
                                <a:lnTo>
                                  <a:pt x="50" y="13125"/>
                                </a:lnTo>
                                <a:cubicBezTo>
                                  <a:pt x="50" y="13139"/>
                                  <a:pt x="39" y="13150"/>
                                  <a:pt x="25" y="13150"/>
                                </a:cubicBezTo>
                                <a:cubicBezTo>
                                  <a:pt x="12" y="13150"/>
                                  <a:pt x="0" y="13139"/>
                                  <a:pt x="0" y="13125"/>
                                </a:cubicBezTo>
                                <a:lnTo>
                                  <a:pt x="0" y="12975"/>
                                </a:lnTo>
                                <a:cubicBezTo>
                                  <a:pt x="0" y="12962"/>
                                  <a:pt x="12" y="12950"/>
                                  <a:pt x="25" y="12950"/>
                                </a:cubicBezTo>
                                <a:cubicBezTo>
                                  <a:pt x="39" y="12950"/>
                                  <a:pt x="50" y="12962"/>
                                  <a:pt x="50" y="12975"/>
                                </a:cubicBezTo>
                                <a:close/>
                                <a:moveTo>
                                  <a:pt x="50" y="13325"/>
                                </a:moveTo>
                                <a:lnTo>
                                  <a:pt x="50" y="13475"/>
                                </a:lnTo>
                                <a:cubicBezTo>
                                  <a:pt x="50" y="13489"/>
                                  <a:pt x="39" y="13500"/>
                                  <a:pt x="25" y="13500"/>
                                </a:cubicBezTo>
                                <a:cubicBezTo>
                                  <a:pt x="12" y="13500"/>
                                  <a:pt x="0" y="13489"/>
                                  <a:pt x="0" y="13475"/>
                                </a:cubicBezTo>
                                <a:lnTo>
                                  <a:pt x="0" y="13325"/>
                                </a:lnTo>
                                <a:cubicBezTo>
                                  <a:pt x="0" y="13312"/>
                                  <a:pt x="12" y="13300"/>
                                  <a:pt x="25" y="13300"/>
                                </a:cubicBezTo>
                                <a:cubicBezTo>
                                  <a:pt x="39" y="13300"/>
                                  <a:pt x="50" y="13312"/>
                                  <a:pt x="50" y="13325"/>
                                </a:cubicBezTo>
                                <a:close/>
                                <a:moveTo>
                                  <a:pt x="50" y="13675"/>
                                </a:moveTo>
                                <a:lnTo>
                                  <a:pt x="50" y="13825"/>
                                </a:lnTo>
                                <a:cubicBezTo>
                                  <a:pt x="50" y="13839"/>
                                  <a:pt x="39" y="13850"/>
                                  <a:pt x="25" y="13850"/>
                                </a:cubicBezTo>
                                <a:cubicBezTo>
                                  <a:pt x="12" y="13850"/>
                                  <a:pt x="0" y="13839"/>
                                  <a:pt x="0" y="13825"/>
                                </a:cubicBezTo>
                                <a:lnTo>
                                  <a:pt x="0" y="13675"/>
                                </a:lnTo>
                                <a:cubicBezTo>
                                  <a:pt x="0" y="13662"/>
                                  <a:pt x="12" y="13650"/>
                                  <a:pt x="25" y="13650"/>
                                </a:cubicBezTo>
                                <a:cubicBezTo>
                                  <a:pt x="39" y="13650"/>
                                  <a:pt x="50" y="13662"/>
                                  <a:pt x="50" y="13675"/>
                                </a:cubicBezTo>
                                <a:close/>
                                <a:moveTo>
                                  <a:pt x="50" y="14025"/>
                                </a:moveTo>
                                <a:lnTo>
                                  <a:pt x="50" y="14175"/>
                                </a:lnTo>
                                <a:cubicBezTo>
                                  <a:pt x="50" y="14189"/>
                                  <a:pt x="39" y="14200"/>
                                  <a:pt x="25" y="14200"/>
                                </a:cubicBezTo>
                                <a:cubicBezTo>
                                  <a:pt x="12" y="14200"/>
                                  <a:pt x="0" y="14189"/>
                                  <a:pt x="0" y="14175"/>
                                </a:cubicBezTo>
                                <a:lnTo>
                                  <a:pt x="0" y="14025"/>
                                </a:lnTo>
                                <a:cubicBezTo>
                                  <a:pt x="0" y="14012"/>
                                  <a:pt x="12" y="14000"/>
                                  <a:pt x="25" y="14000"/>
                                </a:cubicBezTo>
                                <a:cubicBezTo>
                                  <a:pt x="39" y="14000"/>
                                  <a:pt x="50" y="14012"/>
                                  <a:pt x="50" y="14025"/>
                                </a:cubicBezTo>
                                <a:close/>
                                <a:moveTo>
                                  <a:pt x="50" y="14375"/>
                                </a:moveTo>
                                <a:lnTo>
                                  <a:pt x="50" y="14525"/>
                                </a:lnTo>
                                <a:cubicBezTo>
                                  <a:pt x="50" y="14539"/>
                                  <a:pt x="39" y="14550"/>
                                  <a:pt x="25" y="14550"/>
                                </a:cubicBezTo>
                                <a:cubicBezTo>
                                  <a:pt x="12" y="14550"/>
                                  <a:pt x="0" y="14539"/>
                                  <a:pt x="0" y="14525"/>
                                </a:cubicBezTo>
                                <a:lnTo>
                                  <a:pt x="0" y="14375"/>
                                </a:lnTo>
                                <a:cubicBezTo>
                                  <a:pt x="0" y="14362"/>
                                  <a:pt x="12" y="14350"/>
                                  <a:pt x="25" y="14350"/>
                                </a:cubicBezTo>
                                <a:cubicBezTo>
                                  <a:pt x="39" y="14350"/>
                                  <a:pt x="50" y="14362"/>
                                  <a:pt x="50" y="14375"/>
                                </a:cubicBezTo>
                                <a:close/>
                                <a:moveTo>
                                  <a:pt x="50" y="14725"/>
                                </a:moveTo>
                                <a:lnTo>
                                  <a:pt x="50" y="14875"/>
                                </a:lnTo>
                                <a:cubicBezTo>
                                  <a:pt x="50" y="14889"/>
                                  <a:pt x="39" y="14900"/>
                                  <a:pt x="25" y="14900"/>
                                </a:cubicBezTo>
                                <a:cubicBezTo>
                                  <a:pt x="12" y="14900"/>
                                  <a:pt x="0" y="14889"/>
                                  <a:pt x="0" y="14875"/>
                                </a:cubicBezTo>
                                <a:lnTo>
                                  <a:pt x="0" y="14725"/>
                                </a:lnTo>
                                <a:cubicBezTo>
                                  <a:pt x="0" y="14712"/>
                                  <a:pt x="12" y="14700"/>
                                  <a:pt x="25" y="14700"/>
                                </a:cubicBezTo>
                                <a:cubicBezTo>
                                  <a:pt x="39" y="14700"/>
                                  <a:pt x="50" y="14712"/>
                                  <a:pt x="50" y="14725"/>
                                </a:cubicBezTo>
                                <a:close/>
                                <a:moveTo>
                                  <a:pt x="50" y="15075"/>
                                </a:moveTo>
                                <a:lnTo>
                                  <a:pt x="50" y="15225"/>
                                </a:lnTo>
                                <a:cubicBezTo>
                                  <a:pt x="50" y="15239"/>
                                  <a:pt x="39" y="15250"/>
                                  <a:pt x="25" y="15250"/>
                                </a:cubicBezTo>
                                <a:cubicBezTo>
                                  <a:pt x="12" y="15250"/>
                                  <a:pt x="0" y="15239"/>
                                  <a:pt x="0" y="15225"/>
                                </a:cubicBezTo>
                                <a:lnTo>
                                  <a:pt x="0" y="15075"/>
                                </a:lnTo>
                                <a:cubicBezTo>
                                  <a:pt x="0" y="15062"/>
                                  <a:pt x="12" y="15050"/>
                                  <a:pt x="25" y="15050"/>
                                </a:cubicBezTo>
                                <a:cubicBezTo>
                                  <a:pt x="39" y="15050"/>
                                  <a:pt x="50" y="15062"/>
                                  <a:pt x="50" y="15075"/>
                                </a:cubicBezTo>
                                <a:close/>
                                <a:moveTo>
                                  <a:pt x="50" y="15425"/>
                                </a:moveTo>
                                <a:lnTo>
                                  <a:pt x="50" y="15575"/>
                                </a:lnTo>
                                <a:cubicBezTo>
                                  <a:pt x="50" y="15589"/>
                                  <a:pt x="39" y="15600"/>
                                  <a:pt x="25" y="15600"/>
                                </a:cubicBezTo>
                                <a:cubicBezTo>
                                  <a:pt x="12" y="15600"/>
                                  <a:pt x="0" y="15589"/>
                                  <a:pt x="0" y="15575"/>
                                </a:cubicBezTo>
                                <a:lnTo>
                                  <a:pt x="0" y="15425"/>
                                </a:lnTo>
                                <a:cubicBezTo>
                                  <a:pt x="0" y="15412"/>
                                  <a:pt x="12" y="15400"/>
                                  <a:pt x="25" y="15400"/>
                                </a:cubicBezTo>
                                <a:cubicBezTo>
                                  <a:pt x="39" y="15400"/>
                                  <a:pt x="50" y="15412"/>
                                  <a:pt x="50" y="15425"/>
                                </a:cubicBezTo>
                                <a:close/>
                                <a:moveTo>
                                  <a:pt x="50" y="15775"/>
                                </a:moveTo>
                                <a:lnTo>
                                  <a:pt x="50" y="15925"/>
                                </a:lnTo>
                                <a:cubicBezTo>
                                  <a:pt x="50" y="15939"/>
                                  <a:pt x="39" y="15950"/>
                                  <a:pt x="25" y="15950"/>
                                </a:cubicBezTo>
                                <a:cubicBezTo>
                                  <a:pt x="12" y="15950"/>
                                  <a:pt x="0" y="15939"/>
                                  <a:pt x="0" y="15925"/>
                                </a:cubicBezTo>
                                <a:lnTo>
                                  <a:pt x="0" y="15775"/>
                                </a:lnTo>
                                <a:cubicBezTo>
                                  <a:pt x="0" y="15762"/>
                                  <a:pt x="12" y="15750"/>
                                  <a:pt x="25" y="15750"/>
                                </a:cubicBezTo>
                                <a:cubicBezTo>
                                  <a:pt x="39" y="15750"/>
                                  <a:pt x="50" y="15762"/>
                                  <a:pt x="50" y="15775"/>
                                </a:cubicBezTo>
                                <a:close/>
                                <a:moveTo>
                                  <a:pt x="50" y="16125"/>
                                </a:moveTo>
                                <a:lnTo>
                                  <a:pt x="50" y="16275"/>
                                </a:lnTo>
                                <a:cubicBezTo>
                                  <a:pt x="50" y="16289"/>
                                  <a:pt x="39" y="16300"/>
                                  <a:pt x="25" y="16300"/>
                                </a:cubicBezTo>
                                <a:cubicBezTo>
                                  <a:pt x="12" y="16300"/>
                                  <a:pt x="0" y="16289"/>
                                  <a:pt x="0" y="16275"/>
                                </a:cubicBezTo>
                                <a:lnTo>
                                  <a:pt x="0" y="16125"/>
                                </a:lnTo>
                                <a:cubicBezTo>
                                  <a:pt x="0" y="16112"/>
                                  <a:pt x="12" y="16100"/>
                                  <a:pt x="25" y="16100"/>
                                </a:cubicBezTo>
                                <a:cubicBezTo>
                                  <a:pt x="39" y="16100"/>
                                  <a:pt x="50" y="16112"/>
                                  <a:pt x="50" y="16125"/>
                                </a:cubicBezTo>
                                <a:close/>
                                <a:moveTo>
                                  <a:pt x="50" y="16475"/>
                                </a:moveTo>
                                <a:lnTo>
                                  <a:pt x="50" y="16625"/>
                                </a:lnTo>
                                <a:cubicBezTo>
                                  <a:pt x="50" y="16639"/>
                                  <a:pt x="39" y="16650"/>
                                  <a:pt x="25" y="16650"/>
                                </a:cubicBezTo>
                                <a:cubicBezTo>
                                  <a:pt x="12" y="16650"/>
                                  <a:pt x="0" y="16639"/>
                                  <a:pt x="0" y="16625"/>
                                </a:cubicBezTo>
                                <a:lnTo>
                                  <a:pt x="0" y="16475"/>
                                </a:lnTo>
                                <a:cubicBezTo>
                                  <a:pt x="0" y="16462"/>
                                  <a:pt x="12" y="16450"/>
                                  <a:pt x="25" y="16450"/>
                                </a:cubicBezTo>
                                <a:cubicBezTo>
                                  <a:pt x="39" y="16450"/>
                                  <a:pt x="50" y="16462"/>
                                  <a:pt x="50" y="16475"/>
                                </a:cubicBezTo>
                                <a:close/>
                                <a:moveTo>
                                  <a:pt x="50" y="16825"/>
                                </a:moveTo>
                                <a:lnTo>
                                  <a:pt x="50" y="16975"/>
                                </a:lnTo>
                                <a:cubicBezTo>
                                  <a:pt x="50" y="16989"/>
                                  <a:pt x="39" y="17000"/>
                                  <a:pt x="25" y="17000"/>
                                </a:cubicBezTo>
                                <a:cubicBezTo>
                                  <a:pt x="12" y="17000"/>
                                  <a:pt x="0" y="16989"/>
                                  <a:pt x="0" y="16975"/>
                                </a:cubicBezTo>
                                <a:lnTo>
                                  <a:pt x="0" y="16825"/>
                                </a:lnTo>
                                <a:cubicBezTo>
                                  <a:pt x="0" y="16812"/>
                                  <a:pt x="12" y="16800"/>
                                  <a:pt x="25" y="16800"/>
                                </a:cubicBezTo>
                                <a:cubicBezTo>
                                  <a:pt x="39" y="16800"/>
                                  <a:pt x="50" y="16812"/>
                                  <a:pt x="50" y="16825"/>
                                </a:cubicBezTo>
                                <a:close/>
                                <a:moveTo>
                                  <a:pt x="50" y="17175"/>
                                </a:moveTo>
                                <a:lnTo>
                                  <a:pt x="50" y="17325"/>
                                </a:lnTo>
                                <a:cubicBezTo>
                                  <a:pt x="50" y="17339"/>
                                  <a:pt x="39" y="17350"/>
                                  <a:pt x="25" y="17350"/>
                                </a:cubicBezTo>
                                <a:cubicBezTo>
                                  <a:pt x="12" y="17350"/>
                                  <a:pt x="0" y="17339"/>
                                  <a:pt x="0" y="17325"/>
                                </a:cubicBezTo>
                                <a:lnTo>
                                  <a:pt x="0" y="17175"/>
                                </a:lnTo>
                                <a:cubicBezTo>
                                  <a:pt x="0" y="17162"/>
                                  <a:pt x="12" y="17150"/>
                                  <a:pt x="25" y="17150"/>
                                </a:cubicBezTo>
                                <a:cubicBezTo>
                                  <a:pt x="39" y="17150"/>
                                  <a:pt x="50" y="17162"/>
                                  <a:pt x="50" y="17175"/>
                                </a:cubicBezTo>
                                <a:close/>
                                <a:moveTo>
                                  <a:pt x="50" y="17525"/>
                                </a:moveTo>
                                <a:lnTo>
                                  <a:pt x="50" y="17675"/>
                                </a:lnTo>
                                <a:cubicBezTo>
                                  <a:pt x="50" y="17689"/>
                                  <a:pt x="39" y="17700"/>
                                  <a:pt x="25" y="17700"/>
                                </a:cubicBezTo>
                                <a:cubicBezTo>
                                  <a:pt x="12" y="17700"/>
                                  <a:pt x="0" y="17689"/>
                                  <a:pt x="0" y="17675"/>
                                </a:cubicBezTo>
                                <a:lnTo>
                                  <a:pt x="0" y="17525"/>
                                </a:lnTo>
                                <a:cubicBezTo>
                                  <a:pt x="0" y="17512"/>
                                  <a:pt x="12" y="17500"/>
                                  <a:pt x="25" y="17500"/>
                                </a:cubicBezTo>
                                <a:cubicBezTo>
                                  <a:pt x="39" y="17500"/>
                                  <a:pt x="50" y="17512"/>
                                  <a:pt x="50" y="17525"/>
                                </a:cubicBezTo>
                                <a:close/>
                                <a:moveTo>
                                  <a:pt x="50" y="17875"/>
                                </a:moveTo>
                                <a:lnTo>
                                  <a:pt x="50" y="18025"/>
                                </a:lnTo>
                                <a:cubicBezTo>
                                  <a:pt x="50" y="18039"/>
                                  <a:pt x="39" y="18050"/>
                                  <a:pt x="25" y="18050"/>
                                </a:cubicBezTo>
                                <a:cubicBezTo>
                                  <a:pt x="12" y="18050"/>
                                  <a:pt x="0" y="18039"/>
                                  <a:pt x="0" y="18025"/>
                                </a:cubicBezTo>
                                <a:lnTo>
                                  <a:pt x="0" y="17875"/>
                                </a:lnTo>
                                <a:cubicBezTo>
                                  <a:pt x="0" y="17862"/>
                                  <a:pt x="12" y="17850"/>
                                  <a:pt x="25" y="17850"/>
                                </a:cubicBezTo>
                                <a:cubicBezTo>
                                  <a:pt x="39" y="17850"/>
                                  <a:pt x="50" y="17862"/>
                                  <a:pt x="50" y="17875"/>
                                </a:cubicBezTo>
                                <a:close/>
                                <a:moveTo>
                                  <a:pt x="50" y="18225"/>
                                </a:moveTo>
                                <a:lnTo>
                                  <a:pt x="50" y="18375"/>
                                </a:lnTo>
                                <a:cubicBezTo>
                                  <a:pt x="50" y="18389"/>
                                  <a:pt x="39" y="18400"/>
                                  <a:pt x="25" y="18400"/>
                                </a:cubicBezTo>
                                <a:cubicBezTo>
                                  <a:pt x="12" y="18400"/>
                                  <a:pt x="0" y="18389"/>
                                  <a:pt x="0" y="18375"/>
                                </a:cubicBezTo>
                                <a:lnTo>
                                  <a:pt x="0" y="18225"/>
                                </a:lnTo>
                                <a:cubicBezTo>
                                  <a:pt x="0" y="18212"/>
                                  <a:pt x="12" y="18200"/>
                                  <a:pt x="25" y="18200"/>
                                </a:cubicBezTo>
                                <a:cubicBezTo>
                                  <a:pt x="39" y="18200"/>
                                  <a:pt x="50" y="18212"/>
                                  <a:pt x="50" y="18225"/>
                                </a:cubicBezTo>
                                <a:close/>
                                <a:moveTo>
                                  <a:pt x="50" y="18575"/>
                                </a:moveTo>
                                <a:lnTo>
                                  <a:pt x="50" y="18725"/>
                                </a:lnTo>
                                <a:cubicBezTo>
                                  <a:pt x="50" y="18739"/>
                                  <a:pt x="39" y="18750"/>
                                  <a:pt x="25" y="18750"/>
                                </a:cubicBezTo>
                                <a:cubicBezTo>
                                  <a:pt x="12" y="18750"/>
                                  <a:pt x="0" y="18739"/>
                                  <a:pt x="0" y="18725"/>
                                </a:cubicBezTo>
                                <a:lnTo>
                                  <a:pt x="0" y="18575"/>
                                </a:lnTo>
                                <a:cubicBezTo>
                                  <a:pt x="0" y="18562"/>
                                  <a:pt x="12" y="18550"/>
                                  <a:pt x="25" y="18550"/>
                                </a:cubicBezTo>
                                <a:cubicBezTo>
                                  <a:pt x="39" y="18550"/>
                                  <a:pt x="50" y="18562"/>
                                  <a:pt x="50" y="18575"/>
                                </a:cubicBezTo>
                                <a:close/>
                                <a:moveTo>
                                  <a:pt x="50" y="18925"/>
                                </a:moveTo>
                                <a:lnTo>
                                  <a:pt x="50" y="19075"/>
                                </a:lnTo>
                                <a:cubicBezTo>
                                  <a:pt x="50" y="19089"/>
                                  <a:pt x="39" y="19100"/>
                                  <a:pt x="25" y="19100"/>
                                </a:cubicBezTo>
                                <a:cubicBezTo>
                                  <a:pt x="12" y="19100"/>
                                  <a:pt x="0" y="19089"/>
                                  <a:pt x="0" y="19075"/>
                                </a:cubicBezTo>
                                <a:lnTo>
                                  <a:pt x="0" y="18925"/>
                                </a:lnTo>
                                <a:cubicBezTo>
                                  <a:pt x="0" y="18912"/>
                                  <a:pt x="12" y="18900"/>
                                  <a:pt x="25" y="18900"/>
                                </a:cubicBezTo>
                                <a:cubicBezTo>
                                  <a:pt x="39" y="18900"/>
                                  <a:pt x="50" y="18912"/>
                                  <a:pt x="50" y="18925"/>
                                </a:cubicBezTo>
                                <a:close/>
                                <a:moveTo>
                                  <a:pt x="50" y="19275"/>
                                </a:moveTo>
                                <a:lnTo>
                                  <a:pt x="50" y="19425"/>
                                </a:lnTo>
                                <a:cubicBezTo>
                                  <a:pt x="50" y="19439"/>
                                  <a:pt x="39" y="19450"/>
                                  <a:pt x="25" y="19450"/>
                                </a:cubicBezTo>
                                <a:cubicBezTo>
                                  <a:pt x="12" y="19450"/>
                                  <a:pt x="0" y="19439"/>
                                  <a:pt x="0" y="19425"/>
                                </a:cubicBezTo>
                                <a:lnTo>
                                  <a:pt x="0" y="19275"/>
                                </a:lnTo>
                                <a:cubicBezTo>
                                  <a:pt x="0" y="19262"/>
                                  <a:pt x="12" y="19250"/>
                                  <a:pt x="25" y="19250"/>
                                </a:cubicBezTo>
                                <a:cubicBezTo>
                                  <a:pt x="39" y="19250"/>
                                  <a:pt x="50" y="19262"/>
                                  <a:pt x="50" y="19275"/>
                                </a:cubicBezTo>
                                <a:close/>
                              </a:path>
                            </a:pathLst>
                          </a:custGeom>
                          <a:solidFill>
                            <a:srgbClr val="000000"/>
                          </a:solidFill>
                          <a:ln w="2">
                            <a:solidFill>
                              <a:srgbClr val="000000"/>
                            </a:solidFill>
                            <a:bevel/>
                            <a:headEnd/>
                            <a:tailEnd/>
                          </a:ln>
                        </wps:spPr>
                        <wps:bodyPr rot="0" vert="horz" wrap="square" lIns="91440" tIns="45720" rIns="91440" bIns="45720" anchor="t" anchorCtr="0" upright="1">
                          <a:noAutofit/>
                        </wps:bodyPr>
                      </wps:wsp>
                      <wps:wsp>
                        <wps:cNvPr id="44" name="Freeform 246"/>
                        <wps:cNvSpPr>
                          <a:spLocks noEditPoints="1"/>
                        </wps:cNvSpPr>
                        <wps:spPr bwMode="auto">
                          <a:xfrm>
                            <a:off x="1828307" y="1111463"/>
                            <a:ext cx="5203" cy="989485"/>
                          </a:xfrm>
                          <a:custGeom>
                            <a:avLst/>
                            <a:gdLst>
                              <a:gd name="T0" fmla="*/ 0 w 50"/>
                              <a:gd name="T1" fmla="*/ 175 h 10000"/>
                              <a:gd name="T2" fmla="*/ 50 w 50"/>
                              <a:gd name="T3" fmla="*/ 375 h 10000"/>
                              <a:gd name="T4" fmla="*/ 0 w 50"/>
                              <a:gd name="T5" fmla="*/ 375 h 10000"/>
                              <a:gd name="T6" fmla="*/ 50 w 50"/>
                              <a:gd name="T7" fmla="*/ 875 h 10000"/>
                              <a:gd name="T8" fmla="*/ 25 w 50"/>
                              <a:gd name="T9" fmla="*/ 700 h 10000"/>
                              <a:gd name="T10" fmla="*/ 25 w 50"/>
                              <a:gd name="T11" fmla="*/ 1250 h 10000"/>
                              <a:gd name="T12" fmla="*/ 50 w 50"/>
                              <a:gd name="T13" fmla="*/ 1075 h 10000"/>
                              <a:gd name="T14" fmla="*/ 0 w 50"/>
                              <a:gd name="T15" fmla="*/ 1575 h 10000"/>
                              <a:gd name="T16" fmla="*/ 50 w 50"/>
                              <a:gd name="T17" fmla="*/ 1775 h 10000"/>
                              <a:gd name="T18" fmla="*/ 0 w 50"/>
                              <a:gd name="T19" fmla="*/ 1775 h 10000"/>
                              <a:gd name="T20" fmla="*/ 50 w 50"/>
                              <a:gd name="T21" fmla="*/ 2275 h 10000"/>
                              <a:gd name="T22" fmla="*/ 25 w 50"/>
                              <a:gd name="T23" fmla="*/ 2100 h 10000"/>
                              <a:gd name="T24" fmla="*/ 25 w 50"/>
                              <a:gd name="T25" fmla="*/ 2650 h 10000"/>
                              <a:gd name="T26" fmla="*/ 50 w 50"/>
                              <a:gd name="T27" fmla="*/ 2475 h 10000"/>
                              <a:gd name="T28" fmla="*/ 0 w 50"/>
                              <a:gd name="T29" fmla="*/ 2975 h 10000"/>
                              <a:gd name="T30" fmla="*/ 50 w 50"/>
                              <a:gd name="T31" fmla="*/ 3175 h 10000"/>
                              <a:gd name="T32" fmla="*/ 0 w 50"/>
                              <a:gd name="T33" fmla="*/ 3175 h 10000"/>
                              <a:gd name="T34" fmla="*/ 50 w 50"/>
                              <a:gd name="T35" fmla="*/ 3675 h 10000"/>
                              <a:gd name="T36" fmla="*/ 25 w 50"/>
                              <a:gd name="T37" fmla="*/ 3500 h 10000"/>
                              <a:gd name="T38" fmla="*/ 25 w 50"/>
                              <a:gd name="T39" fmla="*/ 4050 h 10000"/>
                              <a:gd name="T40" fmla="*/ 50 w 50"/>
                              <a:gd name="T41" fmla="*/ 3875 h 10000"/>
                              <a:gd name="T42" fmla="*/ 0 w 50"/>
                              <a:gd name="T43" fmla="*/ 4375 h 10000"/>
                              <a:gd name="T44" fmla="*/ 50 w 50"/>
                              <a:gd name="T45" fmla="*/ 4575 h 10000"/>
                              <a:gd name="T46" fmla="*/ 0 w 50"/>
                              <a:gd name="T47" fmla="*/ 4575 h 10000"/>
                              <a:gd name="T48" fmla="*/ 50 w 50"/>
                              <a:gd name="T49" fmla="*/ 5075 h 10000"/>
                              <a:gd name="T50" fmla="*/ 25 w 50"/>
                              <a:gd name="T51" fmla="*/ 4900 h 10000"/>
                              <a:gd name="T52" fmla="*/ 25 w 50"/>
                              <a:gd name="T53" fmla="*/ 5450 h 10000"/>
                              <a:gd name="T54" fmla="*/ 50 w 50"/>
                              <a:gd name="T55" fmla="*/ 5275 h 10000"/>
                              <a:gd name="T56" fmla="*/ 0 w 50"/>
                              <a:gd name="T57" fmla="*/ 5775 h 10000"/>
                              <a:gd name="T58" fmla="*/ 50 w 50"/>
                              <a:gd name="T59" fmla="*/ 5975 h 10000"/>
                              <a:gd name="T60" fmla="*/ 0 w 50"/>
                              <a:gd name="T61" fmla="*/ 5975 h 10000"/>
                              <a:gd name="T62" fmla="*/ 50 w 50"/>
                              <a:gd name="T63" fmla="*/ 6475 h 10000"/>
                              <a:gd name="T64" fmla="*/ 25 w 50"/>
                              <a:gd name="T65" fmla="*/ 6300 h 10000"/>
                              <a:gd name="T66" fmla="*/ 25 w 50"/>
                              <a:gd name="T67" fmla="*/ 6850 h 10000"/>
                              <a:gd name="T68" fmla="*/ 50 w 50"/>
                              <a:gd name="T69" fmla="*/ 6675 h 10000"/>
                              <a:gd name="T70" fmla="*/ 0 w 50"/>
                              <a:gd name="T71" fmla="*/ 7175 h 10000"/>
                              <a:gd name="T72" fmla="*/ 50 w 50"/>
                              <a:gd name="T73" fmla="*/ 7375 h 10000"/>
                              <a:gd name="T74" fmla="*/ 0 w 50"/>
                              <a:gd name="T75" fmla="*/ 7375 h 10000"/>
                              <a:gd name="T76" fmla="*/ 50 w 50"/>
                              <a:gd name="T77" fmla="*/ 7875 h 10000"/>
                              <a:gd name="T78" fmla="*/ 25 w 50"/>
                              <a:gd name="T79" fmla="*/ 7700 h 10000"/>
                              <a:gd name="T80" fmla="*/ 25 w 50"/>
                              <a:gd name="T81" fmla="*/ 8250 h 10000"/>
                              <a:gd name="T82" fmla="*/ 50 w 50"/>
                              <a:gd name="T83" fmla="*/ 8075 h 10000"/>
                              <a:gd name="T84" fmla="*/ 0 w 50"/>
                              <a:gd name="T85" fmla="*/ 8575 h 10000"/>
                              <a:gd name="T86" fmla="*/ 50 w 50"/>
                              <a:gd name="T87" fmla="*/ 8775 h 10000"/>
                              <a:gd name="T88" fmla="*/ 0 w 50"/>
                              <a:gd name="T89" fmla="*/ 8775 h 10000"/>
                              <a:gd name="T90" fmla="*/ 50 w 50"/>
                              <a:gd name="T91" fmla="*/ 9275 h 10000"/>
                              <a:gd name="T92" fmla="*/ 25 w 50"/>
                              <a:gd name="T93" fmla="*/ 9100 h 10000"/>
                              <a:gd name="T94" fmla="*/ 25 w 50"/>
                              <a:gd name="T95" fmla="*/ 9650 h 10000"/>
                              <a:gd name="T96" fmla="*/ 50 w 50"/>
                              <a:gd name="T97" fmla="*/ 9475 h 10000"/>
                              <a:gd name="T98" fmla="*/ 0 w 50"/>
                              <a:gd name="T99" fmla="*/ 9975 h 1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0" h="10000">
                                <a:moveTo>
                                  <a:pt x="50" y="25"/>
                                </a:moveTo>
                                <a:lnTo>
                                  <a:pt x="50" y="175"/>
                                </a:lnTo>
                                <a:cubicBezTo>
                                  <a:pt x="50" y="189"/>
                                  <a:pt x="39" y="200"/>
                                  <a:pt x="25" y="200"/>
                                </a:cubicBezTo>
                                <a:cubicBezTo>
                                  <a:pt x="12" y="200"/>
                                  <a:pt x="0" y="189"/>
                                  <a:pt x="0" y="175"/>
                                </a:cubicBezTo>
                                <a:lnTo>
                                  <a:pt x="0" y="25"/>
                                </a:lnTo>
                                <a:cubicBezTo>
                                  <a:pt x="0" y="12"/>
                                  <a:pt x="12" y="0"/>
                                  <a:pt x="25" y="0"/>
                                </a:cubicBezTo>
                                <a:cubicBezTo>
                                  <a:pt x="39" y="0"/>
                                  <a:pt x="50" y="12"/>
                                  <a:pt x="50" y="25"/>
                                </a:cubicBezTo>
                                <a:close/>
                                <a:moveTo>
                                  <a:pt x="50" y="375"/>
                                </a:moveTo>
                                <a:lnTo>
                                  <a:pt x="50" y="525"/>
                                </a:lnTo>
                                <a:cubicBezTo>
                                  <a:pt x="50" y="539"/>
                                  <a:pt x="39" y="550"/>
                                  <a:pt x="25" y="550"/>
                                </a:cubicBezTo>
                                <a:cubicBezTo>
                                  <a:pt x="12" y="550"/>
                                  <a:pt x="0" y="539"/>
                                  <a:pt x="0" y="525"/>
                                </a:cubicBezTo>
                                <a:lnTo>
                                  <a:pt x="0" y="375"/>
                                </a:lnTo>
                                <a:cubicBezTo>
                                  <a:pt x="0" y="362"/>
                                  <a:pt x="12" y="350"/>
                                  <a:pt x="25" y="350"/>
                                </a:cubicBezTo>
                                <a:cubicBezTo>
                                  <a:pt x="39" y="350"/>
                                  <a:pt x="50" y="362"/>
                                  <a:pt x="50" y="375"/>
                                </a:cubicBezTo>
                                <a:close/>
                                <a:moveTo>
                                  <a:pt x="50" y="725"/>
                                </a:moveTo>
                                <a:lnTo>
                                  <a:pt x="50" y="875"/>
                                </a:lnTo>
                                <a:cubicBezTo>
                                  <a:pt x="50" y="889"/>
                                  <a:pt x="39" y="900"/>
                                  <a:pt x="25" y="900"/>
                                </a:cubicBezTo>
                                <a:cubicBezTo>
                                  <a:pt x="12" y="900"/>
                                  <a:pt x="0" y="889"/>
                                  <a:pt x="0" y="875"/>
                                </a:cubicBezTo>
                                <a:lnTo>
                                  <a:pt x="0" y="725"/>
                                </a:lnTo>
                                <a:cubicBezTo>
                                  <a:pt x="0" y="712"/>
                                  <a:pt x="12" y="700"/>
                                  <a:pt x="25" y="700"/>
                                </a:cubicBezTo>
                                <a:cubicBezTo>
                                  <a:pt x="39" y="700"/>
                                  <a:pt x="50" y="712"/>
                                  <a:pt x="50" y="725"/>
                                </a:cubicBezTo>
                                <a:close/>
                                <a:moveTo>
                                  <a:pt x="50" y="1075"/>
                                </a:moveTo>
                                <a:lnTo>
                                  <a:pt x="50" y="1225"/>
                                </a:lnTo>
                                <a:cubicBezTo>
                                  <a:pt x="50" y="1239"/>
                                  <a:pt x="39" y="1250"/>
                                  <a:pt x="25" y="1250"/>
                                </a:cubicBezTo>
                                <a:cubicBezTo>
                                  <a:pt x="12" y="1250"/>
                                  <a:pt x="0" y="1239"/>
                                  <a:pt x="0" y="1225"/>
                                </a:cubicBezTo>
                                <a:lnTo>
                                  <a:pt x="0" y="1075"/>
                                </a:lnTo>
                                <a:cubicBezTo>
                                  <a:pt x="0" y="1062"/>
                                  <a:pt x="12" y="1050"/>
                                  <a:pt x="25" y="1050"/>
                                </a:cubicBezTo>
                                <a:cubicBezTo>
                                  <a:pt x="39" y="1050"/>
                                  <a:pt x="50" y="1062"/>
                                  <a:pt x="50" y="1075"/>
                                </a:cubicBezTo>
                                <a:close/>
                                <a:moveTo>
                                  <a:pt x="50" y="1425"/>
                                </a:moveTo>
                                <a:lnTo>
                                  <a:pt x="50" y="1575"/>
                                </a:lnTo>
                                <a:cubicBezTo>
                                  <a:pt x="50" y="1589"/>
                                  <a:pt x="39" y="1600"/>
                                  <a:pt x="25" y="1600"/>
                                </a:cubicBezTo>
                                <a:cubicBezTo>
                                  <a:pt x="12" y="1600"/>
                                  <a:pt x="0" y="1589"/>
                                  <a:pt x="0" y="1575"/>
                                </a:cubicBezTo>
                                <a:lnTo>
                                  <a:pt x="0" y="1425"/>
                                </a:lnTo>
                                <a:cubicBezTo>
                                  <a:pt x="0" y="1412"/>
                                  <a:pt x="12" y="1400"/>
                                  <a:pt x="25" y="1400"/>
                                </a:cubicBezTo>
                                <a:cubicBezTo>
                                  <a:pt x="39" y="1400"/>
                                  <a:pt x="50" y="1412"/>
                                  <a:pt x="50" y="1425"/>
                                </a:cubicBezTo>
                                <a:close/>
                                <a:moveTo>
                                  <a:pt x="50" y="1775"/>
                                </a:moveTo>
                                <a:lnTo>
                                  <a:pt x="50" y="1925"/>
                                </a:lnTo>
                                <a:cubicBezTo>
                                  <a:pt x="50" y="1939"/>
                                  <a:pt x="39" y="1950"/>
                                  <a:pt x="25" y="1950"/>
                                </a:cubicBezTo>
                                <a:cubicBezTo>
                                  <a:pt x="12" y="1950"/>
                                  <a:pt x="0" y="1939"/>
                                  <a:pt x="0" y="1925"/>
                                </a:cubicBezTo>
                                <a:lnTo>
                                  <a:pt x="0" y="1775"/>
                                </a:lnTo>
                                <a:cubicBezTo>
                                  <a:pt x="0" y="1762"/>
                                  <a:pt x="12" y="1750"/>
                                  <a:pt x="25" y="1750"/>
                                </a:cubicBezTo>
                                <a:cubicBezTo>
                                  <a:pt x="39" y="1750"/>
                                  <a:pt x="50" y="1762"/>
                                  <a:pt x="50" y="1775"/>
                                </a:cubicBezTo>
                                <a:close/>
                                <a:moveTo>
                                  <a:pt x="50" y="2125"/>
                                </a:moveTo>
                                <a:lnTo>
                                  <a:pt x="50" y="2275"/>
                                </a:lnTo>
                                <a:cubicBezTo>
                                  <a:pt x="50" y="2289"/>
                                  <a:pt x="39" y="2300"/>
                                  <a:pt x="25" y="2300"/>
                                </a:cubicBezTo>
                                <a:cubicBezTo>
                                  <a:pt x="12" y="2300"/>
                                  <a:pt x="0" y="2289"/>
                                  <a:pt x="0" y="2275"/>
                                </a:cubicBezTo>
                                <a:lnTo>
                                  <a:pt x="0" y="2125"/>
                                </a:lnTo>
                                <a:cubicBezTo>
                                  <a:pt x="0" y="2112"/>
                                  <a:pt x="12" y="2100"/>
                                  <a:pt x="25" y="2100"/>
                                </a:cubicBezTo>
                                <a:cubicBezTo>
                                  <a:pt x="39" y="2100"/>
                                  <a:pt x="50" y="2112"/>
                                  <a:pt x="50" y="2125"/>
                                </a:cubicBezTo>
                                <a:close/>
                                <a:moveTo>
                                  <a:pt x="50" y="2475"/>
                                </a:moveTo>
                                <a:lnTo>
                                  <a:pt x="50" y="2625"/>
                                </a:lnTo>
                                <a:cubicBezTo>
                                  <a:pt x="50" y="2639"/>
                                  <a:pt x="39" y="2650"/>
                                  <a:pt x="25" y="2650"/>
                                </a:cubicBezTo>
                                <a:cubicBezTo>
                                  <a:pt x="12" y="2650"/>
                                  <a:pt x="0" y="2639"/>
                                  <a:pt x="0" y="2625"/>
                                </a:cubicBezTo>
                                <a:lnTo>
                                  <a:pt x="0" y="2475"/>
                                </a:lnTo>
                                <a:cubicBezTo>
                                  <a:pt x="0" y="2462"/>
                                  <a:pt x="12" y="2450"/>
                                  <a:pt x="25" y="2450"/>
                                </a:cubicBezTo>
                                <a:cubicBezTo>
                                  <a:pt x="39" y="2450"/>
                                  <a:pt x="50" y="2462"/>
                                  <a:pt x="50" y="2475"/>
                                </a:cubicBezTo>
                                <a:close/>
                                <a:moveTo>
                                  <a:pt x="50" y="2825"/>
                                </a:moveTo>
                                <a:lnTo>
                                  <a:pt x="50" y="2975"/>
                                </a:lnTo>
                                <a:cubicBezTo>
                                  <a:pt x="50" y="2989"/>
                                  <a:pt x="39" y="3000"/>
                                  <a:pt x="25" y="3000"/>
                                </a:cubicBezTo>
                                <a:cubicBezTo>
                                  <a:pt x="12" y="3000"/>
                                  <a:pt x="0" y="2989"/>
                                  <a:pt x="0" y="2975"/>
                                </a:cubicBezTo>
                                <a:lnTo>
                                  <a:pt x="0" y="2825"/>
                                </a:lnTo>
                                <a:cubicBezTo>
                                  <a:pt x="0" y="2812"/>
                                  <a:pt x="12" y="2800"/>
                                  <a:pt x="25" y="2800"/>
                                </a:cubicBezTo>
                                <a:cubicBezTo>
                                  <a:pt x="39" y="2800"/>
                                  <a:pt x="50" y="2812"/>
                                  <a:pt x="50" y="2825"/>
                                </a:cubicBezTo>
                                <a:close/>
                                <a:moveTo>
                                  <a:pt x="50" y="3175"/>
                                </a:moveTo>
                                <a:lnTo>
                                  <a:pt x="50" y="3325"/>
                                </a:lnTo>
                                <a:cubicBezTo>
                                  <a:pt x="50" y="3339"/>
                                  <a:pt x="39" y="3350"/>
                                  <a:pt x="25" y="3350"/>
                                </a:cubicBezTo>
                                <a:cubicBezTo>
                                  <a:pt x="12" y="3350"/>
                                  <a:pt x="0" y="3339"/>
                                  <a:pt x="0" y="3325"/>
                                </a:cubicBezTo>
                                <a:lnTo>
                                  <a:pt x="0" y="3175"/>
                                </a:lnTo>
                                <a:cubicBezTo>
                                  <a:pt x="0" y="3162"/>
                                  <a:pt x="12" y="3150"/>
                                  <a:pt x="25" y="3150"/>
                                </a:cubicBezTo>
                                <a:cubicBezTo>
                                  <a:pt x="39" y="3150"/>
                                  <a:pt x="50" y="3162"/>
                                  <a:pt x="50" y="3175"/>
                                </a:cubicBezTo>
                                <a:close/>
                                <a:moveTo>
                                  <a:pt x="50" y="3525"/>
                                </a:moveTo>
                                <a:lnTo>
                                  <a:pt x="50" y="3675"/>
                                </a:lnTo>
                                <a:cubicBezTo>
                                  <a:pt x="50" y="3689"/>
                                  <a:pt x="39" y="3700"/>
                                  <a:pt x="25" y="3700"/>
                                </a:cubicBezTo>
                                <a:cubicBezTo>
                                  <a:pt x="12" y="3700"/>
                                  <a:pt x="0" y="3689"/>
                                  <a:pt x="0" y="3675"/>
                                </a:cubicBezTo>
                                <a:lnTo>
                                  <a:pt x="0" y="3525"/>
                                </a:lnTo>
                                <a:cubicBezTo>
                                  <a:pt x="0" y="3512"/>
                                  <a:pt x="12" y="3500"/>
                                  <a:pt x="25" y="3500"/>
                                </a:cubicBezTo>
                                <a:cubicBezTo>
                                  <a:pt x="39" y="3500"/>
                                  <a:pt x="50" y="3512"/>
                                  <a:pt x="50" y="3525"/>
                                </a:cubicBezTo>
                                <a:close/>
                                <a:moveTo>
                                  <a:pt x="50" y="3875"/>
                                </a:moveTo>
                                <a:lnTo>
                                  <a:pt x="50" y="4025"/>
                                </a:lnTo>
                                <a:cubicBezTo>
                                  <a:pt x="50" y="4039"/>
                                  <a:pt x="39" y="4050"/>
                                  <a:pt x="25" y="4050"/>
                                </a:cubicBezTo>
                                <a:cubicBezTo>
                                  <a:pt x="12" y="4050"/>
                                  <a:pt x="0" y="4039"/>
                                  <a:pt x="0" y="4025"/>
                                </a:cubicBezTo>
                                <a:lnTo>
                                  <a:pt x="0" y="3875"/>
                                </a:lnTo>
                                <a:cubicBezTo>
                                  <a:pt x="0" y="3862"/>
                                  <a:pt x="12" y="3850"/>
                                  <a:pt x="25" y="3850"/>
                                </a:cubicBezTo>
                                <a:cubicBezTo>
                                  <a:pt x="39" y="3850"/>
                                  <a:pt x="50" y="3862"/>
                                  <a:pt x="50" y="3875"/>
                                </a:cubicBezTo>
                                <a:close/>
                                <a:moveTo>
                                  <a:pt x="50" y="4225"/>
                                </a:moveTo>
                                <a:lnTo>
                                  <a:pt x="50" y="4375"/>
                                </a:lnTo>
                                <a:cubicBezTo>
                                  <a:pt x="50" y="4389"/>
                                  <a:pt x="39" y="4400"/>
                                  <a:pt x="25" y="4400"/>
                                </a:cubicBezTo>
                                <a:cubicBezTo>
                                  <a:pt x="12" y="4400"/>
                                  <a:pt x="0" y="4389"/>
                                  <a:pt x="0" y="4375"/>
                                </a:cubicBezTo>
                                <a:lnTo>
                                  <a:pt x="0" y="4225"/>
                                </a:lnTo>
                                <a:cubicBezTo>
                                  <a:pt x="0" y="4212"/>
                                  <a:pt x="12" y="4200"/>
                                  <a:pt x="25" y="4200"/>
                                </a:cubicBezTo>
                                <a:cubicBezTo>
                                  <a:pt x="39" y="4200"/>
                                  <a:pt x="50" y="4212"/>
                                  <a:pt x="50" y="4225"/>
                                </a:cubicBezTo>
                                <a:close/>
                                <a:moveTo>
                                  <a:pt x="50" y="4575"/>
                                </a:moveTo>
                                <a:lnTo>
                                  <a:pt x="50" y="4725"/>
                                </a:lnTo>
                                <a:cubicBezTo>
                                  <a:pt x="50" y="4739"/>
                                  <a:pt x="39" y="4750"/>
                                  <a:pt x="25" y="4750"/>
                                </a:cubicBezTo>
                                <a:cubicBezTo>
                                  <a:pt x="12" y="4750"/>
                                  <a:pt x="0" y="4739"/>
                                  <a:pt x="0" y="4725"/>
                                </a:cubicBezTo>
                                <a:lnTo>
                                  <a:pt x="0" y="4575"/>
                                </a:lnTo>
                                <a:cubicBezTo>
                                  <a:pt x="0" y="4562"/>
                                  <a:pt x="12" y="4550"/>
                                  <a:pt x="25" y="4550"/>
                                </a:cubicBezTo>
                                <a:cubicBezTo>
                                  <a:pt x="39" y="4550"/>
                                  <a:pt x="50" y="4562"/>
                                  <a:pt x="50" y="4575"/>
                                </a:cubicBezTo>
                                <a:close/>
                                <a:moveTo>
                                  <a:pt x="50" y="4925"/>
                                </a:moveTo>
                                <a:lnTo>
                                  <a:pt x="50" y="5075"/>
                                </a:lnTo>
                                <a:cubicBezTo>
                                  <a:pt x="50" y="5089"/>
                                  <a:pt x="39" y="5100"/>
                                  <a:pt x="25" y="5100"/>
                                </a:cubicBezTo>
                                <a:cubicBezTo>
                                  <a:pt x="12" y="5100"/>
                                  <a:pt x="0" y="5089"/>
                                  <a:pt x="0" y="5075"/>
                                </a:cubicBezTo>
                                <a:lnTo>
                                  <a:pt x="0" y="4925"/>
                                </a:lnTo>
                                <a:cubicBezTo>
                                  <a:pt x="0" y="4912"/>
                                  <a:pt x="12" y="4900"/>
                                  <a:pt x="25" y="4900"/>
                                </a:cubicBezTo>
                                <a:cubicBezTo>
                                  <a:pt x="39" y="4900"/>
                                  <a:pt x="50" y="4912"/>
                                  <a:pt x="50" y="4925"/>
                                </a:cubicBezTo>
                                <a:close/>
                                <a:moveTo>
                                  <a:pt x="50" y="5275"/>
                                </a:moveTo>
                                <a:lnTo>
                                  <a:pt x="50" y="5425"/>
                                </a:lnTo>
                                <a:cubicBezTo>
                                  <a:pt x="50" y="5439"/>
                                  <a:pt x="39" y="5450"/>
                                  <a:pt x="25" y="5450"/>
                                </a:cubicBezTo>
                                <a:cubicBezTo>
                                  <a:pt x="12" y="5450"/>
                                  <a:pt x="0" y="5439"/>
                                  <a:pt x="0" y="5425"/>
                                </a:cubicBezTo>
                                <a:lnTo>
                                  <a:pt x="0" y="5275"/>
                                </a:lnTo>
                                <a:cubicBezTo>
                                  <a:pt x="0" y="5262"/>
                                  <a:pt x="12" y="5250"/>
                                  <a:pt x="25" y="5250"/>
                                </a:cubicBezTo>
                                <a:cubicBezTo>
                                  <a:pt x="39" y="5250"/>
                                  <a:pt x="50" y="5262"/>
                                  <a:pt x="50" y="5275"/>
                                </a:cubicBezTo>
                                <a:close/>
                                <a:moveTo>
                                  <a:pt x="50" y="5625"/>
                                </a:moveTo>
                                <a:lnTo>
                                  <a:pt x="50" y="5775"/>
                                </a:lnTo>
                                <a:cubicBezTo>
                                  <a:pt x="50" y="5789"/>
                                  <a:pt x="39" y="5800"/>
                                  <a:pt x="25" y="5800"/>
                                </a:cubicBezTo>
                                <a:cubicBezTo>
                                  <a:pt x="12" y="5800"/>
                                  <a:pt x="0" y="5789"/>
                                  <a:pt x="0" y="5775"/>
                                </a:cubicBezTo>
                                <a:lnTo>
                                  <a:pt x="0" y="5625"/>
                                </a:lnTo>
                                <a:cubicBezTo>
                                  <a:pt x="0" y="5612"/>
                                  <a:pt x="12" y="5600"/>
                                  <a:pt x="25" y="5600"/>
                                </a:cubicBezTo>
                                <a:cubicBezTo>
                                  <a:pt x="39" y="5600"/>
                                  <a:pt x="50" y="5612"/>
                                  <a:pt x="50" y="5625"/>
                                </a:cubicBezTo>
                                <a:close/>
                                <a:moveTo>
                                  <a:pt x="50" y="5975"/>
                                </a:moveTo>
                                <a:lnTo>
                                  <a:pt x="50" y="6125"/>
                                </a:lnTo>
                                <a:cubicBezTo>
                                  <a:pt x="50" y="6139"/>
                                  <a:pt x="39" y="6150"/>
                                  <a:pt x="25" y="6150"/>
                                </a:cubicBezTo>
                                <a:cubicBezTo>
                                  <a:pt x="12" y="6150"/>
                                  <a:pt x="0" y="6139"/>
                                  <a:pt x="0" y="6125"/>
                                </a:cubicBezTo>
                                <a:lnTo>
                                  <a:pt x="0" y="5975"/>
                                </a:lnTo>
                                <a:cubicBezTo>
                                  <a:pt x="0" y="5962"/>
                                  <a:pt x="12" y="5950"/>
                                  <a:pt x="25" y="5950"/>
                                </a:cubicBezTo>
                                <a:cubicBezTo>
                                  <a:pt x="39" y="5950"/>
                                  <a:pt x="50" y="5962"/>
                                  <a:pt x="50" y="5975"/>
                                </a:cubicBezTo>
                                <a:close/>
                                <a:moveTo>
                                  <a:pt x="50" y="6325"/>
                                </a:moveTo>
                                <a:lnTo>
                                  <a:pt x="50" y="6475"/>
                                </a:lnTo>
                                <a:cubicBezTo>
                                  <a:pt x="50" y="6489"/>
                                  <a:pt x="39" y="6500"/>
                                  <a:pt x="25" y="6500"/>
                                </a:cubicBezTo>
                                <a:cubicBezTo>
                                  <a:pt x="12" y="6500"/>
                                  <a:pt x="0" y="6489"/>
                                  <a:pt x="0" y="6475"/>
                                </a:cubicBezTo>
                                <a:lnTo>
                                  <a:pt x="0" y="6325"/>
                                </a:lnTo>
                                <a:cubicBezTo>
                                  <a:pt x="0" y="6312"/>
                                  <a:pt x="12" y="6300"/>
                                  <a:pt x="25" y="6300"/>
                                </a:cubicBezTo>
                                <a:cubicBezTo>
                                  <a:pt x="39" y="6300"/>
                                  <a:pt x="50" y="6312"/>
                                  <a:pt x="50" y="6325"/>
                                </a:cubicBezTo>
                                <a:close/>
                                <a:moveTo>
                                  <a:pt x="50" y="6675"/>
                                </a:moveTo>
                                <a:lnTo>
                                  <a:pt x="50" y="6825"/>
                                </a:lnTo>
                                <a:cubicBezTo>
                                  <a:pt x="50" y="6839"/>
                                  <a:pt x="39" y="6850"/>
                                  <a:pt x="25" y="6850"/>
                                </a:cubicBezTo>
                                <a:cubicBezTo>
                                  <a:pt x="12" y="6850"/>
                                  <a:pt x="0" y="6839"/>
                                  <a:pt x="0" y="6825"/>
                                </a:cubicBezTo>
                                <a:lnTo>
                                  <a:pt x="0" y="6675"/>
                                </a:lnTo>
                                <a:cubicBezTo>
                                  <a:pt x="0" y="6662"/>
                                  <a:pt x="12" y="6650"/>
                                  <a:pt x="25" y="6650"/>
                                </a:cubicBezTo>
                                <a:cubicBezTo>
                                  <a:pt x="39" y="6650"/>
                                  <a:pt x="50" y="6662"/>
                                  <a:pt x="50" y="6675"/>
                                </a:cubicBezTo>
                                <a:close/>
                                <a:moveTo>
                                  <a:pt x="50" y="7025"/>
                                </a:moveTo>
                                <a:lnTo>
                                  <a:pt x="50" y="7175"/>
                                </a:lnTo>
                                <a:cubicBezTo>
                                  <a:pt x="50" y="7189"/>
                                  <a:pt x="39" y="7200"/>
                                  <a:pt x="25" y="7200"/>
                                </a:cubicBezTo>
                                <a:cubicBezTo>
                                  <a:pt x="12" y="7200"/>
                                  <a:pt x="0" y="7189"/>
                                  <a:pt x="0" y="7175"/>
                                </a:cubicBezTo>
                                <a:lnTo>
                                  <a:pt x="0" y="7025"/>
                                </a:lnTo>
                                <a:cubicBezTo>
                                  <a:pt x="0" y="7012"/>
                                  <a:pt x="12" y="7000"/>
                                  <a:pt x="25" y="7000"/>
                                </a:cubicBezTo>
                                <a:cubicBezTo>
                                  <a:pt x="39" y="7000"/>
                                  <a:pt x="50" y="7012"/>
                                  <a:pt x="50" y="7025"/>
                                </a:cubicBezTo>
                                <a:close/>
                                <a:moveTo>
                                  <a:pt x="50" y="7375"/>
                                </a:moveTo>
                                <a:lnTo>
                                  <a:pt x="50" y="7525"/>
                                </a:lnTo>
                                <a:cubicBezTo>
                                  <a:pt x="50" y="7539"/>
                                  <a:pt x="39" y="7550"/>
                                  <a:pt x="25" y="7550"/>
                                </a:cubicBezTo>
                                <a:cubicBezTo>
                                  <a:pt x="12" y="7550"/>
                                  <a:pt x="0" y="7539"/>
                                  <a:pt x="0" y="7525"/>
                                </a:cubicBezTo>
                                <a:lnTo>
                                  <a:pt x="0" y="7375"/>
                                </a:lnTo>
                                <a:cubicBezTo>
                                  <a:pt x="0" y="7362"/>
                                  <a:pt x="12" y="7350"/>
                                  <a:pt x="25" y="7350"/>
                                </a:cubicBezTo>
                                <a:cubicBezTo>
                                  <a:pt x="39" y="7350"/>
                                  <a:pt x="50" y="7362"/>
                                  <a:pt x="50" y="7375"/>
                                </a:cubicBezTo>
                                <a:close/>
                                <a:moveTo>
                                  <a:pt x="50" y="7725"/>
                                </a:moveTo>
                                <a:lnTo>
                                  <a:pt x="50" y="7875"/>
                                </a:lnTo>
                                <a:cubicBezTo>
                                  <a:pt x="50" y="7889"/>
                                  <a:pt x="39" y="7900"/>
                                  <a:pt x="25" y="7900"/>
                                </a:cubicBezTo>
                                <a:cubicBezTo>
                                  <a:pt x="12" y="7900"/>
                                  <a:pt x="0" y="7889"/>
                                  <a:pt x="0" y="7875"/>
                                </a:cubicBezTo>
                                <a:lnTo>
                                  <a:pt x="0" y="7725"/>
                                </a:lnTo>
                                <a:cubicBezTo>
                                  <a:pt x="0" y="7712"/>
                                  <a:pt x="12" y="7700"/>
                                  <a:pt x="25" y="7700"/>
                                </a:cubicBezTo>
                                <a:cubicBezTo>
                                  <a:pt x="39" y="7700"/>
                                  <a:pt x="50" y="7712"/>
                                  <a:pt x="50" y="7725"/>
                                </a:cubicBezTo>
                                <a:close/>
                                <a:moveTo>
                                  <a:pt x="50" y="8075"/>
                                </a:moveTo>
                                <a:lnTo>
                                  <a:pt x="50" y="8225"/>
                                </a:lnTo>
                                <a:cubicBezTo>
                                  <a:pt x="50" y="8239"/>
                                  <a:pt x="39" y="8250"/>
                                  <a:pt x="25" y="8250"/>
                                </a:cubicBezTo>
                                <a:cubicBezTo>
                                  <a:pt x="12" y="8250"/>
                                  <a:pt x="0" y="8239"/>
                                  <a:pt x="0" y="8225"/>
                                </a:cubicBezTo>
                                <a:lnTo>
                                  <a:pt x="0" y="8075"/>
                                </a:lnTo>
                                <a:cubicBezTo>
                                  <a:pt x="0" y="8062"/>
                                  <a:pt x="12" y="8050"/>
                                  <a:pt x="25" y="8050"/>
                                </a:cubicBezTo>
                                <a:cubicBezTo>
                                  <a:pt x="39" y="8050"/>
                                  <a:pt x="50" y="8062"/>
                                  <a:pt x="50" y="8075"/>
                                </a:cubicBezTo>
                                <a:close/>
                                <a:moveTo>
                                  <a:pt x="50" y="8425"/>
                                </a:moveTo>
                                <a:lnTo>
                                  <a:pt x="50" y="8575"/>
                                </a:lnTo>
                                <a:cubicBezTo>
                                  <a:pt x="50" y="8589"/>
                                  <a:pt x="39" y="8600"/>
                                  <a:pt x="25" y="8600"/>
                                </a:cubicBezTo>
                                <a:cubicBezTo>
                                  <a:pt x="12" y="8600"/>
                                  <a:pt x="0" y="8589"/>
                                  <a:pt x="0" y="8575"/>
                                </a:cubicBezTo>
                                <a:lnTo>
                                  <a:pt x="0" y="8425"/>
                                </a:lnTo>
                                <a:cubicBezTo>
                                  <a:pt x="0" y="8412"/>
                                  <a:pt x="12" y="8400"/>
                                  <a:pt x="25" y="8400"/>
                                </a:cubicBezTo>
                                <a:cubicBezTo>
                                  <a:pt x="39" y="8400"/>
                                  <a:pt x="50" y="8412"/>
                                  <a:pt x="50" y="8425"/>
                                </a:cubicBezTo>
                                <a:close/>
                                <a:moveTo>
                                  <a:pt x="50" y="8775"/>
                                </a:moveTo>
                                <a:lnTo>
                                  <a:pt x="50" y="8925"/>
                                </a:lnTo>
                                <a:cubicBezTo>
                                  <a:pt x="50" y="8939"/>
                                  <a:pt x="39" y="8950"/>
                                  <a:pt x="25" y="8950"/>
                                </a:cubicBezTo>
                                <a:cubicBezTo>
                                  <a:pt x="12" y="8950"/>
                                  <a:pt x="0" y="8939"/>
                                  <a:pt x="0" y="8925"/>
                                </a:cubicBezTo>
                                <a:lnTo>
                                  <a:pt x="0" y="8775"/>
                                </a:lnTo>
                                <a:cubicBezTo>
                                  <a:pt x="0" y="8762"/>
                                  <a:pt x="12" y="8750"/>
                                  <a:pt x="25" y="8750"/>
                                </a:cubicBezTo>
                                <a:cubicBezTo>
                                  <a:pt x="39" y="8750"/>
                                  <a:pt x="50" y="8762"/>
                                  <a:pt x="50" y="8775"/>
                                </a:cubicBezTo>
                                <a:close/>
                                <a:moveTo>
                                  <a:pt x="50" y="9125"/>
                                </a:moveTo>
                                <a:lnTo>
                                  <a:pt x="50" y="9275"/>
                                </a:lnTo>
                                <a:cubicBezTo>
                                  <a:pt x="50" y="9289"/>
                                  <a:pt x="39" y="9300"/>
                                  <a:pt x="25" y="9300"/>
                                </a:cubicBezTo>
                                <a:cubicBezTo>
                                  <a:pt x="12" y="9300"/>
                                  <a:pt x="0" y="9289"/>
                                  <a:pt x="0" y="9275"/>
                                </a:cubicBezTo>
                                <a:lnTo>
                                  <a:pt x="0" y="9125"/>
                                </a:lnTo>
                                <a:cubicBezTo>
                                  <a:pt x="0" y="9112"/>
                                  <a:pt x="12" y="9100"/>
                                  <a:pt x="25" y="9100"/>
                                </a:cubicBezTo>
                                <a:cubicBezTo>
                                  <a:pt x="39" y="9100"/>
                                  <a:pt x="50" y="9112"/>
                                  <a:pt x="50" y="9125"/>
                                </a:cubicBezTo>
                                <a:close/>
                                <a:moveTo>
                                  <a:pt x="50" y="9475"/>
                                </a:moveTo>
                                <a:lnTo>
                                  <a:pt x="50" y="9625"/>
                                </a:lnTo>
                                <a:cubicBezTo>
                                  <a:pt x="50" y="9639"/>
                                  <a:pt x="39" y="9650"/>
                                  <a:pt x="25" y="9650"/>
                                </a:cubicBezTo>
                                <a:cubicBezTo>
                                  <a:pt x="12" y="9650"/>
                                  <a:pt x="0" y="9639"/>
                                  <a:pt x="0" y="9625"/>
                                </a:cubicBezTo>
                                <a:lnTo>
                                  <a:pt x="0" y="9475"/>
                                </a:lnTo>
                                <a:cubicBezTo>
                                  <a:pt x="0" y="9462"/>
                                  <a:pt x="12" y="9450"/>
                                  <a:pt x="25" y="9450"/>
                                </a:cubicBezTo>
                                <a:cubicBezTo>
                                  <a:pt x="39" y="9450"/>
                                  <a:pt x="50" y="9462"/>
                                  <a:pt x="50" y="9475"/>
                                </a:cubicBezTo>
                                <a:close/>
                                <a:moveTo>
                                  <a:pt x="50" y="9825"/>
                                </a:moveTo>
                                <a:lnTo>
                                  <a:pt x="50" y="9975"/>
                                </a:lnTo>
                                <a:cubicBezTo>
                                  <a:pt x="50" y="9989"/>
                                  <a:pt x="39" y="10000"/>
                                  <a:pt x="25" y="10000"/>
                                </a:cubicBezTo>
                                <a:cubicBezTo>
                                  <a:pt x="12" y="10000"/>
                                  <a:pt x="0" y="9989"/>
                                  <a:pt x="0" y="9975"/>
                                </a:cubicBezTo>
                                <a:lnTo>
                                  <a:pt x="0" y="9825"/>
                                </a:lnTo>
                                <a:cubicBezTo>
                                  <a:pt x="0" y="9812"/>
                                  <a:pt x="12" y="9800"/>
                                  <a:pt x="25" y="9800"/>
                                </a:cubicBezTo>
                                <a:cubicBezTo>
                                  <a:pt x="39" y="9800"/>
                                  <a:pt x="50" y="9812"/>
                                  <a:pt x="50" y="9825"/>
                                </a:cubicBezTo>
                                <a:close/>
                              </a:path>
                            </a:pathLst>
                          </a:custGeom>
                          <a:solidFill>
                            <a:srgbClr val="000000"/>
                          </a:solidFill>
                          <a:ln w="2">
                            <a:solidFill>
                              <a:srgbClr val="000000"/>
                            </a:solidFill>
                            <a:bevel/>
                            <a:headEnd/>
                            <a:tailEnd/>
                          </a:ln>
                        </wps:spPr>
                        <wps:bodyPr rot="0" vert="horz" wrap="square" lIns="91440" tIns="45720" rIns="91440" bIns="45720" anchor="t" anchorCtr="0" upright="1">
                          <a:noAutofit/>
                        </wps:bodyPr>
                      </wps:wsp>
                      <wps:wsp>
                        <wps:cNvPr id="45" name="Freeform 247"/>
                        <wps:cNvSpPr>
                          <a:spLocks noEditPoints="1"/>
                        </wps:cNvSpPr>
                        <wps:spPr bwMode="auto">
                          <a:xfrm>
                            <a:off x="531219" y="1111463"/>
                            <a:ext cx="1302292" cy="5061"/>
                          </a:xfrm>
                          <a:custGeom>
                            <a:avLst/>
                            <a:gdLst>
                              <a:gd name="T0" fmla="*/ 12775 w 12800"/>
                              <a:gd name="T1" fmla="*/ 0 h 50"/>
                              <a:gd name="T2" fmla="*/ 12250 w 12800"/>
                              <a:gd name="T3" fmla="*/ 25 h 50"/>
                              <a:gd name="T4" fmla="*/ 12075 w 12800"/>
                              <a:gd name="T5" fmla="*/ 50 h 50"/>
                              <a:gd name="T6" fmla="*/ 12100 w 12800"/>
                              <a:gd name="T7" fmla="*/ 25 h 50"/>
                              <a:gd name="T8" fmla="*/ 11575 w 12800"/>
                              <a:gd name="T9" fmla="*/ 0 h 50"/>
                              <a:gd name="T10" fmla="*/ 11225 w 12800"/>
                              <a:gd name="T11" fmla="*/ 50 h 50"/>
                              <a:gd name="T12" fmla="*/ 11375 w 12800"/>
                              <a:gd name="T13" fmla="*/ 50 h 50"/>
                              <a:gd name="T14" fmla="*/ 11025 w 12800"/>
                              <a:gd name="T15" fmla="*/ 0 h 50"/>
                              <a:gd name="T16" fmla="*/ 10500 w 12800"/>
                              <a:gd name="T17" fmla="*/ 25 h 50"/>
                              <a:gd name="T18" fmla="*/ 10325 w 12800"/>
                              <a:gd name="T19" fmla="*/ 50 h 50"/>
                              <a:gd name="T20" fmla="*/ 10350 w 12800"/>
                              <a:gd name="T21" fmla="*/ 25 h 50"/>
                              <a:gd name="T22" fmla="*/ 9825 w 12800"/>
                              <a:gd name="T23" fmla="*/ 0 h 50"/>
                              <a:gd name="T24" fmla="*/ 9475 w 12800"/>
                              <a:gd name="T25" fmla="*/ 50 h 50"/>
                              <a:gd name="T26" fmla="*/ 9625 w 12800"/>
                              <a:gd name="T27" fmla="*/ 50 h 50"/>
                              <a:gd name="T28" fmla="*/ 9275 w 12800"/>
                              <a:gd name="T29" fmla="*/ 0 h 50"/>
                              <a:gd name="T30" fmla="*/ 8750 w 12800"/>
                              <a:gd name="T31" fmla="*/ 25 h 50"/>
                              <a:gd name="T32" fmla="*/ 8575 w 12800"/>
                              <a:gd name="T33" fmla="*/ 50 h 50"/>
                              <a:gd name="T34" fmla="*/ 8600 w 12800"/>
                              <a:gd name="T35" fmla="*/ 25 h 50"/>
                              <a:gd name="T36" fmla="*/ 8075 w 12800"/>
                              <a:gd name="T37" fmla="*/ 0 h 50"/>
                              <a:gd name="T38" fmla="*/ 7725 w 12800"/>
                              <a:gd name="T39" fmla="*/ 50 h 50"/>
                              <a:gd name="T40" fmla="*/ 7875 w 12800"/>
                              <a:gd name="T41" fmla="*/ 50 h 50"/>
                              <a:gd name="T42" fmla="*/ 7525 w 12800"/>
                              <a:gd name="T43" fmla="*/ 0 h 50"/>
                              <a:gd name="T44" fmla="*/ 7000 w 12800"/>
                              <a:gd name="T45" fmla="*/ 25 h 50"/>
                              <a:gd name="T46" fmla="*/ 6825 w 12800"/>
                              <a:gd name="T47" fmla="*/ 50 h 50"/>
                              <a:gd name="T48" fmla="*/ 6850 w 12800"/>
                              <a:gd name="T49" fmla="*/ 25 h 50"/>
                              <a:gd name="T50" fmla="*/ 6325 w 12800"/>
                              <a:gd name="T51" fmla="*/ 0 h 50"/>
                              <a:gd name="T52" fmla="*/ 5975 w 12800"/>
                              <a:gd name="T53" fmla="*/ 50 h 50"/>
                              <a:gd name="T54" fmla="*/ 6125 w 12800"/>
                              <a:gd name="T55" fmla="*/ 50 h 50"/>
                              <a:gd name="T56" fmla="*/ 5775 w 12800"/>
                              <a:gd name="T57" fmla="*/ 0 h 50"/>
                              <a:gd name="T58" fmla="*/ 5250 w 12800"/>
                              <a:gd name="T59" fmla="*/ 25 h 50"/>
                              <a:gd name="T60" fmla="*/ 5075 w 12800"/>
                              <a:gd name="T61" fmla="*/ 50 h 50"/>
                              <a:gd name="T62" fmla="*/ 5100 w 12800"/>
                              <a:gd name="T63" fmla="*/ 25 h 50"/>
                              <a:gd name="T64" fmla="*/ 4575 w 12800"/>
                              <a:gd name="T65" fmla="*/ 0 h 50"/>
                              <a:gd name="T66" fmla="*/ 4225 w 12800"/>
                              <a:gd name="T67" fmla="*/ 50 h 50"/>
                              <a:gd name="T68" fmla="*/ 4375 w 12800"/>
                              <a:gd name="T69" fmla="*/ 50 h 50"/>
                              <a:gd name="T70" fmla="*/ 4025 w 12800"/>
                              <a:gd name="T71" fmla="*/ 0 h 50"/>
                              <a:gd name="T72" fmla="*/ 3500 w 12800"/>
                              <a:gd name="T73" fmla="*/ 25 h 50"/>
                              <a:gd name="T74" fmla="*/ 3325 w 12800"/>
                              <a:gd name="T75" fmla="*/ 50 h 50"/>
                              <a:gd name="T76" fmla="*/ 3350 w 12800"/>
                              <a:gd name="T77" fmla="*/ 25 h 50"/>
                              <a:gd name="T78" fmla="*/ 2825 w 12800"/>
                              <a:gd name="T79" fmla="*/ 0 h 50"/>
                              <a:gd name="T80" fmla="*/ 2475 w 12800"/>
                              <a:gd name="T81" fmla="*/ 50 h 50"/>
                              <a:gd name="T82" fmla="*/ 2625 w 12800"/>
                              <a:gd name="T83" fmla="*/ 50 h 50"/>
                              <a:gd name="T84" fmla="*/ 2275 w 12800"/>
                              <a:gd name="T85" fmla="*/ 0 h 50"/>
                              <a:gd name="T86" fmla="*/ 1750 w 12800"/>
                              <a:gd name="T87" fmla="*/ 25 h 50"/>
                              <a:gd name="T88" fmla="*/ 1575 w 12800"/>
                              <a:gd name="T89" fmla="*/ 50 h 50"/>
                              <a:gd name="T90" fmla="*/ 1600 w 12800"/>
                              <a:gd name="T91" fmla="*/ 25 h 50"/>
                              <a:gd name="T92" fmla="*/ 1075 w 12800"/>
                              <a:gd name="T93" fmla="*/ 0 h 50"/>
                              <a:gd name="T94" fmla="*/ 725 w 12800"/>
                              <a:gd name="T95" fmla="*/ 50 h 50"/>
                              <a:gd name="T96" fmla="*/ 875 w 12800"/>
                              <a:gd name="T97" fmla="*/ 50 h 50"/>
                              <a:gd name="T98" fmla="*/ 525 w 12800"/>
                              <a:gd name="T99" fmla="*/ 0 h 50"/>
                              <a:gd name="T100" fmla="*/ 0 w 12800"/>
                              <a:gd name="T101" fmla="*/ 25 h 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2800" h="50">
                                <a:moveTo>
                                  <a:pt x="12775" y="50"/>
                                </a:moveTo>
                                <a:lnTo>
                                  <a:pt x="12625" y="50"/>
                                </a:lnTo>
                                <a:cubicBezTo>
                                  <a:pt x="12612" y="50"/>
                                  <a:pt x="12600" y="39"/>
                                  <a:pt x="12600" y="25"/>
                                </a:cubicBezTo>
                                <a:cubicBezTo>
                                  <a:pt x="12600" y="12"/>
                                  <a:pt x="12612" y="0"/>
                                  <a:pt x="12625" y="0"/>
                                </a:cubicBezTo>
                                <a:lnTo>
                                  <a:pt x="12775" y="0"/>
                                </a:lnTo>
                                <a:cubicBezTo>
                                  <a:pt x="12789" y="0"/>
                                  <a:pt x="12800" y="12"/>
                                  <a:pt x="12800" y="25"/>
                                </a:cubicBezTo>
                                <a:cubicBezTo>
                                  <a:pt x="12800" y="39"/>
                                  <a:pt x="12789" y="50"/>
                                  <a:pt x="12775" y="50"/>
                                </a:cubicBezTo>
                                <a:close/>
                                <a:moveTo>
                                  <a:pt x="12425" y="50"/>
                                </a:moveTo>
                                <a:lnTo>
                                  <a:pt x="12275" y="50"/>
                                </a:lnTo>
                                <a:cubicBezTo>
                                  <a:pt x="12262" y="50"/>
                                  <a:pt x="12250" y="39"/>
                                  <a:pt x="12250" y="25"/>
                                </a:cubicBezTo>
                                <a:cubicBezTo>
                                  <a:pt x="12250" y="12"/>
                                  <a:pt x="12262" y="0"/>
                                  <a:pt x="12275" y="0"/>
                                </a:cubicBezTo>
                                <a:lnTo>
                                  <a:pt x="12425" y="0"/>
                                </a:lnTo>
                                <a:cubicBezTo>
                                  <a:pt x="12439" y="0"/>
                                  <a:pt x="12450" y="12"/>
                                  <a:pt x="12450" y="25"/>
                                </a:cubicBezTo>
                                <a:cubicBezTo>
                                  <a:pt x="12450" y="39"/>
                                  <a:pt x="12439" y="50"/>
                                  <a:pt x="12425" y="50"/>
                                </a:cubicBezTo>
                                <a:close/>
                                <a:moveTo>
                                  <a:pt x="12075" y="50"/>
                                </a:moveTo>
                                <a:lnTo>
                                  <a:pt x="11925" y="50"/>
                                </a:lnTo>
                                <a:cubicBezTo>
                                  <a:pt x="11912" y="50"/>
                                  <a:pt x="11900" y="39"/>
                                  <a:pt x="11900" y="25"/>
                                </a:cubicBezTo>
                                <a:cubicBezTo>
                                  <a:pt x="11900" y="12"/>
                                  <a:pt x="11912" y="0"/>
                                  <a:pt x="11925" y="0"/>
                                </a:cubicBezTo>
                                <a:lnTo>
                                  <a:pt x="12075" y="0"/>
                                </a:lnTo>
                                <a:cubicBezTo>
                                  <a:pt x="12089" y="0"/>
                                  <a:pt x="12100" y="12"/>
                                  <a:pt x="12100" y="25"/>
                                </a:cubicBezTo>
                                <a:cubicBezTo>
                                  <a:pt x="12100" y="39"/>
                                  <a:pt x="12089" y="50"/>
                                  <a:pt x="12075" y="50"/>
                                </a:cubicBezTo>
                                <a:close/>
                                <a:moveTo>
                                  <a:pt x="11725" y="50"/>
                                </a:moveTo>
                                <a:lnTo>
                                  <a:pt x="11575" y="50"/>
                                </a:lnTo>
                                <a:cubicBezTo>
                                  <a:pt x="11562" y="50"/>
                                  <a:pt x="11550" y="39"/>
                                  <a:pt x="11550" y="25"/>
                                </a:cubicBezTo>
                                <a:cubicBezTo>
                                  <a:pt x="11550" y="12"/>
                                  <a:pt x="11562" y="0"/>
                                  <a:pt x="11575" y="0"/>
                                </a:cubicBezTo>
                                <a:lnTo>
                                  <a:pt x="11725" y="0"/>
                                </a:lnTo>
                                <a:cubicBezTo>
                                  <a:pt x="11739" y="0"/>
                                  <a:pt x="11750" y="12"/>
                                  <a:pt x="11750" y="25"/>
                                </a:cubicBezTo>
                                <a:cubicBezTo>
                                  <a:pt x="11750" y="39"/>
                                  <a:pt x="11739" y="50"/>
                                  <a:pt x="11725" y="50"/>
                                </a:cubicBezTo>
                                <a:close/>
                                <a:moveTo>
                                  <a:pt x="11375" y="50"/>
                                </a:moveTo>
                                <a:lnTo>
                                  <a:pt x="11225" y="50"/>
                                </a:lnTo>
                                <a:cubicBezTo>
                                  <a:pt x="11212" y="50"/>
                                  <a:pt x="11200" y="39"/>
                                  <a:pt x="11200" y="25"/>
                                </a:cubicBezTo>
                                <a:cubicBezTo>
                                  <a:pt x="11200" y="12"/>
                                  <a:pt x="11212" y="0"/>
                                  <a:pt x="11225" y="0"/>
                                </a:cubicBezTo>
                                <a:lnTo>
                                  <a:pt x="11375" y="0"/>
                                </a:lnTo>
                                <a:cubicBezTo>
                                  <a:pt x="11389" y="0"/>
                                  <a:pt x="11400" y="12"/>
                                  <a:pt x="11400" y="25"/>
                                </a:cubicBezTo>
                                <a:cubicBezTo>
                                  <a:pt x="11400" y="39"/>
                                  <a:pt x="11389" y="50"/>
                                  <a:pt x="11375" y="50"/>
                                </a:cubicBezTo>
                                <a:close/>
                                <a:moveTo>
                                  <a:pt x="11025" y="50"/>
                                </a:moveTo>
                                <a:lnTo>
                                  <a:pt x="10875" y="50"/>
                                </a:lnTo>
                                <a:cubicBezTo>
                                  <a:pt x="10862" y="50"/>
                                  <a:pt x="10850" y="39"/>
                                  <a:pt x="10850" y="25"/>
                                </a:cubicBezTo>
                                <a:cubicBezTo>
                                  <a:pt x="10850" y="12"/>
                                  <a:pt x="10862" y="0"/>
                                  <a:pt x="10875" y="0"/>
                                </a:cubicBezTo>
                                <a:lnTo>
                                  <a:pt x="11025" y="0"/>
                                </a:lnTo>
                                <a:cubicBezTo>
                                  <a:pt x="11039" y="0"/>
                                  <a:pt x="11050" y="12"/>
                                  <a:pt x="11050" y="25"/>
                                </a:cubicBezTo>
                                <a:cubicBezTo>
                                  <a:pt x="11050" y="39"/>
                                  <a:pt x="11039" y="50"/>
                                  <a:pt x="11025" y="50"/>
                                </a:cubicBezTo>
                                <a:close/>
                                <a:moveTo>
                                  <a:pt x="10675" y="50"/>
                                </a:moveTo>
                                <a:lnTo>
                                  <a:pt x="10525" y="50"/>
                                </a:lnTo>
                                <a:cubicBezTo>
                                  <a:pt x="10512" y="50"/>
                                  <a:pt x="10500" y="39"/>
                                  <a:pt x="10500" y="25"/>
                                </a:cubicBezTo>
                                <a:cubicBezTo>
                                  <a:pt x="10500" y="12"/>
                                  <a:pt x="10512" y="0"/>
                                  <a:pt x="10525" y="0"/>
                                </a:cubicBezTo>
                                <a:lnTo>
                                  <a:pt x="10675" y="0"/>
                                </a:lnTo>
                                <a:cubicBezTo>
                                  <a:pt x="10689" y="0"/>
                                  <a:pt x="10700" y="12"/>
                                  <a:pt x="10700" y="25"/>
                                </a:cubicBezTo>
                                <a:cubicBezTo>
                                  <a:pt x="10700" y="39"/>
                                  <a:pt x="10689" y="50"/>
                                  <a:pt x="10675" y="50"/>
                                </a:cubicBezTo>
                                <a:close/>
                                <a:moveTo>
                                  <a:pt x="10325" y="50"/>
                                </a:moveTo>
                                <a:lnTo>
                                  <a:pt x="10175" y="50"/>
                                </a:lnTo>
                                <a:cubicBezTo>
                                  <a:pt x="10162" y="50"/>
                                  <a:pt x="10150" y="39"/>
                                  <a:pt x="10150" y="25"/>
                                </a:cubicBezTo>
                                <a:cubicBezTo>
                                  <a:pt x="10150" y="12"/>
                                  <a:pt x="10162" y="0"/>
                                  <a:pt x="10175" y="0"/>
                                </a:cubicBezTo>
                                <a:lnTo>
                                  <a:pt x="10325" y="0"/>
                                </a:lnTo>
                                <a:cubicBezTo>
                                  <a:pt x="10339" y="0"/>
                                  <a:pt x="10350" y="12"/>
                                  <a:pt x="10350" y="25"/>
                                </a:cubicBezTo>
                                <a:cubicBezTo>
                                  <a:pt x="10350" y="39"/>
                                  <a:pt x="10339" y="50"/>
                                  <a:pt x="10325" y="50"/>
                                </a:cubicBezTo>
                                <a:close/>
                                <a:moveTo>
                                  <a:pt x="9975" y="50"/>
                                </a:moveTo>
                                <a:lnTo>
                                  <a:pt x="9825" y="50"/>
                                </a:lnTo>
                                <a:cubicBezTo>
                                  <a:pt x="9812" y="50"/>
                                  <a:pt x="9800" y="39"/>
                                  <a:pt x="9800" y="25"/>
                                </a:cubicBezTo>
                                <a:cubicBezTo>
                                  <a:pt x="9800" y="12"/>
                                  <a:pt x="9812" y="0"/>
                                  <a:pt x="9825" y="0"/>
                                </a:cubicBezTo>
                                <a:lnTo>
                                  <a:pt x="9975" y="0"/>
                                </a:lnTo>
                                <a:cubicBezTo>
                                  <a:pt x="9989" y="0"/>
                                  <a:pt x="10000" y="12"/>
                                  <a:pt x="10000" y="25"/>
                                </a:cubicBezTo>
                                <a:cubicBezTo>
                                  <a:pt x="10000" y="39"/>
                                  <a:pt x="9989" y="50"/>
                                  <a:pt x="9975" y="50"/>
                                </a:cubicBezTo>
                                <a:close/>
                                <a:moveTo>
                                  <a:pt x="9625" y="50"/>
                                </a:moveTo>
                                <a:lnTo>
                                  <a:pt x="9475" y="50"/>
                                </a:lnTo>
                                <a:cubicBezTo>
                                  <a:pt x="9462" y="50"/>
                                  <a:pt x="9450" y="39"/>
                                  <a:pt x="9450" y="25"/>
                                </a:cubicBezTo>
                                <a:cubicBezTo>
                                  <a:pt x="9450" y="12"/>
                                  <a:pt x="9462" y="0"/>
                                  <a:pt x="9475" y="0"/>
                                </a:cubicBezTo>
                                <a:lnTo>
                                  <a:pt x="9625" y="0"/>
                                </a:lnTo>
                                <a:cubicBezTo>
                                  <a:pt x="9639" y="0"/>
                                  <a:pt x="9650" y="12"/>
                                  <a:pt x="9650" y="25"/>
                                </a:cubicBezTo>
                                <a:cubicBezTo>
                                  <a:pt x="9650" y="39"/>
                                  <a:pt x="9639" y="50"/>
                                  <a:pt x="9625" y="50"/>
                                </a:cubicBezTo>
                                <a:close/>
                                <a:moveTo>
                                  <a:pt x="9275" y="50"/>
                                </a:moveTo>
                                <a:lnTo>
                                  <a:pt x="9125" y="50"/>
                                </a:lnTo>
                                <a:cubicBezTo>
                                  <a:pt x="9112" y="50"/>
                                  <a:pt x="9100" y="39"/>
                                  <a:pt x="9100" y="25"/>
                                </a:cubicBezTo>
                                <a:cubicBezTo>
                                  <a:pt x="9100" y="12"/>
                                  <a:pt x="9112" y="0"/>
                                  <a:pt x="9125" y="0"/>
                                </a:cubicBezTo>
                                <a:lnTo>
                                  <a:pt x="9275" y="0"/>
                                </a:lnTo>
                                <a:cubicBezTo>
                                  <a:pt x="9289" y="0"/>
                                  <a:pt x="9300" y="12"/>
                                  <a:pt x="9300" y="25"/>
                                </a:cubicBezTo>
                                <a:cubicBezTo>
                                  <a:pt x="9300" y="39"/>
                                  <a:pt x="9289" y="50"/>
                                  <a:pt x="9275" y="50"/>
                                </a:cubicBezTo>
                                <a:close/>
                                <a:moveTo>
                                  <a:pt x="8925" y="50"/>
                                </a:moveTo>
                                <a:lnTo>
                                  <a:pt x="8775" y="50"/>
                                </a:lnTo>
                                <a:cubicBezTo>
                                  <a:pt x="8762" y="50"/>
                                  <a:pt x="8750" y="39"/>
                                  <a:pt x="8750" y="25"/>
                                </a:cubicBezTo>
                                <a:cubicBezTo>
                                  <a:pt x="8750" y="12"/>
                                  <a:pt x="8762" y="0"/>
                                  <a:pt x="8775" y="0"/>
                                </a:cubicBezTo>
                                <a:lnTo>
                                  <a:pt x="8925" y="0"/>
                                </a:lnTo>
                                <a:cubicBezTo>
                                  <a:pt x="8939" y="0"/>
                                  <a:pt x="8950" y="12"/>
                                  <a:pt x="8950" y="25"/>
                                </a:cubicBezTo>
                                <a:cubicBezTo>
                                  <a:pt x="8950" y="39"/>
                                  <a:pt x="8939" y="50"/>
                                  <a:pt x="8925" y="50"/>
                                </a:cubicBezTo>
                                <a:close/>
                                <a:moveTo>
                                  <a:pt x="8575" y="50"/>
                                </a:moveTo>
                                <a:lnTo>
                                  <a:pt x="8425" y="50"/>
                                </a:lnTo>
                                <a:cubicBezTo>
                                  <a:pt x="8412" y="50"/>
                                  <a:pt x="8400" y="39"/>
                                  <a:pt x="8400" y="25"/>
                                </a:cubicBezTo>
                                <a:cubicBezTo>
                                  <a:pt x="8400" y="12"/>
                                  <a:pt x="8412" y="0"/>
                                  <a:pt x="8425" y="0"/>
                                </a:cubicBezTo>
                                <a:lnTo>
                                  <a:pt x="8575" y="0"/>
                                </a:lnTo>
                                <a:cubicBezTo>
                                  <a:pt x="8589" y="0"/>
                                  <a:pt x="8600" y="12"/>
                                  <a:pt x="8600" y="25"/>
                                </a:cubicBezTo>
                                <a:cubicBezTo>
                                  <a:pt x="8600" y="39"/>
                                  <a:pt x="8589" y="50"/>
                                  <a:pt x="8575" y="50"/>
                                </a:cubicBezTo>
                                <a:close/>
                                <a:moveTo>
                                  <a:pt x="8225" y="50"/>
                                </a:moveTo>
                                <a:lnTo>
                                  <a:pt x="8075" y="50"/>
                                </a:lnTo>
                                <a:cubicBezTo>
                                  <a:pt x="8062" y="50"/>
                                  <a:pt x="8050" y="39"/>
                                  <a:pt x="8050" y="25"/>
                                </a:cubicBezTo>
                                <a:cubicBezTo>
                                  <a:pt x="8050" y="12"/>
                                  <a:pt x="8062" y="0"/>
                                  <a:pt x="8075" y="0"/>
                                </a:cubicBezTo>
                                <a:lnTo>
                                  <a:pt x="8225" y="0"/>
                                </a:lnTo>
                                <a:cubicBezTo>
                                  <a:pt x="8239" y="0"/>
                                  <a:pt x="8250" y="12"/>
                                  <a:pt x="8250" y="25"/>
                                </a:cubicBezTo>
                                <a:cubicBezTo>
                                  <a:pt x="8250" y="39"/>
                                  <a:pt x="8239" y="50"/>
                                  <a:pt x="8225" y="50"/>
                                </a:cubicBezTo>
                                <a:close/>
                                <a:moveTo>
                                  <a:pt x="7875" y="50"/>
                                </a:moveTo>
                                <a:lnTo>
                                  <a:pt x="7725" y="50"/>
                                </a:lnTo>
                                <a:cubicBezTo>
                                  <a:pt x="7712" y="50"/>
                                  <a:pt x="7700" y="39"/>
                                  <a:pt x="7700" y="25"/>
                                </a:cubicBezTo>
                                <a:cubicBezTo>
                                  <a:pt x="7700" y="12"/>
                                  <a:pt x="7712" y="0"/>
                                  <a:pt x="7725" y="0"/>
                                </a:cubicBezTo>
                                <a:lnTo>
                                  <a:pt x="7875" y="0"/>
                                </a:lnTo>
                                <a:cubicBezTo>
                                  <a:pt x="7889" y="0"/>
                                  <a:pt x="7900" y="12"/>
                                  <a:pt x="7900" y="25"/>
                                </a:cubicBezTo>
                                <a:cubicBezTo>
                                  <a:pt x="7900" y="39"/>
                                  <a:pt x="7889" y="50"/>
                                  <a:pt x="7875" y="50"/>
                                </a:cubicBezTo>
                                <a:close/>
                                <a:moveTo>
                                  <a:pt x="7525" y="50"/>
                                </a:moveTo>
                                <a:lnTo>
                                  <a:pt x="7375" y="50"/>
                                </a:lnTo>
                                <a:cubicBezTo>
                                  <a:pt x="7362" y="50"/>
                                  <a:pt x="7350" y="39"/>
                                  <a:pt x="7350" y="25"/>
                                </a:cubicBezTo>
                                <a:cubicBezTo>
                                  <a:pt x="7350" y="12"/>
                                  <a:pt x="7362" y="0"/>
                                  <a:pt x="7375" y="0"/>
                                </a:cubicBezTo>
                                <a:lnTo>
                                  <a:pt x="7525" y="0"/>
                                </a:lnTo>
                                <a:cubicBezTo>
                                  <a:pt x="7539" y="0"/>
                                  <a:pt x="7550" y="12"/>
                                  <a:pt x="7550" y="25"/>
                                </a:cubicBezTo>
                                <a:cubicBezTo>
                                  <a:pt x="7550" y="39"/>
                                  <a:pt x="7539" y="50"/>
                                  <a:pt x="7525" y="50"/>
                                </a:cubicBezTo>
                                <a:close/>
                                <a:moveTo>
                                  <a:pt x="7175" y="50"/>
                                </a:moveTo>
                                <a:lnTo>
                                  <a:pt x="7025" y="50"/>
                                </a:lnTo>
                                <a:cubicBezTo>
                                  <a:pt x="7012" y="50"/>
                                  <a:pt x="7000" y="39"/>
                                  <a:pt x="7000" y="25"/>
                                </a:cubicBezTo>
                                <a:cubicBezTo>
                                  <a:pt x="7000" y="12"/>
                                  <a:pt x="7012" y="0"/>
                                  <a:pt x="7025" y="0"/>
                                </a:cubicBezTo>
                                <a:lnTo>
                                  <a:pt x="7175" y="0"/>
                                </a:lnTo>
                                <a:cubicBezTo>
                                  <a:pt x="7189" y="0"/>
                                  <a:pt x="7200" y="12"/>
                                  <a:pt x="7200" y="25"/>
                                </a:cubicBezTo>
                                <a:cubicBezTo>
                                  <a:pt x="7200" y="39"/>
                                  <a:pt x="7189" y="50"/>
                                  <a:pt x="7175" y="50"/>
                                </a:cubicBezTo>
                                <a:close/>
                                <a:moveTo>
                                  <a:pt x="6825" y="50"/>
                                </a:moveTo>
                                <a:lnTo>
                                  <a:pt x="6675" y="50"/>
                                </a:lnTo>
                                <a:cubicBezTo>
                                  <a:pt x="6662" y="50"/>
                                  <a:pt x="6650" y="39"/>
                                  <a:pt x="6650" y="25"/>
                                </a:cubicBezTo>
                                <a:cubicBezTo>
                                  <a:pt x="6650" y="12"/>
                                  <a:pt x="6662" y="0"/>
                                  <a:pt x="6675" y="0"/>
                                </a:cubicBezTo>
                                <a:lnTo>
                                  <a:pt x="6825" y="0"/>
                                </a:lnTo>
                                <a:cubicBezTo>
                                  <a:pt x="6839" y="0"/>
                                  <a:pt x="6850" y="12"/>
                                  <a:pt x="6850" y="25"/>
                                </a:cubicBezTo>
                                <a:cubicBezTo>
                                  <a:pt x="6850" y="39"/>
                                  <a:pt x="6839" y="50"/>
                                  <a:pt x="6825" y="50"/>
                                </a:cubicBezTo>
                                <a:close/>
                                <a:moveTo>
                                  <a:pt x="6475" y="50"/>
                                </a:moveTo>
                                <a:lnTo>
                                  <a:pt x="6325" y="50"/>
                                </a:lnTo>
                                <a:cubicBezTo>
                                  <a:pt x="6312" y="50"/>
                                  <a:pt x="6300" y="39"/>
                                  <a:pt x="6300" y="25"/>
                                </a:cubicBezTo>
                                <a:cubicBezTo>
                                  <a:pt x="6300" y="12"/>
                                  <a:pt x="6312" y="0"/>
                                  <a:pt x="6325" y="0"/>
                                </a:cubicBezTo>
                                <a:lnTo>
                                  <a:pt x="6475" y="0"/>
                                </a:lnTo>
                                <a:cubicBezTo>
                                  <a:pt x="6489" y="0"/>
                                  <a:pt x="6500" y="12"/>
                                  <a:pt x="6500" y="25"/>
                                </a:cubicBezTo>
                                <a:cubicBezTo>
                                  <a:pt x="6500" y="39"/>
                                  <a:pt x="6489" y="50"/>
                                  <a:pt x="6475" y="50"/>
                                </a:cubicBezTo>
                                <a:close/>
                                <a:moveTo>
                                  <a:pt x="6125" y="50"/>
                                </a:moveTo>
                                <a:lnTo>
                                  <a:pt x="5975" y="50"/>
                                </a:lnTo>
                                <a:cubicBezTo>
                                  <a:pt x="5962" y="50"/>
                                  <a:pt x="5950" y="39"/>
                                  <a:pt x="5950" y="25"/>
                                </a:cubicBezTo>
                                <a:cubicBezTo>
                                  <a:pt x="5950" y="12"/>
                                  <a:pt x="5962" y="0"/>
                                  <a:pt x="5975" y="0"/>
                                </a:cubicBezTo>
                                <a:lnTo>
                                  <a:pt x="6125" y="0"/>
                                </a:lnTo>
                                <a:cubicBezTo>
                                  <a:pt x="6139" y="0"/>
                                  <a:pt x="6150" y="12"/>
                                  <a:pt x="6150" y="25"/>
                                </a:cubicBezTo>
                                <a:cubicBezTo>
                                  <a:pt x="6150" y="39"/>
                                  <a:pt x="6139" y="50"/>
                                  <a:pt x="6125" y="50"/>
                                </a:cubicBezTo>
                                <a:close/>
                                <a:moveTo>
                                  <a:pt x="5775" y="50"/>
                                </a:moveTo>
                                <a:lnTo>
                                  <a:pt x="5625" y="50"/>
                                </a:lnTo>
                                <a:cubicBezTo>
                                  <a:pt x="5612" y="50"/>
                                  <a:pt x="5600" y="39"/>
                                  <a:pt x="5600" y="25"/>
                                </a:cubicBezTo>
                                <a:cubicBezTo>
                                  <a:pt x="5600" y="12"/>
                                  <a:pt x="5612" y="0"/>
                                  <a:pt x="5625" y="0"/>
                                </a:cubicBezTo>
                                <a:lnTo>
                                  <a:pt x="5775" y="0"/>
                                </a:lnTo>
                                <a:cubicBezTo>
                                  <a:pt x="5789" y="0"/>
                                  <a:pt x="5800" y="12"/>
                                  <a:pt x="5800" y="25"/>
                                </a:cubicBezTo>
                                <a:cubicBezTo>
                                  <a:pt x="5800" y="39"/>
                                  <a:pt x="5789" y="50"/>
                                  <a:pt x="5775" y="50"/>
                                </a:cubicBezTo>
                                <a:close/>
                                <a:moveTo>
                                  <a:pt x="5425" y="50"/>
                                </a:moveTo>
                                <a:lnTo>
                                  <a:pt x="5275" y="50"/>
                                </a:lnTo>
                                <a:cubicBezTo>
                                  <a:pt x="5262" y="50"/>
                                  <a:pt x="5250" y="39"/>
                                  <a:pt x="5250" y="25"/>
                                </a:cubicBezTo>
                                <a:cubicBezTo>
                                  <a:pt x="5250" y="12"/>
                                  <a:pt x="5262" y="0"/>
                                  <a:pt x="5275" y="0"/>
                                </a:cubicBezTo>
                                <a:lnTo>
                                  <a:pt x="5425" y="0"/>
                                </a:lnTo>
                                <a:cubicBezTo>
                                  <a:pt x="5439" y="0"/>
                                  <a:pt x="5450" y="12"/>
                                  <a:pt x="5450" y="25"/>
                                </a:cubicBezTo>
                                <a:cubicBezTo>
                                  <a:pt x="5450" y="39"/>
                                  <a:pt x="5439" y="50"/>
                                  <a:pt x="5425" y="50"/>
                                </a:cubicBezTo>
                                <a:close/>
                                <a:moveTo>
                                  <a:pt x="5075" y="50"/>
                                </a:moveTo>
                                <a:lnTo>
                                  <a:pt x="4925" y="50"/>
                                </a:lnTo>
                                <a:cubicBezTo>
                                  <a:pt x="4912" y="50"/>
                                  <a:pt x="4900" y="39"/>
                                  <a:pt x="4900" y="25"/>
                                </a:cubicBezTo>
                                <a:cubicBezTo>
                                  <a:pt x="4900" y="12"/>
                                  <a:pt x="4912" y="0"/>
                                  <a:pt x="4925" y="0"/>
                                </a:cubicBezTo>
                                <a:lnTo>
                                  <a:pt x="5075" y="0"/>
                                </a:lnTo>
                                <a:cubicBezTo>
                                  <a:pt x="5089" y="0"/>
                                  <a:pt x="5100" y="12"/>
                                  <a:pt x="5100" y="25"/>
                                </a:cubicBezTo>
                                <a:cubicBezTo>
                                  <a:pt x="5100" y="39"/>
                                  <a:pt x="5089" y="50"/>
                                  <a:pt x="5075" y="50"/>
                                </a:cubicBezTo>
                                <a:close/>
                                <a:moveTo>
                                  <a:pt x="4725" y="50"/>
                                </a:moveTo>
                                <a:lnTo>
                                  <a:pt x="4575" y="50"/>
                                </a:lnTo>
                                <a:cubicBezTo>
                                  <a:pt x="4562" y="50"/>
                                  <a:pt x="4550" y="39"/>
                                  <a:pt x="4550" y="25"/>
                                </a:cubicBezTo>
                                <a:cubicBezTo>
                                  <a:pt x="4550" y="12"/>
                                  <a:pt x="4562" y="0"/>
                                  <a:pt x="4575" y="0"/>
                                </a:cubicBezTo>
                                <a:lnTo>
                                  <a:pt x="4725" y="0"/>
                                </a:lnTo>
                                <a:cubicBezTo>
                                  <a:pt x="4739" y="0"/>
                                  <a:pt x="4750" y="12"/>
                                  <a:pt x="4750" y="25"/>
                                </a:cubicBezTo>
                                <a:cubicBezTo>
                                  <a:pt x="4750" y="39"/>
                                  <a:pt x="4739" y="50"/>
                                  <a:pt x="4725" y="50"/>
                                </a:cubicBezTo>
                                <a:close/>
                                <a:moveTo>
                                  <a:pt x="4375" y="50"/>
                                </a:moveTo>
                                <a:lnTo>
                                  <a:pt x="4225" y="50"/>
                                </a:lnTo>
                                <a:cubicBezTo>
                                  <a:pt x="4212" y="50"/>
                                  <a:pt x="4200" y="39"/>
                                  <a:pt x="4200" y="25"/>
                                </a:cubicBezTo>
                                <a:cubicBezTo>
                                  <a:pt x="4200" y="12"/>
                                  <a:pt x="4212" y="0"/>
                                  <a:pt x="4225" y="0"/>
                                </a:cubicBezTo>
                                <a:lnTo>
                                  <a:pt x="4375" y="0"/>
                                </a:lnTo>
                                <a:cubicBezTo>
                                  <a:pt x="4389" y="0"/>
                                  <a:pt x="4400" y="12"/>
                                  <a:pt x="4400" y="25"/>
                                </a:cubicBezTo>
                                <a:cubicBezTo>
                                  <a:pt x="4400" y="39"/>
                                  <a:pt x="4389" y="50"/>
                                  <a:pt x="4375" y="50"/>
                                </a:cubicBezTo>
                                <a:close/>
                                <a:moveTo>
                                  <a:pt x="4025" y="50"/>
                                </a:moveTo>
                                <a:lnTo>
                                  <a:pt x="3875" y="50"/>
                                </a:lnTo>
                                <a:cubicBezTo>
                                  <a:pt x="3862" y="50"/>
                                  <a:pt x="3850" y="39"/>
                                  <a:pt x="3850" y="25"/>
                                </a:cubicBezTo>
                                <a:cubicBezTo>
                                  <a:pt x="3850" y="12"/>
                                  <a:pt x="3862" y="0"/>
                                  <a:pt x="3875" y="0"/>
                                </a:cubicBezTo>
                                <a:lnTo>
                                  <a:pt x="4025" y="0"/>
                                </a:lnTo>
                                <a:cubicBezTo>
                                  <a:pt x="4039" y="0"/>
                                  <a:pt x="4050" y="12"/>
                                  <a:pt x="4050" y="25"/>
                                </a:cubicBezTo>
                                <a:cubicBezTo>
                                  <a:pt x="4050" y="39"/>
                                  <a:pt x="4039" y="50"/>
                                  <a:pt x="4025" y="50"/>
                                </a:cubicBezTo>
                                <a:close/>
                                <a:moveTo>
                                  <a:pt x="3675" y="50"/>
                                </a:moveTo>
                                <a:lnTo>
                                  <a:pt x="3525" y="50"/>
                                </a:lnTo>
                                <a:cubicBezTo>
                                  <a:pt x="3512" y="50"/>
                                  <a:pt x="3500" y="39"/>
                                  <a:pt x="3500" y="25"/>
                                </a:cubicBezTo>
                                <a:cubicBezTo>
                                  <a:pt x="3500" y="12"/>
                                  <a:pt x="3512" y="0"/>
                                  <a:pt x="3525" y="0"/>
                                </a:cubicBezTo>
                                <a:lnTo>
                                  <a:pt x="3675" y="0"/>
                                </a:lnTo>
                                <a:cubicBezTo>
                                  <a:pt x="3689" y="0"/>
                                  <a:pt x="3700" y="12"/>
                                  <a:pt x="3700" y="25"/>
                                </a:cubicBezTo>
                                <a:cubicBezTo>
                                  <a:pt x="3700" y="39"/>
                                  <a:pt x="3689" y="50"/>
                                  <a:pt x="3675" y="50"/>
                                </a:cubicBezTo>
                                <a:close/>
                                <a:moveTo>
                                  <a:pt x="3325" y="50"/>
                                </a:moveTo>
                                <a:lnTo>
                                  <a:pt x="3175" y="50"/>
                                </a:lnTo>
                                <a:cubicBezTo>
                                  <a:pt x="3162" y="50"/>
                                  <a:pt x="3150" y="39"/>
                                  <a:pt x="3150" y="25"/>
                                </a:cubicBezTo>
                                <a:cubicBezTo>
                                  <a:pt x="3150" y="12"/>
                                  <a:pt x="3162" y="0"/>
                                  <a:pt x="3175" y="0"/>
                                </a:cubicBezTo>
                                <a:lnTo>
                                  <a:pt x="3325" y="0"/>
                                </a:lnTo>
                                <a:cubicBezTo>
                                  <a:pt x="3339" y="0"/>
                                  <a:pt x="3350" y="12"/>
                                  <a:pt x="3350" y="25"/>
                                </a:cubicBezTo>
                                <a:cubicBezTo>
                                  <a:pt x="3350" y="39"/>
                                  <a:pt x="3339" y="50"/>
                                  <a:pt x="3325" y="50"/>
                                </a:cubicBezTo>
                                <a:close/>
                                <a:moveTo>
                                  <a:pt x="2975" y="50"/>
                                </a:moveTo>
                                <a:lnTo>
                                  <a:pt x="2825" y="50"/>
                                </a:lnTo>
                                <a:cubicBezTo>
                                  <a:pt x="2812" y="50"/>
                                  <a:pt x="2800" y="39"/>
                                  <a:pt x="2800" y="25"/>
                                </a:cubicBezTo>
                                <a:cubicBezTo>
                                  <a:pt x="2800" y="12"/>
                                  <a:pt x="2812" y="0"/>
                                  <a:pt x="2825" y="0"/>
                                </a:cubicBezTo>
                                <a:lnTo>
                                  <a:pt x="2975" y="0"/>
                                </a:lnTo>
                                <a:cubicBezTo>
                                  <a:pt x="2989" y="0"/>
                                  <a:pt x="3000" y="12"/>
                                  <a:pt x="3000" y="25"/>
                                </a:cubicBezTo>
                                <a:cubicBezTo>
                                  <a:pt x="3000" y="39"/>
                                  <a:pt x="2989" y="50"/>
                                  <a:pt x="2975" y="50"/>
                                </a:cubicBezTo>
                                <a:close/>
                                <a:moveTo>
                                  <a:pt x="2625" y="50"/>
                                </a:moveTo>
                                <a:lnTo>
                                  <a:pt x="2475" y="50"/>
                                </a:lnTo>
                                <a:cubicBezTo>
                                  <a:pt x="2462" y="50"/>
                                  <a:pt x="2450" y="39"/>
                                  <a:pt x="2450" y="25"/>
                                </a:cubicBezTo>
                                <a:cubicBezTo>
                                  <a:pt x="2450" y="12"/>
                                  <a:pt x="2462" y="0"/>
                                  <a:pt x="2475" y="0"/>
                                </a:cubicBezTo>
                                <a:lnTo>
                                  <a:pt x="2625" y="0"/>
                                </a:lnTo>
                                <a:cubicBezTo>
                                  <a:pt x="2639" y="0"/>
                                  <a:pt x="2650" y="12"/>
                                  <a:pt x="2650" y="25"/>
                                </a:cubicBezTo>
                                <a:cubicBezTo>
                                  <a:pt x="2650" y="39"/>
                                  <a:pt x="2639" y="50"/>
                                  <a:pt x="2625" y="50"/>
                                </a:cubicBezTo>
                                <a:close/>
                                <a:moveTo>
                                  <a:pt x="2275" y="50"/>
                                </a:moveTo>
                                <a:lnTo>
                                  <a:pt x="2125" y="50"/>
                                </a:lnTo>
                                <a:cubicBezTo>
                                  <a:pt x="2112" y="50"/>
                                  <a:pt x="2100" y="39"/>
                                  <a:pt x="2100" y="25"/>
                                </a:cubicBezTo>
                                <a:cubicBezTo>
                                  <a:pt x="2100" y="12"/>
                                  <a:pt x="2112" y="0"/>
                                  <a:pt x="2125" y="0"/>
                                </a:cubicBezTo>
                                <a:lnTo>
                                  <a:pt x="2275" y="0"/>
                                </a:lnTo>
                                <a:cubicBezTo>
                                  <a:pt x="2289" y="0"/>
                                  <a:pt x="2300" y="12"/>
                                  <a:pt x="2300" y="25"/>
                                </a:cubicBezTo>
                                <a:cubicBezTo>
                                  <a:pt x="2300" y="39"/>
                                  <a:pt x="2289" y="50"/>
                                  <a:pt x="2275" y="50"/>
                                </a:cubicBezTo>
                                <a:close/>
                                <a:moveTo>
                                  <a:pt x="1925" y="50"/>
                                </a:moveTo>
                                <a:lnTo>
                                  <a:pt x="1775" y="50"/>
                                </a:lnTo>
                                <a:cubicBezTo>
                                  <a:pt x="1762" y="50"/>
                                  <a:pt x="1750" y="39"/>
                                  <a:pt x="1750" y="25"/>
                                </a:cubicBezTo>
                                <a:cubicBezTo>
                                  <a:pt x="1750" y="12"/>
                                  <a:pt x="1762" y="0"/>
                                  <a:pt x="1775" y="0"/>
                                </a:cubicBezTo>
                                <a:lnTo>
                                  <a:pt x="1925" y="0"/>
                                </a:lnTo>
                                <a:cubicBezTo>
                                  <a:pt x="1939" y="0"/>
                                  <a:pt x="1950" y="12"/>
                                  <a:pt x="1950" y="25"/>
                                </a:cubicBezTo>
                                <a:cubicBezTo>
                                  <a:pt x="1950" y="39"/>
                                  <a:pt x="1939" y="50"/>
                                  <a:pt x="1925" y="50"/>
                                </a:cubicBezTo>
                                <a:close/>
                                <a:moveTo>
                                  <a:pt x="1575" y="50"/>
                                </a:moveTo>
                                <a:lnTo>
                                  <a:pt x="1425" y="50"/>
                                </a:lnTo>
                                <a:cubicBezTo>
                                  <a:pt x="1412" y="50"/>
                                  <a:pt x="1400" y="39"/>
                                  <a:pt x="1400" y="25"/>
                                </a:cubicBezTo>
                                <a:cubicBezTo>
                                  <a:pt x="1400" y="12"/>
                                  <a:pt x="1412" y="0"/>
                                  <a:pt x="1425" y="0"/>
                                </a:cubicBezTo>
                                <a:lnTo>
                                  <a:pt x="1575" y="0"/>
                                </a:lnTo>
                                <a:cubicBezTo>
                                  <a:pt x="1589" y="0"/>
                                  <a:pt x="1600" y="12"/>
                                  <a:pt x="1600" y="25"/>
                                </a:cubicBezTo>
                                <a:cubicBezTo>
                                  <a:pt x="1600" y="39"/>
                                  <a:pt x="1589" y="50"/>
                                  <a:pt x="1575" y="50"/>
                                </a:cubicBezTo>
                                <a:close/>
                                <a:moveTo>
                                  <a:pt x="1225" y="50"/>
                                </a:moveTo>
                                <a:lnTo>
                                  <a:pt x="1075" y="50"/>
                                </a:lnTo>
                                <a:cubicBezTo>
                                  <a:pt x="1062" y="50"/>
                                  <a:pt x="1050" y="39"/>
                                  <a:pt x="1050" y="25"/>
                                </a:cubicBezTo>
                                <a:cubicBezTo>
                                  <a:pt x="1050" y="12"/>
                                  <a:pt x="1062" y="0"/>
                                  <a:pt x="1075" y="0"/>
                                </a:cubicBezTo>
                                <a:lnTo>
                                  <a:pt x="1225" y="0"/>
                                </a:lnTo>
                                <a:cubicBezTo>
                                  <a:pt x="1239" y="0"/>
                                  <a:pt x="1250" y="12"/>
                                  <a:pt x="1250" y="25"/>
                                </a:cubicBezTo>
                                <a:cubicBezTo>
                                  <a:pt x="1250" y="39"/>
                                  <a:pt x="1239" y="50"/>
                                  <a:pt x="1225" y="50"/>
                                </a:cubicBezTo>
                                <a:close/>
                                <a:moveTo>
                                  <a:pt x="875" y="50"/>
                                </a:moveTo>
                                <a:lnTo>
                                  <a:pt x="725" y="50"/>
                                </a:lnTo>
                                <a:cubicBezTo>
                                  <a:pt x="712" y="50"/>
                                  <a:pt x="700" y="39"/>
                                  <a:pt x="700" y="25"/>
                                </a:cubicBezTo>
                                <a:cubicBezTo>
                                  <a:pt x="700" y="12"/>
                                  <a:pt x="712" y="0"/>
                                  <a:pt x="725" y="0"/>
                                </a:cubicBezTo>
                                <a:lnTo>
                                  <a:pt x="875" y="0"/>
                                </a:lnTo>
                                <a:cubicBezTo>
                                  <a:pt x="889" y="0"/>
                                  <a:pt x="900" y="12"/>
                                  <a:pt x="900" y="25"/>
                                </a:cubicBezTo>
                                <a:cubicBezTo>
                                  <a:pt x="900" y="39"/>
                                  <a:pt x="889" y="50"/>
                                  <a:pt x="875" y="50"/>
                                </a:cubicBezTo>
                                <a:close/>
                                <a:moveTo>
                                  <a:pt x="525" y="50"/>
                                </a:moveTo>
                                <a:lnTo>
                                  <a:pt x="375" y="50"/>
                                </a:lnTo>
                                <a:cubicBezTo>
                                  <a:pt x="362" y="50"/>
                                  <a:pt x="350" y="39"/>
                                  <a:pt x="350" y="25"/>
                                </a:cubicBezTo>
                                <a:cubicBezTo>
                                  <a:pt x="350" y="12"/>
                                  <a:pt x="362" y="0"/>
                                  <a:pt x="375" y="0"/>
                                </a:cubicBezTo>
                                <a:lnTo>
                                  <a:pt x="525" y="0"/>
                                </a:lnTo>
                                <a:cubicBezTo>
                                  <a:pt x="539" y="0"/>
                                  <a:pt x="550" y="12"/>
                                  <a:pt x="550" y="25"/>
                                </a:cubicBezTo>
                                <a:cubicBezTo>
                                  <a:pt x="550" y="39"/>
                                  <a:pt x="539" y="50"/>
                                  <a:pt x="525" y="50"/>
                                </a:cubicBezTo>
                                <a:close/>
                                <a:moveTo>
                                  <a:pt x="175" y="50"/>
                                </a:moveTo>
                                <a:lnTo>
                                  <a:pt x="25" y="50"/>
                                </a:lnTo>
                                <a:cubicBezTo>
                                  <a:pt x="12" y="50"/>
                                  <a:pt x="0" y="39"/>
                                  <a:pt x="0" y="25"/>
                                </a:cubicBezTo>
                                <a:cubicBezTo>
                                  <a:pt x="0" y="12"/>
                                  <a:pt x="12" y="0"/>
                                  <a:pt x="25" y="0"/>
                                </a:cubicBezTo>
                                <a:lnTo>
                                  <a:pt x="175" y="0"/>
                                </a:lnTo>
                                <a:cubicBezTo>
                                  <a:pt x="189" y="0"/>
                                  <a:pt x="200" y="12"/>
                                  <a:pt x="200" y="25"/>
                                </a:cubicBezTo>
                                <a:cubicBezTo>
                                  <a:pt x="200" y="39"/>
                                  <a:pt x="189" y="50"/>
                                  <a:pt x="175" y="50"/>
                                </a:cubicBezTo>
                                <a:close/>
                              </a:path>
                            </a:pathLst>
                          </a:custGeom>
                          <a:solidFill>
                            <a:srgbClr val="000000"/>
                          </a:solidFill>
                          <a:ln w="2">
                            <a:solidFill>
                              <a:srgbClr val="000000"/>
                            </a:solidFill>
                            <a:bevel/>
                            <a:headEnd/>
                            <a:tailEnd/>
                          </a:ln>
                        </wps:spPr>
                        <wps:bodyPr rot="0" vert="horz" wrap="square" lIns="91440" tIns="45720" rIns="91440" bIns="45720" anchor="t" anchorCtr="0" upright="1">
                          <a:noAutofit/>
                        </wps:bodyPr>
                      </wps:wsp>
                      <wps:wsp>
                        <wps:cNvPr id="46" name="Rectangle 248"/>
                        <wps:cNvSpPr>
                          <a:spLocks noChangeArrowheads="1"/>
                        </wps:cNvSpPr>
                        <wps:spPr bwMode="auto">
                          <a:xfrm>
                            <a:off x="48907" y="910023"/>
                            <a:ext cx="480230" cy="4170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19E7AF" w14:textId="77777777" w:rsidR="00241E14" w:rsidRDefault="00241E14" w:rsidP="00EF5793">
                              <w:pPr>
                                <w:spacing w:before="0" w:after="0" w:line="240" w:lineRule="auto"/>
                                <w:jc w:val="center"/>
                                <w:rPr>
                                  <w:rFonts w:ascii="Arial" w:hAnsi="Arial" w:cs="Arial"/>
                                  <w:color w:val="000000"/>
                                  <w:sz w:val="17"/>
                                  <w:szCs w:val="20"/>
                                </w:rPr>
                              </w:pPr>
                              <w:r w:rsidRPr="00FF7200">
                                <w:rPr>
                                  <w:rFonts w:ascii="Arial" w:hAnsi="Arial" w:cs="Arial"/>
                                  <w:color w:val="000000"/>
                                  <w:sz w:val="17"/>
                                  <w:szCs w:val="20"/>
                                </w:rPr>
                                <w:t>Current</w:t>
                              </w:r>
                            </w:p>
                            <w:p w14:paraId="53D9FCEA" w14:textId="77777777" w:rsidR="00241E14" w:rsidRPr="00FF7200" w:rsidRDefault="00241E14" w:rsidP="00EF5793">
                              <w:pPr>
                                <w:spacing w:before="0" w:after="0" w:line="240" w:lineRule="auto"/>
                                <w:jc w:val="center"/>
                                <w:rPr>
                                  <w:sz w:val="20"/>
                                </w:rPr>
                              </w:pPr>
                              <w:r>
                                <w:rPr>
                                  <w:rFonts w:ascii="Arial" w:hAnsi="Arial" w:cs="Arial"/>
                                  <w:color w:val="000000"/>
                                  <w:sz w:val="17"/>
                                  <w:szCs w:val="20"/>
                                </w:rPr>
                                <w:t>Market Rent</w:t>
                              </w:r>
                            </w:p>
                          </w:txbxContent>
                        </wps:txbx>
                        <wps:bodyPr rot="0" vert="horz" wrap="square" lIns="0" tIns="0" rIns="0" bIns="0" anchor="t" anchorCtr="0" upright="1">
                          <a:noAutofit/>
                        </wps:bodyPr>
                      </wps:wsp>
                      <wps:wsp>
                        <wps:cNvPr id="47" name="Rectangle 251"/>
                        <wps:cNvSpPr>
                          <a:spLocks noChangeArrowheads="1"/>
                        </wps:cNvSpPr>
                        <wps:spPr bwMode="auto">
                          <a:xfrm>
                            <a:off x="2056195" y="2192051"/>
                            <a:ext cx="591572" cy="3623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674A49" w14:textId="77777777" w:rsidR="00241E14" w:rsidRPr="00FF7200" w:rsidRDefault="00241E14" w:rsidP="00EF5793">
                              <w:pPr>
                                <w:spacing w:before="0" w:after="0" w:line="240" w:lineRule="auto"/>
                                <w:jc w:val="center"/>
                                <w:rPr>
                                  <w:sz w:val="20"/>
                                </w:rPr>
                              </w:pPr>
                              <w:r w:rsidRPr="00FF7200">
                                <w:rPr>
                                  <w:rFonts w:ascii="Arial" w:hAnsi="Arial" w:cs="Arial"/>
                                  <w:color w:val="000000"/>
                                  <w:sz w:val="15"/>
                                  <w:szCs w:val="18"/>
                                </w:rPr>
                                <w:t xml:space="preserve">Existing </w:t>
                              </w:r>
                              <w:r>
                                <w:rPr>
                                  <w:rFonts w:ascii="Arial" w:hAnsi="Arial" w:cs="Arial"/>
                                  <w:color w:val="000000"/>
                                  <w:sz w:val="15"/>
                                  <w:szCs w:val="18"/>
                                </w:rPr>
                                <w:t>Supply of Space</w:t>
                              </w:r>
                            </w:p>
                          </w:txbxContent>
                        </wps:txbx>
                        <wps:bodyPr rot="0" vert="horz" wrap="square" lIns="0" tIns="0" rIns="0" bIns="0" anchor="t" anchorCtr="0" upright="1">
                          <a:noAutofit/>
                        </wps:bodyPr>
                      </wps:wsp>
                      <wps:wsp>
                        <wps:cNvPr id="48" name="Rectangle 256"/>
                        <wps:cNvSpPr>
                          <a:spLocks noChangeArrowheads="1"/>
                        </wps:cNvSpPr>
                        <wps:spPr bwMode="auto">
                          <a:xfrm>
                            <a:off x="1221646" y="2192051"/>
                            <a:ext cx="834549" cy="386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BB5BA" w14:textId="77777777" w:rsidR="00241E14" w:rsidRDefault="00241E14" w:rsidP="00FF7200">
                              <w:pPr>
                                <w:spacing w:before="0" w:after="0" w:line="240" w:lineRule="auto"/>
                                <w:jc w:val="center"/>
                                <w:rPr>
                                  <w:rFonts w:ascii="Arial" w:hAnsi="Arial" w:cs="Arial"/>
                                  <w:color w:val="000000"/>
                                  <w:sz w:val="15"/>
                                  <w:szCs w:val="18"/>
                                </w:rPr>
                              </w:pPr>
                              <w:r w:rsidRPr="00FF7200">
                                <w:rPr>
                                  <w:rFonts w:ascii="Arial" w:hAnsi="Arial" w:cs="Arial"/>
                                  <w:color w:val="000000"/>
                                  <w:sz w:val="15"/>
                                  <w:szCs w:val="18"/>
                                </w:rPr>
                                <w:t>Space</w:t>
                              </w:r>
                            </w:p>
                            <w:p w14:paraId="315784E7" w14:textId="77777777" w:rsidR="00241E14" w:rsidRDefault="00241E14" w:rsidP="00FF7200">
                              <w:pPr>
                                <w:spacing w:before="0" w:after="0" w:line="240" w:lineRule="auto"/>
                                <w:jc w:val="center"/>
                                <w:rPr>
                                  <w:rFonts w:ascii="Arial" w:hAnsi="Arial" w:cs="Arial"/>
                                  <w:color w:val="000000"/>
                                  <w:sz w:val="15"/>
                                  <w:szCs w:val="18"/>
                                </w:rPr>
                              </w:pPr>
                              <w:r>
                                <w:rPr>
                                  <w:rFonts w:ascii="Arial" w:hAnsi="Arial" w:cs="Arial"/>
                                  <w:color w:val="000000"/>
                                  <w:sz w:val="15"/>
                                  <w:szCs w:val="18"/>
                                </w:rPr>
                                <w:t>Currently</w:t>
                              </w:r>
                            </w:p>
                            <w:p w14:paraId="05924DB7" w14:textId="77777777" w:rsidR="00241E14" w:rsidRPr="00FF7200" w:rsidRDefault="00241E14" w:rsidP="00FF7200">
                              <w:pPr>
                                <w:spacing w:before="0" w:after="0" w:line="240" w:lineRule="auto"/>
                                <w:jc w:val="center"/>
                                <w:rPr>
                                  <w:sz w:val="20"/>
                                </w:rPr>
                              </w:pPr>
                              <w:r>
                                <w:rPr>
                                  <w:rFonts w:ascii="Arial" w:hAnsi="Arial" w:cs="Arial"/>
                                  <w:color w:val="000000"/>
                                  <w:sz w:val="15"/>
                                  <w:szCs w:val="18"/>
                                </w:rPr>
                                <w:t>Occupied</w:t>
                              </w:r>
                            </w:p>
                          </w:txbxContent>
                        </wps:txbx>
                        <wps:bodyPr rot="0" vert="horz" wrap="square" lIns="0" tIns="0" rIns="0" bIns="0" anchor="t" anchorCtr="0" upright="1">
                          <a:noAutofit/>
                        </wps:bodyPr>
                      </wps:wsp>
                      <wps:wsp>
                        <wps:cNvPr id="49" name="Freeform 259"/>
                        <wps:cNvSpPr>
                          <a:spLocks/>
                        </wps:cNvSpPr>
                        <wps:spPr bwMode="auto">
                          <a:xfrm>
                            <a:off x="1871492" y="1826625"/>
                            <a:ext cx="366286" cy="197897"/>
                          </a:xfrm>
                          <a:custGeom>
                            <a:avLst/>
                            <a:gdLst>
                              <a:gd name="T0" fmla="*/ 0 w 3600"/>
                              <a:gd name="T1" fmla="*/ 2000 h 2000"/>
                              <a:gd name="T2" fmla="*/ 300 w 3600"/>
                              <a:gd name="T3" fmla="*/ 1000 h 2000"/>
                              <a:gd name="T4" fmla="*/ 1500 w 3600"/>
                              <a:gd name="T5" fmla="*/ 1000 h 2000"/>
                              <a:gd name="T6" fmla="*/ 1800 w 3600"/>
                              <a:gd name="T7" fmla="*/ 0 h 2000"/>
                              <a:gd name="T8" fmla="*/ 2100 w 3600"/>
                              <a:gd name="T9" fmla="*/ 1000 h 2000"/>
                              <a:gd name="T10" fmla="*/ 3300 w 3600"/>
                              <a:gd name="T11" fmla="*/ 1000 h 2000"/>
                              <a:gd name="T12" fmla="*/ 3600 w 3600"/>
                              <a:gd name="T13" fmla="*/ 2000 h 2000"/>
                            </a:gdLst>
                            <a:ahLst/>
                            <a:cxnLst>
                              <a:cxn ang="0">
                                <a:pos x="T0" y="T1"/>
                              </a:cxn>
                              <a:cxn ang="0">
                                <a:pos x="T2" y="T3"/>
                              </a:cxn>
                              <a:cxn ang="0">
                                <a:pos x="T4" y="T5"/>
                              </a:cxn>
                              <a:cxn ang="0">
                                <a:pos x="T6" y="T7"/>
                              </a:cxn>
                              <a:cxn ang="0">
                                <a:pos x="T8" y="T9"/>
                              </a:cxn>
                              <a:cxn ang="0">
                                <a:pos x="T10" y="T11"/>
                              </a:cxn>
                              <a:cxn ang="0">
                                <a:pos x="T12" y="T13"/>
                              </a:cxn>
                            </a:cxnLst>
                            <a:rect l="0" t="0" r="r" b="b"/>
                            <a:pathLst>
                              <a:path w="3600" h="2000">
                                <a:moveTo>
                                  <a:pt x="0" y="2000"/>
                                </a:moveTo>
                                <a:cubicBezTo>
                                  <a:pt x="0" y="1448"/>
                                  <a:pt x="135" y="1000"/>
                                  <a:pt x="300" y="1000"/>
                                </a:cubicBezTo>
                                <a:lnTo>
                                  <a:pt x="1500" y="1000"/>
                                </a:lnTo>
                                <a:cubicBezTo>
                                  <a:pt x="1666" y="1000"/>
                                  <a:pt x="1800" y="553"/>
                                  <a:pt x="1800" y="0"/>
                                </a:cubicBezTo>
                                <a:cubicBezTo>
                                  <a:pt x="1800" y="553"/>
                                  <a:pt x="1935" y="1000"/>
                                  <a:pt x="2100" y="1000"/>
                                </a:cubicBezTo>
                                <a:lnTo>
                                  <a:pt x="3300" y="1000"/>
                                </a:lnTo>
                                <a:cubicBezTo>
                                  <a:pt x="3466" y="1000"/>
                                  <a:pt x="3600" y="1448"/>
                                  <a:pt x="3600" y="2000"/>
                                </a:cubicBezTo>
                              </a:path>
                            </a:pathLst>
                          </a:custGeom>
                          <a:noFill/>
                          <a:ln w="1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Rectangle 260"/>
                        <wps:cNvSpPr>
                          <a:spLocks noChangeArrowheads="1"/>
                        </wps:cNvSpPr>
                        <wps:spPr bwMode="auto">
                          <a:xfrm>
                            <a:off x="1880337" y="1660614"/>
                            <a:ext cx="490636" cy="24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CB840A" w14:textId="77777777" w:rsidR="00241E14" w:rsidRPr="00FF7200" w:rsidRDefault="00241E14" w:rsidP="00FF7200">
                              <w:pPr>
                                <w:rPr>
                                  <w:sz w:val="20"/>
                                </w:rPr>
                              </w:pPr>
                              <w:r w:rsidRPr="00FF7200">
                                <w:rPr>
                                  <w:rFonts w:ascii="Arial" w:hAnsi="Arial" w:cs="Arial"/>
                                  <w:color w:val="000000"/>
                                  <w:sz w:val="15"/>
                                  <w:szCs w:val="18"/>
                                </w:rPr>
                                <w:t>Vacancy</w:t>
                              </w:r>
                            </w:p>
                          </w:txbxContent>
                        </wps:txbx>
                        <wps:bodyPr rot="0" vert="horz" wrap="square" lIns="0" tIns="0" rIns="0" bIns="0" anchor="t" anchorCtr="0" upright="1">
                          <a:noAutofit/>
                        </wps:bodyPr>
                      </wps:wsp>
                      <wps:wsp>
                        <wps:cNvPr id="51" name="Rectangle 262"/>
                        <wps:cNvSpPr>
                          <a:spLocks noChangeArrowheads="1"/>
                        </wps:cNvSpPr>
                        <wps:spPr bwMode="auto">
                          <a:xfrm>
                            <a:off x="2287205" y="0"/>
                            <a:ext cx="83767" cy="28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87FB1D" w14:textId="77777777" w:rsidR="00241E14" w:rsidRPr="00FF7200" w:rsidRDefault="00241E14" w:rsidP="00FF7200">
                              <w:pPr>
                                <w:rPr>
                                  <w:sz w:val="20"/>
                                </w:rPr>
                              </w:pPr>
                              <w:r w:rsidRPr="00FF7200">
                                <w:rPr>
                                  <w:rFonts w:ascii="Arial" w:hAnsi="Arial" w:cs="Arial"/>
                                  <w:color w:val="000000"/>
                                  <w:sz w:val="20"/>
                                  <w:szCs w:val="24"/>
                                </w:rPr>
                                <w:t>S</w:t>
                              </w:r>
                            </w:p>
                          </w:txbxContent>
                        </wps:txbx>
                        <wps:bodyPr rot="0" vert="horz" wrap="square" lIns="0" tIns="0" rIns="0" bIns="0" anchor="t" anchorCtr="0" upright="1">
                          <a:noAutofit/>
                        </wps:bodyPr>
                      </wps:wsp>
                      <wps:wsp>
                        <wps:cNvPr id="52" name="Rectangle 263"/>
                        <wps:cNvSpPr>
                          <a:spLocks noChangeArrowheads="1"/>
                        </wps:cNvSpPr>
                        <wps:spPr bwMode="auto">
                          <a:xfrm>
                            <a:off x="3060880" y="1827131"/>
                            <a:ext cx="90011" cy="28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F63040" w14:textId="77777777" w:rsidR="00241E14" w:rsidRPr="00FF7200" w:rsidRDefault="00241E14" w:rsidP="00FF7200">
                              <w:pPr>
                                <w:rPr>
                                  <w:sz w:val="20"/>
                                </w:rPr>
                              </w:pPr>
                              <w:r w:rsidRPr="00FF7200">
                                <w:rPr>
                                  <w:rFonts w:ascii="Arial" w:hAnsi="Arial" w:cs="Arial"/>
                                  <w:color w:val="000000"/>
                                  <w:sz w:val="20"/>
                                  <w:szCs w:val="24"/>
                                </w:rPr>
                                <w:t>D</w:t>
                              </w:r>
                            </w:p>
                          </w:txbxContent>
                        </wps:txbx>
                        <wps:bodyPr rot="0" vert="horz" wrap="square" lIns="0" tIns="0" rIns="0" bIns="0" anchor="t" anchorCtr="0" upright="1">
                          <a:noAutofit/>
                        </wps:bodyPr>
                      </wps:wsp>
                    </wpc:wpc>
                  </a:graphicData>
                </a:graphic>
              </wp:inline>
            </w:drawing>
          </mc:Choice>
          <mc:Fallback>
            <w:pict>
              <v:group w14:anchorId="31C2E362" id="Canvas 238" o:spid="_x0000_s1039" editas="canvas" style="width:329.3pt;height:203.05pt;mso-position-horizontal-relative:char;mso-position-vertical-relative:line" coordsize="41821,25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">
                <v:shape id="_x0000_s1040" type="#_x0000_t75" style="position:absolute;width:41821;height:25787;visibility:visible;mso-wrap-style:square">
                  <v:fill o:detectmouseclick="t"/>
                  <v:path o:connecttype="none"/>
                </v:shape>
                <v:line id="Line 239" o:spid="_x0000_s1041" style="position:absolute;visibility:visible;mso-wrap-style:square" from="5286,1639" to="5291,210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" strokecolor="#7f7f7f [1612]" strokeweight="1.5pt">
                  <v:stroke endcap="round"/>
                </v:line>
                <v:line id="Line 240" o:spid="_x0000_s1042" style="position:absolute;visibility:visible;mso-wrap-style:square" from="5280,21039" to="34443,21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" strokeweight="28e-5mm">
                  <v:stroke endcap="round"/>
                </v:line>
                <v:rect id="Rectangle 241" o:spid="_x0000_s1043" style="position:absolute;width:5676;height:4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01C683A9" w14:textId="77777777" w:rsidR="00241E14" w:rsidRPr="00EF5793" w:rsidRDefault="00241E14" w:rsidP="00FF7200">
                        <w:pPr>
                          <w:jc w:val="center"/>
                          <w:rPr>
                            <w:b/>
                            <w:sz w:val="20"/>
                            <w:szCs w:val="20"/>
                          </w:rPr>
                        </w:pPr>
                        <w:r w:rsidRPr="00EF5793">
                          <w:rPr>
                            <w:rFonts w:ascii="Arial" w:hAnsi="Arial" w:cs="Arial"/>
                            <w:b/>
                            <w:color w:val="000000"/>
                            <w:sz w:val="20"/>
                            <w:szCs w:val="20"/>
                          </w:rPr>
                          <w:t>Market Rent</w:t>
                        </w:r>
                      </w:p>
                    </w:txbxContent>
                  </v:textbox>
                </v:rect>
                <v:rect id="Rectangle 242" o:spid="_x0000_s1044" style="position:absolute;left:33678;top:19369;width:8137;height:5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4EE07564" w14:textId="77777777" w:rsidR="00241E14" w:rsidRDefault="00241E14" w:rsidP="00EF5793">
                        <w:pPr>
                          <w:spacing w:before="0" w:after="0" w:line="240" w:lineRule="auto"/>
                          <w:jc w:val="center"/>
                          <w:rPr>
                            <w:rFonts w:ascii="Arial" w:hAnsi="Arial" w:cs="Arial"/>
                            <w:b/>
                            <w:color w:val="000000"/>
                            <w:sz w:val="20"/>
                            <w:szCs w:val="20"/>
                          </w:rPr>
                        </w:pPr>
                        <w:r w:rsidRPr="00EF5793">
                          <w:rPr>
                            <w:rFonts w:ascii="Arial" w:hAnsi="Arial" w:cs="Arial"/>
                            <w:b/>
                            <w:color w:val="000000"/>
                            <w:sz w:val="20"/>
                            <w:szCs w:val="20"/>
                          </w:rPr>
                          <w:t xml:space="preserve">Quantity </w:t>
                        </w:r>
                      </w:p>
                      <w:p w14:paraId="14045931" w14:textId="77777777" w:rsidR="00241E14" w:rsidRPr="00EF5793" w:rsidRDefault="00241E14" w:rsidP="00EF5793">
                        <w:pPr>
                          <w:spacing w:before="0" w:after="0" w:line="240" w:lineRule="auto"/>
                          <w:jc w:val="center"/>
                          <w:rPr>
                            <w:b/>
                            <w:sz w:val="20"/>
                            <w:szCs w:val="20"/>
                          </w:rPr>
                        </w:pPr>
                        <w:r w:rsidRPr="00EF5793">
                          <w:rPr>
                            <w:rFonts w:ascii="Arial" w:hAnsi="Arial" w:cs="Arial"/>
                            <w:b/>
                            <w:color w:val="000000"/>
                            <w:sz w:val="20"/>
                            <w:szCs w:val="20"/>
                          </w:rPr>
                          <w:t>of Space</w:t>
                        </w:r>
                      </w:p>
                    </w:txbxContent>
                  </v:textbox>
                </v:rect>
                <v:line id="Line 243" o:spid="_x0000_s1045" style="position:absolute;visibility:visible;mso-wrap-style:square" from="7320,2829" to="30520,19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" strokeweight="28e-5mm">
                  <v:stroke endcap="round"/>
                </v:line>
                <v:line id="Line 244" o:spid="_x0000_s1046" style="position:absolute;flip:y;visibility:visible;mso-wrap-style:square" from="14646,1639" to="22788,19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" strokeweight="28e-5mm">
                  <v:stroke endcap="round"/>
                </v:line>
                <v:shape id="Freeform 245" o:spid="_x0000_s1047" style="position:absolute;left:22762;top:1614;width:52;height:19248;visibility:visible;mso-wrap-style:square;v-text-anchor:top" coordsize="50,19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" path="m50,25r,150c50,189,39,200,25,200,12,200,,189,,175l,25c,12,12,,25,,39,,50,12,50,25xm50,375r,150c50,539,39,550,25,550,12,550,,539,,525l,375c,362,12,350,25,350v14,,25,12,25,25xm50,725r,150c50,889,39,900,25,900,12,900,,889,,875l,725c,712,12,700,25,700v14,,25,12,25,25xm50,1075r,150c50,1239,39,1250,25,1250,12,1250,,1239,,1225l,1075v,-13,12,-25,25,-25c39,1050,50,1062,50,1075xm50,1425r,150c50,1589,39,1600,25,1600,12,1600,,1589,,1575l,1425v,-13,12,-25,25,-25c39,1400,50,1412,50,1425xm50,1775r,150c50,1939,39,1950,25,1950,12,1950,,1939,,1925l,1775v,-13,12,-25,25,-25c39,1750,50,1762,50,1775xm50,2125r,150c50,2289,39,2300,25,2300,12,2300,,2289,,2275l,2125v,-13,12,-25,25,-25c39,2100,50,2112,50,2125xm50,2475r,150c50,2639,39,2650,25,2650,12,2650,,2639,,2625l,2475v,-13,12,-25,25,-25c39,2450,50,2462,50,2475xm50,2825r,150c50,2989,39,3000,25,3000,12,3000,,2989,,2975l,2825v,-13,12,-25,25,-25c39,2800,50,2812,50,2825xm50,3175r,150c50,3339,39,3350,25,3350,12,3350,,3339,,3325l,3175v,-13,12,-25,25,-25c39,3150,50,3162,50,3175xm50,3525r,150c50,3689,39,3700,25,3700,12,3700,,3689,,3675l,3525v,-13,12,-25,25,-25c39,3500,50,3512,50,3525xm50,3875r,150c50,4039,39,4050,25,4050,12,4050,,4039,,4025l,3875v,-13,12,-25,25,-25c39,3850,50,3862,50,3875xm50,4225r,150c50,4389,39,4400,25,4400,12,4400,,4389,,4375l,4225v,-13,12,-25,25,-25c39,4200,50,4212,50,4225xm50,4575r,150c50,4739,39,4750,25,4750,12,4750,,4739,,4725l,4575v,-13,12,-25,25,-25c39,4550,50,4562,50,4575xm50,4925r,150c50,5089,39,5100,25,5100,12,5100,,5089,,5075l,4925v,-13,12,-25,25,-25c39,4900,50,4912,50,4925xm50,5275r,150c50,5439,39,5450,25,5450,12,5450,,5439,,5425l,5275v,-13,12,-25,25,-25c39,5250,50,5262,50,5275xm50,5625r,150c50,5789,39,5800,25,5800,12,5800,,5789,,5775l,5625v,-13,12,-25,25,-25c39,5600,50,5612,50,5625xm50,5975r,150c50,6139,39,6150,25,6150,12,6150,,6139,,6125l,5975v,-13,12,-25,25,-25c39,5950,50,5962,50,5975xm50,6325r,150c50,6489,39,6500,25,6500,12,6500,,6489,,6475l,6325v,-13,12,-25,25,-25c39,6300,50,6312,50,6325xm50,6675r,150c50,6839,39,6850,25,6850,12,6850,,6839,,6825l,6675v,-13,12,-25,25,-25c39,6650,50,6662,50,6675xm50,7025r,150c50,7189,39,7200,25,7200,12,7200,,7189,,7175l,7025v,-13,12,-25,25,-25c39,7000,50,7012,50,7025xm50,7375r,150c50,7539,39,7550,25,7550,12,7550,,7539,,7525l,7375v,-13,12,-25,25,-25c39,7350,50,7362,50,7375xm50,7725r,150c50,7889,39,7900,25,7900,12,7900,,7889,,7875l,7725v,-13,12,-25,25,-25c39,7700,50,7712,50,7725xm50,8075r,150c50,8239,39,8250,25,8250,12,8250,,8239,,8225l,8075v,-13,12,-25,25,-25c39,8050,50,8062,50,8075xm50,8425r,150c50,8589,39,8600,25,8600,12,8600,,8589,,8575l,8425v,-13,12,-25,25,-25c39,8400,50,8412,50,8425xm50,8775r,150c50,8939,39,8950,25,8950,12,8950,,8939,,8925l,8775v,-13,12,-25,25,-25c39,8750,50,8762,50,8775xm50,9125r,150c50,9289,39,9300,25,9300,12,9300,,9289,,9275l,9125v,-13,12,-25,25,-25c39,9100,50,9112,50,9125xm50,9475r,150c50,9639,39,9650,25,9650,12,9650,,9639,,9625l,9475v,-13,12,-25,25,-25c39,9450,50,9462,50,9475xm50,9825r,150c50,9989,39,10000,25,10000,12,10000,,9989,,9975l,9825v,-13,12,-25,25,-25c39,9800,50,9812,50,9825xm50,10175r,150c50,10339,39,10350,25,10350v-13,,-25,-11,-25,-25l,10175v,-13,12,-25,25,-25c39,10150,50,10162,50,10175xm50,10525r,150c50,10689,39,10700,25,10700v-13,,-25,-11,-25,-25l,10525v,-13,12,-25,25,-25c39,10500,50,10512,50,10525xm50,10875r,150c50,11039,39,11050,25,11050v-13,,-25,-11,-25,-25l,10875v,-13,12,-25,25,-25c39,10850,50,10862,50,10875xm50,11225r,150c50,11389,39,11400,25,11400v-13,,-25,-11,-25,-25l,11225v,-13,12,-25,25,-25c39,11200,50,11212,50,11225xm50,11575r,150c50,11739,39,11750,25,11750v-13,,-25,-11,-25,-25l,11575v,-13,12,-25,25,-25c39,11550,50,11562,50,11575xm50,11925r,150c50,12089,39,12100,25,12100v-13,,-25,-11,-25,-25l,11925v,-13,12,-25,25,-25c39,11900,50,11912,50,11925xm50,12275r,150c50,12439,39,12450,25,12450v-13,,-25,-11,-25,-25l,12275v,-13,12,-25,25,-25c39,12250,50,12262,50,12275xm50,12625r,150c50,12789,39,12800,25,12800v-13,,-25,-11,-25,-25l,12625v,-13,12,-25,25,-25c39,12600,50,12612,50,12625xm50,12975r,150c50,13139,39,13150,25,13150v-13,,-25,-11,-25,-25l,12975v,-13,12,-25,25,-25c39,12950,50,12962,50,12975xm50,13325r,150c50,13489,39,13500,25,13500v-13,,-25,-11,-25,-25l,13325v,-13,12,-25,25,-25c39,13300,50,13312,50,13325xm50,13675r,150c50,13839,39,13850,25,13850v-13,,-25,-11,-25,-25l,13675v,-13,12,-25,25,-25c39,13650,50,13662,50,13675xm50,14025r,150c50,14189,39,14200,25,14200v-13,,-25,-11,-25,-25l,14025v,-13,12,-25,25,-25c39,14000,50,14012,50,14025xm50,14375r,150c50,14539,39,14550,25,14550v-13,,-25,-11,-25,-25l,14375v,-13,12,-25,25,-25c39,14350,50,14362,50,14375xm50,14725r,150c50,14889,39,14900,25,14900v-13,,-25,-11,-25,-25l,14725v,-13,12,-25,25,-25c39,14700,50,14712,50,14725xm50,15075r,150c50,15239,39,15250,25,15250v-13,,-25,-11,-25,-25l,15075v,-13,12,-25,25,-25c39,15050,50,15062,50,15075xm50,15425r,150c50,15589,39,15600,25,15600v-13,,-25,-11,-25,-25l,15425v,-13,12,-25,25,-25c39,15400,50,15412,50,15425xm50,15775r,150c50,15939,39,15950,25,15950v-13,,-25,-11,-25,-25l,15775v,-13,12,-25,25,-25c39,15750,50,15762,50,15775xm50,16125r,150c50,16289,39,16300,25,16300v-13,,-25,-11,-25,-25l,16125v,-13,12,-25,25,-25c39,16100,50,16112,50,16125xm50,16475r,150c50,16639,39,16650,25,16650v-13,,-25,-11,-25,-25l,16475v,-13,12,-25,25,-25c39,16450,50,16462,50,16475xm50,16825r,150c50,16989,39,17000,25,17000v-13,,-25,-11,-25,-25l,16825v,-13,12,-25,25,-25c39,16800,50,16812,50,16825xm50,17175r,150c50,17339,39,17350,25,17350v-13,,-25,-11,-25,-25l,17175v,-13,12,-25,25,-25c39,17150,50,17162,50,17175xm50,17525r,150c50,17689,39,17700,25,17700v-13,,-25,-11,-25,-25l,17525v,-13,12,-25,25,-25c39,17500,50,17512,50,17525xm50,17875r,150c50,18039,39,18050,25,18050v-13,,-25,-11,-25,-25l,17875v,-13,12,-25,25,-25c39,17850,50,17862,50,17875xm50,18225r,150c50,18389,39,18400,25,18400v-13,,-25,-11,-25,-25l,18225v,-13,12,-25,25,-25c39,18200,50,18212,50,18225xm50,18575r,150c50,18739,39,18750,25,18750v-13,,-25,-11,-25,-25l,18575v,-13,12,-25,25,-25c39,18550,50,18562,50,18575xm50,18925r,150c50,19089,39,19100,25,19100v-13,,-25,-11,-25,-25l,18925v,-13,12,-25,25,-25c39,18900,50,18912,50,18925xm50,19275r,150c50,19439,39,19450,25,19450v-13,,-25,-11,-25,-25l,19275v,-13,12,-25,25,-25c39,19250,50,19262,50,19275xe" fillcolor="black" strokeweight="6e-5mm">
                  <v:stroke joinstyle="bevel"/>
                  <v:path arrowok="t" o:connecttype="custom" o:connectlocs="5203,2474;5203,37111;5203,71748;5203,106384;5203,141021;5203,175658;5203,210295;5203,244931;5203,279568;5203,314205;5203,348842;5203,383478;5203,418115;5203,452752;5203,487389;5203,522025;5203,556662;5203,591299;5203,625936;5203,660572;5203,695209;5203,729846;5203,764483;5203,799119;5203,833756;5203,868393;5203,903030;5203,937666;5203,972303;5203,1006940;5203,1041577;5203,1076213;5203,1110850;5203,1145487;5203,1180124;5203,1214761;5203,1249397;5203,1284034;5203,1318671;5203,1353308;5203,1387944;5203,1422581;5203,1457218;5203,1491855;5203,1526491;5203,1561128;5203,1595765;5203,1630402;5203,1665038;5203,1699675;5203,1734312;5203,1768949;5203,1803585;5203,1838222;5203,1872859;5203,1907496" o:connectangles="0,0,0,0,0,0,0,0,0,0,0,0,0,0,0,0,0,0,0,0,0,0,0,0,0,0,0,0,0,0,0,0,0,0,0,0,0,0,0,0,0,0,0,0,0,0,0,0,0,0,0,0,0,0,0,0"/>
                  <o:lock v:ext="edit" verticies="t"/>
                </v:shape>
                <v:shape id="Freeform 246" o:spid="_x0000_s1048" style="position:absolute;left:18283;top:11114;width:52;height:9895;visibility:visible;mso-wrap-style:square;v-text-anchor:top" coordsize="50,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" path="m50,25r,150c50,189,39,200,25,200,12,200,,189,,175l,25c,12,12,,25,,39,,50,12,50,25xm50,375r,150c50,539,39,550,25,550,12,550,,539,,525l,375c,362,12,350,25,350v14,,25,12,25,25xm50,725r,150c50,889,39,900,25,900,12,900,,889,,875l,725c,712,12,700,25,700v14,,25,12,25,25xm50,1075r,150c50,1239,39,1250,25,1250,12,1250,,1239,,1225l,1075v,-13,12,-25,25,-25c39,1050,50,1062,50,1075xm50,1425r,150c50,1589,39,1600,25,1600,12,1600,,1589,,1575l,1425v,-13,12,-25,25,-25c39,1400,50,1412,50,1425xm50,1775r,150c50,1939,39,1950,25,1950,12,1950,,1939,,1925l,1775v,-13,12,-25,25,-25c39,1750,50,1762,50,1775xm50,2125r,150c50,2289,39,2300,25,2300,12,2300,,2289,,2275l,2125v,-13,12,-25,25,-25c39,2100,50,2112,50,2125xm50,2475r,150c50,2639,39,2650,25,2650,12,2650,,2639,,2625l,2475v,-13,12,-25,25,-25c39,2450,50,2462,50,2475xm50,2825r,150c50,2989,39,3000,25,3000,12,3000,,2989,,2975l,2825v,-13,12,-25,25,-25c39,2800,50,2812,50,2825xm50,3175r,150c50,3339,39,3350,25,3350,12,3350,,3339,,3325l,3175v,-13,12,-25,25,-25c39,3150,50,3162,50,3175xm50,3525r,150c50,3689,39,3700,25,3700,12,3700,,3689,,3675l,3525v,-13,12,-25,25,-25c39,3500,50,3512,50,3525xm50,3875r,150c50,4039,39,4050,25,4050,12,4050,,4039,,4025l,3875v,-13,12,-25,25,-25c39,3850,50,3862,50,3875xm50,4225r,150c50,4389,39,4400,25,4400,12,4400,,4389,,4375l,4225v,-13,12,-25,25,-25c39,4200,50,4212,50,4225xm50,4575r,150c50,4739,39,4750,25,4750,12,4750,,4739,,4725l,4575v,-13,12,-25,25,-25c39,4550,50,4562,50,4575xm50,4925r,150c50,5089,39,5100,25,5100,12,5100,,5089,,5075l,4925v,-13,12,-25,25,-25c39,4900,50,4912,50,4925xm50,5275r,150c50,5439,39,5450,25,5450,12,5450,,5439,,5425l,5275v,-13,12,-25,25,-25c39,5250,50,5262,50,5275xm50,5625r,150c50,5789,39,5800,25,5800,12,5800,,5789,,5775l,5625v,-13,12,-25,25,-25c39,5600,50,5612,50,5625xm50,5975r,150c50,6139,39,6150,25,6150,12,6150,,6139,,6125l,5975v,-13,12,-25,25,-25c39,5950,50,5962,50,5975xm50,6325r,150c50,6489,39,6500,25,6500,12,6500,,6489,,6475l,6325v,-13,12,-25,25,-25c39,6300,50,6312,50,6325xm50,6675r,150c50,6839,39,6850,25,6850,12,6850,,6839,,6825l,6675v,-13,12,-25,25,-25c39,6650,50,6662,50,6675xm50,7025r,150c50,7189,39,7200,25,7200,12,7200,,7189,,7175l,7025v,-13,12,-25,25,-25c39,7000,50,7012,50,7025xm50,7375r,150c50,7539,39,7550,25,7550,12,7550,,7539,,7525l,7375v,-13,12,-25,25,-25c39,7350,50,7362,50,7375xm50,7725r,150c50,7889,39,7900,25,7900,12,7900,,7889,,7875l,7725v,-13,12,-25,25,-25c39,7700,50,7712,50,7725xm50,8075r,150c50,8239,39,8250,25,8250,12,8250,,8239,,8225l,8075v,-13,12,-25,25,-25c39,8050,50,8062,50,8075xm50,8425r,150c50,8589,39,8600,25,8600,12,8600,,8589,,8575l,8425v,-13,12,-25,25,-25c39,8400,50,8412,50,8425xm50,8775r,150c50,8939,39,8950,25,8950,12,8950,,8939,,8925l,8775v,-13,12,-25,25,-25c39,8750,50,8762,50,8775xm50,9125r,150c50,9289,39,9300,25,9300,12,9300,,9289,,9275l,9125v,-13,12,-25,25,-25c39,9100,50,9112,50,9125xm50,9475r,150c50,9639,39,9650,25,9650,12,9650,,9639,,9625l,9475v,-13,12,-25,25,-25c39,9450,50,9462,50,9475xm50,9825r,150c50,9989,39,10000,25,10000,12,10000,,9989,,9975l,9825v,-13,12,-25,25,-25c39,9800,50,9812,50,9825xe" fillcolor="black" strokeweight="6e-5mm">
                  <v:stroke joinstyle="bevel"/>
                  <v:path arrowok="t" o:connecttype="custom" o:connectlocs="0,17316;5203,37106;0,37106;5203,86580;2602,69264;2602,123686;5203,106370;0,155844;5203,175634;0,175634;5203,225108;2602,207792;2602,262214;5203,244898;0,294372;5203,314161;0,314161;5203,363636;2602,346320;2602,400741;5203,383425;0,432900;5203,452689;0,452689;5203,502164;2602,484848;2602,539269;5203,521953;0,571428;5203,591217;0,591217;5203,640692;2602,623376;2602,677797;5203,660481;0,709955;5203,729745;0,729745;5203,779219;2602,761903;2602,816325;5203,799009;0,848483;5203,868273;0,868273;5203,917747;2602,900431;2602,954853;5203,937537;0,987011" o:connectangles="0,0,0,0,0,0,0,0,0,0,0,0,0,0,0,0,0,0,0,0,0,0,0,0,0,0,0,0,0,0,0,0,0,0,0,0,0,0,0,0,0,0,0,0,0,0,0,0,0,0"/>
                  <o:lock v:ext="edit" verticies="t"/>
                </v:shape>
                <v:shape id="Freeform 247" o:spid="_x0000_s1049" style="position:absolute;left:5312;top:11114;width:13023;height:51;visibility:visible;mso-wrap-style:square;v-text-anchor:top" coordsize="128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" path="m12775,50r-150,c12612,50,12600,39,12600,25v,-13,12,-25,25,-25l12775,v14,,25,12,25,25c12800,39,12789,50,12775,50xm12425,50r-150,c12262,50,12250,39,12250,25v,-13,12,-25,25,-25l12425,v14,,25,12,25,25c12450,39,12439,50,12425,50xm12075,50r-150,c11912,50,11900,39,11900,25v,-13,12,-25,25,-25l12075,v14,,25,12,25,25c12100,39,12089,50,12075,50xm11725,50r-150,c11562,50,11550,39,11550,25v,-13,12,-25,25,-25l11725,v14,,25,12,25,25c11750,39,11739,50,11725,50xm11375,50r-150,c11212,50,11200,39,11200,25v,-13,12,-25,25,-25l11375,v14,,25,12,25,25c11400,39,11389,50,11375,50xm11025,50r-150,c10862,50,10850,39,10850,25v,-13,12,-25,25,-25l11025,v14,,25,12,25,25c11050,39,11039,50,11025,50xm10675,50r-150,c10512,50,10500,39,10500,25v,-13,12,-25,25,-25l10675,v14,,25,12,25,25c10700,39,10689,50,10675,50xm10325,50r-150,c10162,50,10150,39,10150,25v,-13,12,-25,25,-25l10325,v14,,25,12,25,25c10350,39,10339,50,10325,50xm9975,50r-150,c9812,50,9800,39,9800,25v,-13,12,-25,25,-25l9975,v14,,25,12,25,25c10000,39,9989,50,9975,50xm9625,50r-150,c9462,50,9450,39,9450,25v,-13,12,-25,25,-25l9625,v14,,25,12,25,25c9650,39,9639,50,9625,50xm9275,50r-150,c9112,50,9100,39,9100,25v,-13,12,-25,25,-25l9275,v14,,25,12,25,25c9300,39,9289,50,9275,50xm8925,50r-150,c8762,50,8750,39,8750,25v,-13,12,-25,25,-25l8925,v14,,25,12,25,25c8950,39,8939,50,8925,50xm8575,50r-150,c8412,50,8400,39,8400,25v,-13,12,-25,25,-25l8575,v14,,25,12,25,25c8600,39,8589,50,8575,50xm8225,50r-150,c8062,50,8050,39,8050,25v,-13,12,-25,25,-25l8225,v14,,25,12,25,25c8250,39,8239,50,8225,50xm7875,50r-150,c7712,50,7700,39,7700,25v,-13,12,-25,25,-25l7875,v14,,25,12,25,25c7900,39,7889,50,7875,50xm7525,50r-150,c7362,50,7350,39,7350,25v,-13,12,-25,25,-25l7525,v14,,25,12,25,25c7550,39,7539,50,7525,50xm7175,50r-150,c7012,50,7000,39,7000,25v,-13,12,-25,25,-25l7175,v14,,25,12,25,25c7200,39,7189,50,7175,50xm6825,50r-150,c6662,50,6650,39,6650,25v,-13,12,-25,25,-25l6825,v14,,25,12,25,25c6850,39,6839,50,6825,50xm6475,50r-150,c6312,50,6300,39,6300,25v,-13,12,-25,25,-25l6475,v14,,25,12,25,25c6500,39,6489,50,6475,50xm6125,50r-150,c5962,50,5950,39,5950,25v,-13,12,-25,25,-25l6125,v14,,25,12,25,25c6150,39,6139,50,6125,50xm5775,50r-150,c5612,50,5600,39,5600,25v,-13,12,-25,25,-25l5775,v14,,25,12,25,25c5800,39,5789,50,5775,50xm5425,50r-150,c5262,50,5250,39,5250,25v,-13,12,-25,25,-25l5425,v14,,25,12,25,25c5450,39,5439,50,5425,50xm5075,50r-150,c4912,50,4900,39,4900,25v,-13,12,-25,25,-25l5075,v14,,25,12,25,25c5100,39,5089,50,5075,50xm4725,50r-150,c4562,50,4550,39,4550,25v,-13,12,-25,25,-25l4725,v14,,25,12,25,25c4750,39,4739,50,4725,50xm4375,50r-150,c4212,50,4200,39,4200,25v,-13,12,-25,25,-25l4375,v14,,25,12,25,25c4400,39,4389,50,4375,50xm4025,50r-150,c3862,50,3850,39,3850,25v,-13,12,-25,25,-25l4025,v14,,25,12,25,25c4050,39,4039,50,4025,50xm3675,50r-150,c3512,50,3500,39,3500,25v,-13,12,-25,25,-25l3675,v14,,25,12,25,25c3700,39,3689,50,3675,50xm3325,50r-150,c3162,50,3150,39,3150,25v,-13,12,-25,25,-25l3325,v14,,25,12,25,25c3350,39,3339,50,3325,50xm2975,50r-150,c2812,50,2800,39,2800,25v,-13,12,-25,25,-25l2975,v14,,25,12,25,25c3000,39,2989,50,2975,50xm2625,50r-150,c2462,50,2450,39,2450,25v,-13,12,-25,25,-25l2625,v14,,25,12,25,25c2650,39,2639,50,2625,50xm2275,50r-150,c2112,50,2100,39,2100,25v,-13,12,-25,25,-25l2275,v14,,25,12,25,25c2300,39,2289,50,2275,50xm1925,50r-150,c1762,50,1750,39,1750,25v,-13,12,-25,25,-25l1925,v14,,25,12,25,25c1950,39,1939,50,1925,50xm1575,50r-150,c1412,50,1400,39,1400,25v,-13,12,-25,25,-25l1575,v14,,25,12,25,25c1600,39,1589,50,1575,50xm1225,50r-150,c1062,50,1050,39,1050,25v,-13,12,-25,25,-25l1225,v14,,25,12,25,25c1250,39,1239,50,1225,50xm875,50r-150,c712,50,700,39,700,25,700,12,712,,725,l875,v14,,25,12,25,25c900,39,889,50,875,50xm525,50r-150,c362,50,350,39,350,25,350,12,362,,375,l525,v14,,25,12,25,25c550,39,539,50,525,50xm175,50l25,50c12,50,,39,,25,,12,12,,25,l175,v14,,25,12,25,25c200,39,189,50,175,50xe" fillcolor="black" strokeweight="6e-5mm">
                  <v:stroke joinstyle="bevel"/>
                  <v:path arrowok="t" o:connecttype="custom" o:connectlocs="1299748,0;1246334,2531;1228529,5061;1231073,2531;1177659,0;1142049,5061;1157310,5061;1121701,0;1068286,2531;1050482,5061;1053025,2531;999611,0;964001,5061;979263,5061;943653,0;890239,2531;872434,5061;874977,2531;821563,0;785954,5061;801215,5061;765605,0;712191,2531;694386,5061;696930,2531;643515,0;607906,5061;623167,5061;587558,0;534143,2531;516338,5061;518882,2531;465468,0;429858,5061;445119,5061;409510,0;356095,2531;338291,5061;340834,2531;287420,0;251810,5061;267072,5061;231462,0;178048,2531;160243,5061;162787,2531;109372,0;73763,5061;89024,5061;53414,0;0,2531" o:connectangles="0,0,0,0,0,0,0,0,0,0,0,0,0,0,0,0,0,0,0,0,0,0,0,0,0,0,0,0,0,0,0,0,0,0,0,0,0,0,0,0,0,0,0,0,0,0,0,0,0,0,0"/>
                  <o:lock v:ext="edit" verticies="t"/>
                </v:shape>
                <v:rect id="Rectangle 248" o:spid="_x0000_s1050" style="position:absolute;left:489;top:9100;width:4802;height:4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4319E7AF" w14:textId="77777777" w:rsidR="00241E14" w:rsidRDefault="00241E14" w:rsidP="00EF5793">
                        <w:pPr>
                          <w:spacing w:before="0" w:after="0" w:line="240" w:lineRule="auto"/>
                          <w:jc w:val="center"/>
                          <w:rPr>
                            <w:rFonts w:ascii="Arial" w:hAnsi="Arial" w:cs="Arial"/>
                            <w:color w:val="000000"/>
                            <w:sz w:val="17"/>
                            <w:szCs w:val="20"/>
                          </w:rPr>
                        </w:pPr>
                        <w:r w:rsidRPr="00FF7200">
                          <w:rPr>
                            <w:rFonts w:ascii="Arial" w:hAnsi="Arial" w:cs="Arial"/>
                            <w:color w:val="000000"/>
                            <w:sz w:val="17"/>
                            <w:szCs w:val="20"/>
                          </w:rPr>
                          <w:t>Current</w:t>
                        </w:r>
                      </w:p>
                      <w:p w14:paraId="53D9FCEA" w14:textId="77777777" w:rsidR="00241E14" w:rsidRPr="00FF7200" w:rsidRDefault="00241E14" w:rsidP="00EF5793">
                        <w:pPr>
                          <w:spacing w:before="0" w:after="0" w:line="240" w:lineRule="auto"/>
                          <w:jc w:val="center"/>
                          <w:rPr>
                            <w:sz w:val="20"/>
                          </w:rPr>
                        </w:pPr>
                        <w:r>
                          <w:rPr>
                            <w:rFonts w:ascii="Arial" w:hAnsi="Arial" w:cs="Arial"/>
                            <w:color w:val="000000"/>
                            <w:sz w:val="17"/>
                            <w:szCs w:val="20"/>
                          </w:rPr>
                          <w:t>Market Rent</w:t>
                        </w:r>
                      </w:p>
                    </w:txbxContent>
                  </v:textbox>
                </v:rect>
                <v:rect id="Rectangle 251" o:spid="_x0000_s1051" style="position:absolute;left:20561;top:21920;width:5916;height:3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62674A49" w14:textId="77777777" w:rsidR="00241E14" w:rsidRPr="00FF7200" w:rsidRDefault="00241E14" w:rsidP="00EF5793">
                        <w:pPr>
                          <w:spacing w:before="0" w:after="0" w:line="240" w:lineRule="auto"/>
                          <w:jc w:val="center"/>
                          <w:rPr>
                            <w:sz w:val="20"/>
                          </w:rPr>
                        </w:pPr>
                        <w:r w:rsidRPr="00FF7200">
                          <w:rPr>
                            <w:rFonts w:ascii="Arial" w:hAnsi="Arial" w:cs="Arial"/>
                            <w:color w:val="000000"/>
                            <w:sz w:val="15"/>
                            <w:szCs w:val="18"/>
                          </w:rPr>
                          <w:t xml:space="preserve">Existing </w:t>
                        </w:r>
                        <w:r>
                          <w:rPr>
                            <w:rFonts w:ascii="Arial" w:hAnsi="Arial" w:cs="Arial"/>
                            <w:color w:val="000000"/>
                            <w:sz w:val="15"/>
                            <w:szCs w:val="18"/>
                          </w:rPr>
                          <w:t>Supply of Space</w:t>
                        </w:r>
                      </w:p>
                    </w:txbxContent>
                  </v:textbox>
                </v:rect>
                <v:rect id="Rectangle 256" o:spid="_x0000_s1052" style="position:absolute;left:12216;top:21920;width:8345;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385BB5BA" w14:textId="77777777" w:rsidR="00241E14" w:rsidRDefault="00241E14" w:rsidP="00FF7200">
                        <w:pPr>
                          <w:spacing w:before="0" w:after="0" w:line="240" w:lineRule="auto"/>
                          <w:jc w:val="center"/>
                          <w:rPr>
                            <w:rFonts w:ascii="Arial" w:hAnsi="Arial" w:cs="Arial"/>
                            <w:color w:val="000000"/>
                            <w:sz w:val="15"/>
                            <w:szCs w:val="18"/>
                          </w:rPr>
                        </w:pPr>
                        <w:r w:rsidRPr="00FF7200">
                          <w:rPr>
                            <w:rFonts w:ascii="Arial" w:hAnsi="Arial" w:cs="Arial"/>
                            <w:color w:val="000000"/>
                            <w:sz w:val="15"/>
                            <w:szCs w:val="18"/>
                          </w:rPr>
                          <w:t>Space</w:t>
                        </w:r>
                      </w:p>
                      <w:p w14:paraId="315784E7" w14:textId="77777777" w:rsidR="00241E14" w:rsidRDefault="00241E14" w:rsidP="00FF7200">
                        <w:pPr>
                          <w:spacing w:before="0" w:after="0" w:line="240" w:lineRule="auto"/>
                          <w:jc w:val="center"/>
                          <w:rPr>
                            <w:rFonts w:ascii="Arial" w:hAnsi="Arial" w:cs="Arial"/>
                            <w:color w:val="000000"/>
                            <w:sz w:val="15"/>
                            <w:szCs w:val="18"/>
                          </w:rPr>
                        </w:pPr>
                        <w:r>
                          <w:rPr>
                            <w:rFonts w:ascii="Arial" w:hAnsi="Arial" w:cs="Arial"/>
                            <w:color w:val="000000"/>
                            <w:sz w:val="15"/>
                            <w:szCs w:val="18"/>
                          </w:rPr>
                          <w:t>Currently</w:t>
                        </w:r>
                      </w:p>
                      <w:p w14:paraId="05924DB7" w14:textId="77777777" w:rsidR="00241E14" w:rsidRPr="00FF7200" w:rsidRDefault="00241E14" w:rsidP="00FF7200">
                        <w:pPr>
                          <w:spacing w:before="0" w:after="0" w:line="240" w:lineRule="auto"/>
                          <w:jc w:val="center"/>
                          <w:rPr>
                            <w:sz w:val="20"/>
                          </w:rPr>
                        </w:pPr>
                        <w:r>
                          <w:rPr>
                            <w:rFonts w:ascii="Arial" w:hAnsi="Arial" w:cs="Arial"/>
                            <w:color w:val="000000"/>
                            <w:sz w:val="15"/>
                            <w:szCs w:val="18"/>
                          </w:rPr>
                          <w:t>Occupied</w:t>
                        </w:r>
                      </w:p>
                    </w:txbxContent>
                  </v:textbox>
                </v:rect>
                <v:shape id="Freeform 259" o:spid="_x0000_s1053" style="position:absolute;left:18714;top:18266;width:3663;height:1979;visibility:visible;mso-wrap-style:square;v-text-anchor:top" coordsize="3600,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" path="m,2000c,1448,135,1000,300,1000r1200,c1666,1000,1800,553,1800,v,553,135,1000,300,1000l3300,1000v166,,300,448,300,1000e" filled="f" strokeweight="28e-5mm">
                  <v:stroke endcap="round"/>
                  <v:path arrowok="t" o:connecttype="custom" o:connectlocs="0,197897;30524,98949;152619,98949;183143,0;213667,98949;335762,98949;366286,197897" o:connectangles="0,0,0,0,0,0,0"/>
                </v:shape>
                <v:rect id="Rectangle 260" o:spid="_x0000_s1054" style="position:absolute;left:18803;top:16606;width:4906;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42CB840A" w14:textId="77777777" w:rsidR="00241E14" w:rsidRPr="00FF7200" w:rsidRDefault="00241E14" w:rsidP="00FF7200">
                        <w:pPr>
                          <w:rPr>
                            <w:sz w:val="20"/>
                          </w:rPr>
                        </w:pPr>
                        <w:r w:rsidRPr="00FF7200">
                          <w:rPr>
                            <w:rFonts w:ascii="Arial" w:hAnsi="Arial" w:cs="Arial"/>
                            <w:color w:val="000000"/>
                            <w:sz w:val="15"/>
                            <w:szCs w:val="18"/>
                          </w:rPr>
                          <w:t>Vacancy</w:t>
                        </w:r>
                      </w:p>
                    </w:txbxContent>
                  </v:textbox>
                </v:rect>
                <v:rect id="Rectangle 262" o:spid="_x0000_s1055" style="position:absolute;left:22872;width:837;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3D87FB1D" w14:textId="77777777" w:rsidR="00241E14" w:rsidRPr="00FF7200" w:rsidRDefault="00241E14" w:rsidP="00FF7200">
                        <w:pPr>
                          <w:rPr>
                            <w:sz w:val="20"/>
                          </w:rPr>
                        </w:pPr>
                        <w:r w:rsidRPr="00FF7200">
                          <w:rPr>
                            <w:rFonts w:ascii="Arial" w:hAnsi="Arial" w:cs="Arial"/>
                            <w:color w:val="000000"/>
                            <w:sz w:val="20"/>
                            <w:szCs w:val="24"/>
                          </w:rPr>
                          <w:t>S</w:t>
                        </w:r>
                      </w:p>
                    </w:txbxContent>
                  </v:textbox>
                </v:rect>
                <v:rect id="Rectangle 263" o:spid="_x0000_s1056" style="position:absolute;left:30608;top:18271;width:900;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76F63040" w14:textId="77777777" w:rsidR="00241E14" w:rsidRPr="00FF7200" w:rsidRDefault="00241E14" w:rsidP="00FF7200">
                        <w:pPr>
                          <w:rPr>
                            <w:sz w:val="20"/>
                          </w:rPr>
                        </w:pPr>
                        <w:r w:rsidRPr="00FF7200">
                          <w:rPr>
                            <w:rFonts w:ascii="Arial" w:hAnsi="Arial" w:cs="Arial"/>
                            <w:color w:val="000000"/>
                            <w:sz w:val="20"/>
                            <w:szCs w:val="24"/>
                          </w:rPr>
                          <w:t>D</w:t>
                        </w:r>
                      </w:p>
                    </w:txbxContent>
                  </v:textbox>
                </v:rect>
                <w10:anchorlock/>
              </v:group>
            </w:pict>
          </mc:Fallback>
        </mc:AlternateContent>
      </w:r>
    </w:p>
    <w:p w14:paraId="242B9F3D" w14:textId="77777777" w:rsidR="005F08A3" w:rsidRPr="00D7399D" w:rsidRDefault="005F08A3" w:rsidP="005F08A3">
      <w:pPr>
        <w:pStyle w:val="Heading2"/>
      </w:pPr>
      <w:bookmarkStart w:id="13" w:name="_Toc63848292"/>
      <w:r w:rsidRPr="00D7399D">
        <w:t>Interaction Between the Space and Capital Markets</w:t>
      </w:r>
      <w:bookmarkEnd w:id="13"/>
    </w:p>
    <w:p w14:paraId="3888A234" w14:textId="77777777" w:rsidR="008E60F8" w:rsidRPr="00D7399D" w:rsidRDefault="008E60F8" w:rsidP="008E60F8">
      <w:r w:rsidRPr="00D7399D">
        <w:t>Putting the space market (Figure 1.</w:t>
      </w:r>
      <w:r w:rsidR="00CB26A8" w:rsidRPr="00D7399D">
        <w:t>4)</w:t>
      </w:r>
      <w:r w:rsidRPr="00D7399D">
        <w:t xml:space="preserve"> together with the capital market (Figure 1.</w:t>
      </w:r>
      <w:r w:rsidR="00CB26A8" w:rsidRPr="00D7399D">
        <w:t>3</w:t>
      </w:r>
      <w:r w:rsidRPr="00D7399D">
        <w:t>) we can see how the two markets interact as shown in Figure 1.</w:t>
      </w:r>
      <w:r w:rsidR="00CB26A8" w:rsidRPr="00D7399D">
        <w:t>5</w:t>
      </w:r>
      <w:r w:rsidRPr="00D7399D">
        <w:t>.  The market rents determined by the space market determine the NOI that investors realize in the capital market.  For simplicity we can assume that the leases are absolutely net such that the tenant pays all expenses so the rent is the NOI received.  (Also assume a property is leased at current market rents.)  The cap rate which is the ratio of the NOI to price or the slope of the line in the figure determines the price.  A change in the slope of the line would occur because of things like a change in interest rates, a more positive outlook for real estate compared to other investments.</w:t>
      </w:r>
    </w:p>
    <w:p w14:paraId="6CC383D3" w14:textId="77777777" w:rsidR="008C6A4B" w:rsidRPr="00D7399D" w:rsidRDefault="008C6A4B" w:rsidP="008C6A4B">
      <w:pPr>
        <w:pStyle w:val="CCIMFigures"/>
        <w:keepNext/>
        <w:keepLines/>
      </w:pPr>
      <w:r w:rsidRPr="00D7399D">
        <w:rPr>
          <w:shd w:val="clear" w:color="auto" w:fill="000000" w:themeFill="text1"/>
        </w:rPr>
        <w:lastRenderedPageBreak/>
        <w:t> Figure 1.</w:t>
      </w:r>
      <w:r w:rsidR="00CB26A8" w:rsidRPr="00D7399D">
        <w:rPr>
          <w:shd w:val="clear" w:color="auto" w:fill="000000" w:themeFill="text1"/>
        </w:rPr>
        <w:t>5</w:t>
      </w:r>
      <w:r w:rsidRPr="00D7399D">
        <w:t xml:space="preserve"> Interaction of the Space and Capital Markets</w:t>
      </w:r>
    </w:p>
    <w:p w14:paraId="23A514D0" w14:textId="77777777" w:rsidR="00B25988" w:rsidRPr="00D7399D" w:rsidRDefault="00B225B6" w:rsidP="00B25988">
      <w:r w:rsidRPr="00D7399D">
        <w:rPr>
          <w:noProof/>
        </w:rPr>
        <mc:AlternateContent>
          <mc:Choice Requires="wpc">
            <w:drawing>
              <wp:inline distT="0" distB="0" distL="0" distR="0" wp14:anchorId="5BB95917" wp14:editId="709BBA25">
                <wp:extent cx="4895850" cy="2936240"/>
                <wp:effectExtent l="0" t="0" r="0" b="0"/>
                <wp:docPr id="883" name="Canvas 88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2" name="Line 885"/>
                        <wps:cNvCnPr/>
                        <wps:spPr bwMode="auto">
                          <a:xfrm>
                            <a:off x="505645" y="571590"/>
                            <a:ext cx="3405" cy="1695059"/>
                          </a:xfrm>
                          <a:prstGeom prst="line">
                            <a:avLst/>
                          </a:prstGeom>
                          <a:noFill/>
                          <a:ln w="19050" cap="rnd">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wps:wsp>
                        <wps:cNvPr id="14" name="Line 886"/>
                        <wps:cNvCnPr/>
                        <wps:spPr bwMode="auto">
                          <a:xfrm>
                            <a:off x="507915" y="2267196"/>
                            <a:ext cx="1824523" cy="1642"/>
                          </a:xfrm>
                          <a:prstGeom prst="line">
                            <a:avLst/>
                          </a:prstGeom>
                          <a:noFill/>
                          <a:ln w="19050" cap="rnd">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wps:wsp>
                        <wps:cNvPr id="15" name="Rectangle 887"/>
                        <wps:cNvSpPr>
                          <a:spLocks noChangeArrowheads="1"/>
                        </wps:cNvSpPr>
                        <wps:spPr bwMode="auto">
                          <a:xfrm>
                            <a:off x="115203" y="225022"/>
                            <a:ext cx="831392" cy="3465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FA4494" w14:textId="77777777" w:rsidR="00241E14" w:rsidRPr="00AF7630" w:rsidRDefault="00241E14" w:rsidP="00EA5E91">
                              <w:pPr>
                                <w:spacing w:before="0" w:after="0" w:line="240" w:lineRule="auto"/>
                                <w:jc w:val="center"/>
                                <w:rPr>
                                  <w:rFonts w:ascii="Arial" w:hAnsi="Arial" w:cs="Arial"/>
                                  <w:b/>
                                  <w:color w:val="000000"/>
                                  <w:sz w:val="17"/>
                                  <w:szCs w:val="18"/>
                                </w:rPr>
                              </w:pPr>
                              <w:r w:rsidRPr="00AF7630">
                                <w:rPr>
                                  <w:rFonts w:ascii="Arial" w:hAnsi="Arial" w:cs="Arial"/>
                                  <w:b/>
                                  <w:color w:val="000000"/>
                                  <w:sz w:val="17"/>
                                  <w:szCs w:val="18"/>
                                </w:rPr>
                                <w:t>Price of Space</w:t>
                              </w:r>
                            </w:p>
                            <w:p w14:paraId="5025B7A2" w14:textId="77777777" w:rsidR="00241E14" w:rsidRPr="00AF7630" w:rsidRDefault="00241E14" w:rsidP="00EA5E91">
                              <w:pPr>
                                <w:spacing w:before="0" w:after="0" w:line="240" w:lineRule="auto"/>
                                <w:jc w:val="center"/>
                                <w:rPr>
                                  <w:rFonts w:ascii="Arial" w:hAnsi="Arial" w:cs="Arial"/>
                                  <w:b/>
                                  <w:color w:val="000000"/>
                                  <w:sz w:val="17"/>
                                  <w:szCs w:val="18"/>
                                </w:rPr>
                              </w:pPr>
                              <w:r w:rsidRPr="00AF7630">
                                <w:rPr>
                                  <w:rFonts w:ascii="Arial" w:hAnsi="Arial" w:cs="Arial"/>
                                  <w:b/>
                                  <w:color w:val="000000"/>
                                  <w:sz w:val="17"/>
                                  <w:szCs w:val="18"/>
                                </w:rPr>
                                <w:t>(Market Rent)</w:t>
                              </w:r>
                            </w:p>
                          </w:txbxContent>
                        </wps:txbx>
                        <wps:bodyPr rot="0" vert="horz" wrap="square" lIns="0" tIns="0" rIns="0" bIns="0" anchor="t" anchorCtr="0" upright="1">
                          <a:noAutofit/>
                        </wps:bodyPr>
                      </wps:wsp>
                      <wps:wsp>
                        <wps:cNvPr id="16" name="Rectangle 888"/>
                        <wps:cNvSpPr>
                          <a:spLocks noChangeArrowheads="1"/>
                        </wps:cNvSpPr>
                        <wps:spPr bwMode="auto">
                          <a:xfrm>
                            <a:off x="2133812" y="2306068"/>
                            <a:ext cx="811530" cy="3870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075C5E" w14:textId="77777777" w:rsidR="00241E14" w:rsidRPr="00AF7630" w:rsidRDefault="00241E14" w:rsidP="00EA5E91">
                              <w:pPr>
                                <w:jc w:val="center"/>
                                <w:rPr>
                                  <w:b/>
                                  <w:sz w:val="22"/>
                                </w:rPr>
                              </w:pPr>
                              <w:r w:rsidRPr="00AF7630">
                                <w:rPr>
                                  <w:rFonts w:ascii="Arial" w:hAnsi="Arial" w:cs="Arial"/>
                                  <w:b/>
                                  <w:color w:val="000000"/>
                                  <w:sz w:val="17"/>
                                  <w:szCs w:val="18"/>
                                </w:rPr>
                                <w:t>Quantity of Space</w:t>
                              </w:r>
                            </w:p>
                          </w:txbxContent>
                        </wps:txbx>
                        <wps:bodyPr rot="0" vert="horz" wrap="square" lIns="0" tIns="0" rIns="0" bIns="0" anchor="t" anchorCtr="0" upright="1">
                          <a:noAutofit/>
                        </wps:bodyPr>
                      </wps:wsp>
                      <wps:wsp>
                        <wps:cNvPr id="17" name="Line 889"/>
                        <wps:cNvCnPr/>
                        <wps:spPr bwMode="auto">
                          <a:xfrm>
                            <a:off x="507915" y="717772"/>
                            <a:ext cx="1824523" cy="1300859"/>
                          </a:xfrm>
                          <a:prstGeom prst="line">
                            <a:avLst/>
                          </a:prstGeom>
                          <a:noFill/>
                          <a:ln w="9" cap="rnd">
                            <a:solidFill>
                              <a:srgbClr val="000000"/>
                            </a:solidFill>
                            <a:round/>
                            <a:headEnd/>
                            <a:tailEnd/>
                          </a:ln>
                          <a:extLst>
                            <a:ext uri="{909E8E84-426E-40DD-AFC4-6F175D3DCCD1}">
                              <a14:hiddenFill xmlns:a14="http://schemas.microsoft.com/office/drawing/2010/main">
                                <a:noFill/>
                              </a14:hiddenFill>
                            </a:ext>
                          </a:extLst>
                        </wps:spPr>
                        <wps:bodyPr/>
                      </wps:wsp>
                      <wps:wsp>
                        <wps:cNvPr id="18" name="Line 890"/>
                        <wps:cNvCnPr/>
                        <wps:spPr bwMode="auto">
                          <a:xfrm flipV="1">
                            <a:off x="1055556" y="415552"/>
                            <a:ext cx="782587" cy="1699986"/>
                          </a:xfrm>
                          <a:prstGeom prst="line">
                            <a:avLst/>
                          </a:prstGeom>
                          <a:noFill/>
                          <a:ln w="9" cap="rnd">
                            <a:solidFill>
                              <a:srgbClr val="000000"/>
                            </a:solidFill>
                            <a:round/>
                            <a:headEnd/>
                            <a:tailEnd/>
                          </a:ln>
                          <a:extLst>
                            <a:ext uri="{909E8E84-426E-40DD-AFC4-6F175D3DCCD1}">
                              <a14:hiddenFill xmlns:a14="http://schemas.microsoft.com/office/drawing/2010/main">
                                <a:noFill/>
                              </a14:hiddenFill>
                            </a:ext>
                          </a:extLst>
                        </wps:spPr>
                        <wps:bodyPr/>
                      </wps:wsp>
                      <wps:wsp>
                        <wps:cNvPr id="19" name="Freeform 891"/>
                        <wps:cNvSpPr>
                          <a:spLocks noEditPoints="1"/>
                        </wps:cNvSpPr>
                        <wps:spPr bwMode="auto">
                          <a:xfrm>
                            <a:off x="1405138" y="1357251"/>
                            <a:ext cx="6243" cy="911587"/>
                          </a:xfrm>
                          <a:custGeom>
                            <a:avLst/>
                            <a:gdLst>
                              <a:gd name="T0" fmla="*/ 1 w 59"/>
                              <a:gd name="T1" fmla="*/ 175 h 9650"/>
                              <a:gd name="T2" fmla="*/ 51 w 59"/>
                              <a:gd name="T3" fmla="*/ 375 h 9650"/>
                              <a:gd name="T4" fmla="*/ 1 w 59"/>
                              <a:gd name="T5" fmla="*/ 375 h 9650"/>
                              <a:gd name="T6" fmla="*/ 51 w 59"/>
                              <a:gd name="T7" fmla="*/ 875 h 9650"/>
                              <a:gd name="T8" fmla="*/ 26 w 59"/>
                              <a:gd name="T9" fmla="*/ 700 h 9650"/>
                              <a:gd name="T10" fmla="*/ 27 w 59"/>
                              <a:gd name="T11" fmla="*/ 1250 h 9650"/>
                              <a:gd name="T12" fmla="*/ 51 w 59"/>
                              <a:gd name="T13" fmla="*/ 1075 h 9650"/>
                              <a:gd name="T14" fmla="*/ 2 w 59"/>
                              <a:gd name="T15" fmla="*/ 1575 h 9650"/>
                              <a:gd name="T16" fmla="*/ 52 w 59"/>
                              <a:gd name="T17" fmla="*/ 1775 h 9650"/>
                              <a:gd name="T18" fmla="*/ 2 w 59"/>
                              <a:gd name="T19" fmla="*/ 1775 h 9650"/>
                              <a:gd name="T20" fmla="*/ 52 w 59"/>
                              <a:gd name="T21" fmla="*/ 2275 h 9650"/>
                              <a:gd name="T22" fmla="*/ 27 w 59"/>
                              <a:gd name="T23" fmla="*/ 2100 h 9650"/>
                              <a:gd name="T24" fmla="*/ 28 w 59"/>
                              <a:gd name="T25" fmla="*/ 2650 h 9650"/>
                              <a:gd name="T26" fmla="*/ 53 w 59"/>
                              <a:gd name="T27" fmla="*/ 2475 h 9650"/>
                              <a:gd name="T28" fmla="*/ 3 w 59"/>
                              <a:gd name="T29" fmla="*/ 2975 h 9650"/>
                              <a:gd name="T30" fmla="*/ 53 w 59"/>
                              <a:gd name="T31" fmla="*/ 3175 h 9650"/>
                              <a:gd name="T32" fmla="*/ 3 w 59"/>
                              <a:gd name="T33" fmla="*/ 3175 h 9650"/>
                              <a:gd name="T34" fmla="*/ 54 w 59"/>
                              <a:gd name="T35" fmla="*/ 3675 h 9650"/>
                              <a:gd name="T36" fmla="*/ 28 w 59"/>
                              <a:gd name="T37" fmla="*/ 3500 h 9650"/>
                              <a:gd name="T38" fmla="*/ 29 w 59"/>
                              <a:gd name="T39" fmla="*/ 4050 h 9650"/>
                              <a:gd name="T40" fmla="*/ 54 w 59"/>
                              <a:gd name="T41" fmla="*/ 3875 h 9650"/>
                              <a:gd name="T42" fmla="*/ 4 w 59"/>
                              <a:gd name="T43" fmla="*/ 4375 h 9650"/>
                              <a:gd name="T44" fmla="*/ 54 w 59"/>
                              <a:gd name="T45" fmla="*/ 4575 h 9650"/>
                              <a:gd name="T46" fmla="*/ 4 w 59"/>
                              <a:gd name="T47" fmla="*/ 4575 h 9650"/>
                              <a:gd name="T48" fmla="*/ 55 w 59"/>
                              <a:gd name="T49" fmla="*/ 5075 h 9650"/>
                              <a:gd name="T50" fmla="*/ 30 w 59"/>
                              <a:gd name="T51" fmla="*/ 4900 h 9650"/>
                              <a:gd name="T52" fmla="*/ 30 w 59"/>
                              <a:gd name="T53" fmla="*/ 5450 h 9650"/>
                              <a:gd name="T54" fmla="*/ 55 w 59"/>
                              <a:gd name="T55" fmla="*/ 5275 h 9650"/>
                              <a:gd name="T56" fmla="*/ 5 w 59"/>
                              <a:gd name="T57" fmla="*/ 5775 h 9650"/>
                              <a:gd name="T58" fmla="*/ 56 w 59"/>
                              <a:gd name="T59" fmla="*/ 5975 h 9650"/>
                              <a:gd name="T60" fmla="*/ 6 w 59"/>
                              <a:gd name="T61" fmla="*/ 5975 h 9650"/>
                              <a:gd name="T62" fmla="*/ 56 w 59"/>
                              <a:gd name="T63" fmla="*/ 6475 h 9650"/>
                              <a:gd name="T64" fmla="*/ 31 w 59"/>
                              <a:gd name="T65" fmla="*/ 6300 h 9650"/>
                              <a:gd name="T66" fmla="*/ 31 w 59"/>
                              <a:gd name="T67" fmla="*/ 6850 h 9650"/>
                              <a:gd name="T68" fmla="*/ 56 w 59"/>
                              <a:gd name="T69" fmla="*/ 6675 h 9650"/>
                              <a:gd name="T70" fmla="*/ 7 w 59"/>
                              <a:gd name="T71" fmla="*/ 7175 h 9650"/>
                              <a:gd name="T72" fmla="*/ 57 w 59"/>
                              <a:gd name="T73" fmla="*/ 7375 h 9650"/>
                              <a:gd name="T74" fmla="*/ 7 w 59"/>
                              <a:gd name="T75" fmla="*/ 7375 h 9650"/>
                              <a:gd name="T76" fmla="*/ 57 w 59"/>
                              <a:gd name="T77" fmla="*/ 7875 h 9650"/>
                              <a:gd name="T78" fmla="*/ 32 w 59"/>
                              <a:gd name="T79" fmla="*/ 7700 h 9650"/>
                              <a:gd name="T80" fmla="*/ 33 w 59"/>
                              <a:gd name="T81" fmla="*/ 8250 h 9650"/>
                              <a:gd name="T82" fmla="*/ 57 w 59"/>
                              <a:gd name="T83" fmla="*/ 8075 h 9650"/>
                              <a:gd name="T84" fmla="*/ 8 w 59"/>
                              <a:gd name="T85" fmla="*/ 8575 h 9650"/>
                              <a:gd name="T86" fmla="*/ 58 w 59"/>
                              <a:gd name="T87" fmla="*/ 8775 h 9650"/>
                              <a:gd name="T88" fmla="*/ 8 w 59"/>
                              <a:gd name="T89" fmla="*/ 8775 h 9650"/>
                              <a:gd name="T90" fmla="*/ 58 w 59"/>
                              <a:gd name="T91" fmla="*/ 9275 h 9650"/>
                              <a:gd name="T92" fmla="*/ 33 w 59"/>
                              <a:gd name="T93" fmla="*/ 9100 h 9650"/>
                              <a:gd name="T94" fmla="*/ 34 w 59"/>
                              <a:gd name="T95" fmla="*/ 9650 h 9650"/>
                              <a:gd name="T96" fmla="*/ 59 w 59"/>
                              <a:gd name="T97" fmla="*/ 9475 h 9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59" h="9650">
                                <a:moveTo>
                                  <a:pt x="50" y="25"/>
                                </a:moveTo>
                                <a:lnTo>
                                  <a:pt x="51" y="175"/>
                                </a:lnTo>
                                <a:cubicBezTo>
                                  <a:pt x="51" y="189"/>
                                  <a:pt x="39" y="200"/>
                                  <a:pt x="26" y="200"/>
                                </a:cubicBezTo>
                                <a:cubicBezTo>
                                  <a:pt x="12" y="200"/>
                                  <a:pt x="1" y="189"/>
                                  <a:pt x="1" y="175"/>
                                </a:cubicBezTo>
                                <a:lnTo>
                                  <a:pt x="0" y="25"/>
                                </a:lnTo>
                                <a:cubicBezTo>
                                  <a:pt x="0" y="12"/>
                                  <a:pt x="12" y="0"/>
                                  <a:pt x="25" y="0"/>
                                </a:cubicBezTo>
                                <a:cubicBezTo>
                                  <a:pt x="39" y="0"/>
                                  <a:pt x="50" y="12"/>
                                  <a:pt x="50" y="25"/>
                                </a:cubicBezTo>
                                <a:close/>
                                <a:moveTo>
                                  <a:pt x="51" y="375"/>
                                </a:moveTo>
                                <a:lnTo>
                                  <a:pt x="51" y="525"/>
                                </a:lnTo>
                                <a:cubicBezTo>
                                  <a:pt x="51" y="539"/>
                                  <a:pt x="40" y="550"/>
                                  <a:pt x="26" y="550"/>
                                </a:cubicBezTo>
                                <a:cubicBezTo>
                                  <a:pt x="12" y="550"/>
                                  <a:pt x="1" y="539"/>
                                  <a:pt x="1" y="525"/>
                                </a:cubicBezTo>
                                <a:lnTo>
                                  <a:pt x="1" y="375"/>
                                </a:lnTo>
                                <a:cubicBezTo>
                                  <a:pt x="1" y="362"/>
                                  <a:pt x="12" y="350"/>
                                  <a:pt x="26" y="350"/>
                                </a:cubicBezTo>
                                <a:cubicBezTo>
                                  <a:pt x="40" y="350"/>
                                  <a:pt x="51" y="362"/>
                                  <a:pt x="51" y="375"/>
                                </a:cubicBezTo>
                                <a:close/>
                                <a:moveTo>
                                  <a:pt x="51" y="725"/>
                                </a:moveTo>
                                <a:lnTo>
                                  <a:pt x="51" y="875"/>
                                </a:lnTo>
                                <a:cubicBezTo>
                                  <a:pt x="51" y="889"/>
                                  <a:pt x="40" y="900"/>
                                  <a:pt x="26" y="900"/>
                                </a:cubicBezTo>
                                <a:cubicBezTo>
                                  <a:pt x="12" y="900"/>
                                  <a:pt x="1" y="889"/>
                                  <a:pt x="1" y="875"/>
                                </a:cubicBezTo>
                                <a:lnTo>
                                  <a:pt x="1" y="725"/>
                                </a:lnTo>
                                <a:cubicBezTo>
                                  <a:pt x="1" y="712"/>
                                  <a:pt x="12" y="700"/>
                                  <a:pt x="26" y="700"/>
                                </a:cubicBezTo>
                                <a:cubicBezTo>
                                  <a:pt x="40" y="700"/>
                                  <a:pt x="51" y="712"/>
                                  <a:pt x="51" y="725"/>
                                </a:cubicBezTo>
                                <a:close/>
                                <a:moveTo>
                                  <a:pt x="51" y="1075"/>
                                </a:moveTo>
                                <a:lnTo>
                                  <a:pt x="52" y="1225"/>
                                </a:lnTo>
                                <a:cubicBezTo>
                                  <a:pt x="52" y="1239"/>
                                  <a:pt x="40" y="1250"/>
                                  <a:pt x="27" y="1250"/>
                                </a:cubicBezTo>
                                <a:cubicBezTo>
                                  <a:pt x="13" y="1250"/>
                                  <a:pt x="2" y="1239"/>
                                  <a:pt x="2" y="1225"/>
                                </a:cubicBezTo>
                                <a:lnTo>
                                  <a:pt x="1" y="1075"/>
                                </a:lnTo>
                                <a:cubicBezTo>
                                  <a:pt x="1" y="1062"/>
                                  <a:pt x="13" y="1050"/>
                                  <a:pt x="26" y="1050"/>
                                </a:cubicBezTo>
                                <a:cubicBezTo>
                                  <a:pt x="40" y="1050"/>
                                  <a:pt x="51" y="1062"/>
                                  <a:pt x="51" y="1075"/>
                                </a:cubicBezTo>
                                <a:close/>
                                <a:moveTo>
                                  <a:pt x="52" y="1425"/>
                                </a:moveTo>
                                <a:lnTo>
                                  <a:pt x="52" y="1575"/>
                                </a:lnTo>
                                <a:cubicBezTo>
                                  <a:pt x="52" y="1589"/>
                                  <a:pt x="41" y="1600"/>
                                  <a:pt x="27" y="1600"/>
                                </a:cubicBezTo>
                                <a:cubicBezTo>
                                  <a:pt x="13" y="1600"/>
                                  <a:pt x="2" y="1589"/>
                                  <a:pt x="2" y="1575"/>
                                </a:cubicBezTo>
                                <a:lnTo>
                                  <a:pt x="2" y="1425"/>
                                </a:lnTo>
                                <a:cubicBezTo>
                                  <a:pt x="2" y="1412"/>
                                  <a:pt x="13" y="1400"/>
                                  <a:pt x="27" y="1400"/>
                                </a:cubicBezTo>
                                <a:cubicBezTo>
                                  <a:pt x="40" y="1400"/>
                                  <a:pt x="52" y="1412"/>
                                  <a:pt x="52" y="1425"/>
                                </a:cubicBezTo>
                                <a:close/>
                                <a:moveTo>
                                  <a:pt x="52" y="1775"/>
                                </a:moveTo>
                                <a:lnTo>
                                  <a:pt x="52" y="1925"/>
                                </a:lnTo>
                                <a:cubicBezTo>
                                  <a:pt x="52" y="1939"/>
                                  <a:pt x="41" y="1950"/>
                                  <a:pt x="27" y="1950"/>
                                </a:cubicBezTo>
                                <a:cubicBezTo>
                                  <a:pt x="13" y="1950"/>
                                  <a:pt x="2" y="1939"/>
                                  <a:pt x="2" y="1925"/>
                                </a:cubicBezTo>
                                <a:lnTo>
                                  <a:pt x="2" y="1775"/>
                                </a:lnTo>
                                <a:cubicBezTo>
                                  <a:pt x="2" y="1762"/>
                                  <a:pt x="13" y="1750"/>
                                  <a:pt x="27" y="1750"/>
                                </a:cubicBezTo>
                                <a:cubicBezTo>
                                  <a:pt x="41" y="1750"/>
                                  <a:pt x="52" y="1762"/>
                                  <a:pt x="52" y="1775"/>
                                </a:cubicBezTo>
                                <a:close/>
                                <a:moveTo>
                                  <a:pt x="52" y="2125"/>
                                </a:moveTo>
                                <a:lnTo>
                                  <a:pt x="52" y="2275"/>
                                </a:lnTo>
                                <a:cubicBezTo>
                                  <a:pt x="52" y="2289"/>
                                  <a:pt x="41" y="2300"/>
                                  <a:pt x="27" y="2300"/>
                                </a:cubicBezTo>
                                <a:cubicBezTo>
                                  <a:pt x="14" y="2300"/>
                                  <a:pt x="2" y="2289"/>
                                  <a:pt x="2" y="2275"/>
                                </a:cubicBezTo>
                                <a:lnTo>
                                  <a:pt x="2" y="2125"/>
                                </a:lnTo>
                                <a:cubicBezTo>
                                  <a:pt x="2" y="2112"/>
                                  <a:pt x="13" y="2100"/>
                                  <a:pt x="27" y="2100"/>
                                </a:cubicBezTo>
                                <a:cubicBezTo>
                                  <a:pt x="41" y="2100"/>
                                  <a:pt x="52" y="2112"/>
                                  <a:pt x="52" y="2125"/>
                                </a:cubicBezTo>
                                <a:close/>
                                <a:moveTo>
                                  <a:pt x="53" y="2475"/>
                                </a:moveTo>
                                <a:lnTo>
                                  <a:pt x="53" y="2625"/>
                                </a:lnTo>
                                <a:cubicBezTo>
                                  <a:pt x="53" y="2639"/>
                                  <a:pt x="42" y="2650"/>
                                  <a:pt x="28" y="2650"/>
                                </a:cubicBezTo>
                                <a:cubicBezTo>
                                  <a:pt x="14" y="2650"/>
                                  <a:pt x="3" y="2639"/>
                                  <a:pt x="3" y="2625"/>
                                </a:cubicBezTo>
                                <a:lnTo>
                                  <a:pt x="3" y="2475"/>
                                </a:lnTo>
                                <a:cubicBezTo>
                                  <a:pt x="3" y="2462"/>
                                  <a:pt x="14" y="2450"/>
                                  <a:pt x="28" y="2450"/>
                                </a:cubicBezTo>
                                <a:cubicBezTo>
                                  <a:pt x="41" y="2450"/>
                                  <a:pt x="53" y="2462"/>
                                  <a:pt x="53" y="2475"/>
                                </a:cubicBezTo>
                                <a:close/>
                                <a:moveTo>
                                  <a:pt x="53" y="2825"/>
                                </a:moveTo>
                                <a:lnTo>
                                  <a:pt x="53" y="2975"/>
                                </a:lnTo>
                                <a:cubicBezTo>
                                  <a:pt x="53" y="2989"/>
                                  <a:pt x="42" y="3000"/>
                                  <a:pt x="28" y="3000"/>
                                </a:cubicBezTo>
                                <a:cubicBezTo>
                                  <a:pt x="14" y="3000"/>
                                  <a:pt x="3" y="2989"/>
                                  <a:pt x="3" y="2975"/>
                                </a:cubicBezTo>
                                <a:lnTo>
                                  <a:pt x="3" y="2825"/>
                                </a:lnTo>
                                <a:cubicBezTo>
                                  <a:pt x="3" y="2812"/>
                                  <a:pt x="14" y="2800"/>
                                  <a:pt x="28" y="2800"/>
                                </a:cubicBezTo>
                                <a:cubicBezTo>
                                  <a:pt x="42" y="2800"/>
                                  <a:pt x="53" y="2812"/>
                                  <a:pt x="53" y="2825"/>
                                </a:cubicBezTo>
                                <a:close/>
                                <a:moveTo>
                                  <a:pt x="53" y="3175"/>
                                </a:moveTo>
                                <a:lnTo>
                                  <a:pt x="53" y="3325"/>
                                </a:lnTo>
                                <a:cubicBezTo>
                                  <a:pt x="53" y="3339"/>
                                  <a:pt x="42" y="3350"/>
                                  <a:pt x="28" y="3350"/>
                                </a:cubicBezTo>
                                <a:cubicBezTo>
                                  <a:pt x="15" y="3350"/>
                                  <a:pt x="3" y="3339"/>
                                  <a:pt x="3" y="3325"/>
                                </a:cubicBezTo>
                                <a:lnTo>
                                  <a:pt x="3" y="3175"/>
                                </a:lnTo>
                                <a:cubicBezTo>
                                  <a:pt x="3" y="3162"/>
                                  <a:pt x="14" y="3150"/>
                                  <a:pt x="28" y="3150"/>
                                </a:cubicBezTo>
                                <a:cubicBezTo>
                                  <a:pt x="42" y="3150"/>
                                  <a:pt x="53" y="3162"/>
                                  <a:pt x="53" y="3175"/>
                                </a:cubicBezTo>
                                <a:close/>
                                <a:moveTo>
                                  <a:pt x="53" y="3525"/>
                                </a:moveTo>
                                <a:lnTo>
                                  <a:pt x="54" y="3675"/>
                                </a:lnTo>
                                <a:cubicBezTo>
                                  <a:pt x="54" y="3689"/>
                                  <a:pt x="42" y="3700"/>
                                  <a:pt x="29" y="3700"/>
                                </a:cubicBezTo>
                                <a:cubicBezTo>
                                  <a:pt x="15" y="3700"/>
                                  <a:pt x="4" y="3689"/>
                                  <a:pt x="4" y="3675"/>
                                </a:cubicBezTo>
                                <a:lnTo>
                                  <a:pt x="3" y="3525"/>
                                </a:lnTo>
                                <a:cubicBezTo>
                                  <a:pt x="3" y="3512"/>
                                  <a:pt x="15" y="3500"/>
                                  <a:pt x="28" y="3500"/>
                                </a:cubicBezTo>
                                <a:cubicBezTo>
                                  <a:pt x="42" y="3500"/>
                                  <a:pt x="53" y="3512"/>
                                  <a:pt x="53" y="3525"/>
                                </a:cubicBezTo>
                                <a:close/>
                                <a:moveTo>
                                  <a:pt x="54" y="3875"/>
                                </a:moveTo>
                                <a:lnTo>
                                  <a:pt x="54" y="4025"/>
                                </a:lnTo>
                                <a:cubicBezTo>
                                  <a:pt x="54" y="4039"/>
                                  <a:pt x="43" y="4050"/>
                                  <a:pt x="29" y="4050"/>
                                </a:cubicBezTo>
                                <a:cubicBezTo>
                                  <a:pt x="15" y="4050"/>
                                  <a:pt x="4" y="4039"/>
                                  <a:pt x="4" y="4025"/>
                                </a:cubicBezTo>
                                <a:lnTo>
                                  <a:pt x="4" y="3875"/>
                                </a:lnTo>
                                <a:cubicBezTo>
                                  <a:pt x="4" y="3862"/>
                                  <a:pt x="15" y="3850"/>
                                  <a:pt x="29" y="3850"/>
                                </a:cubicBezTo>
                                <a:cubicBezTo>
                                  <a:pt x="43" y="3850"/>
                                  <a:pt x="54" y="3862"/>
                                  <a:pt x="54" y="3875"/>
                                </a:cubicBezTo>
                                <a:close/>
                                <a:moveTo>
                                  <a:pt x="54" y="4225"/>
                                </a:moveTo>
                                <a:lnTo>
                                  <a:pt x="54" y="4375"/>
                                </a:lnTo>
                                <a:cubicBezTo>
                                  <a:pt x="54" y="4389"/>
                                  <a:pt x="43" y="4400"/>
                                  <a:pt x="29" y="4400"/>
                                </a:cubicBezTo>
                                <a:cubicBezTo>
                                  <a:pt x="15" y="4400"/>
                                  <a:pt x="4" y="4389"/>
                                  <a:pt x="4" y="4375"/>
                                </a:cubicBezTo>
                                <a:lnTo>
                                  <a:pt x="4" y="4225"/>
                                </a:lnTo>
                                <a:cubicBezTo>
                                  <a:pt x="4" y="4212"/>
                                  <a:pt x="15" y="4200"/>
                                  <a:pt x="29" y="4200"/>
                                </a:cubicBezTo>
                                <a:cubicBezTo>
                                  <a:pt x="43" y="4200"/>
                                  <a:pt x="54" y="4212"/>
                                  <a:pt x="54" y="4225"/>
                                </a:cubicBezTo>
                                <a:close/>
                                <a:moveTo>
                                  <a:pt x="54" y="4575"/>
                                </a:moveTo>
                                <a:lnTo>
                                  <a:pt x="55" y="4725"/>
                                </a:lnTo>
                                <a:cubicBezTo>
                                  <a:pt x="55" y="4739"/>
                                  <a:pt x="43" y="4750"/>
                                  <a:pt x="30" y="4750"/>
                                </a:cubicBezTo>
                                <a:cubicBezTo>
                                  <a:pt x="16" y="4750"/>
                                  <a:pt x="5" y="4739"/>
                                  <a:pt x="5" y="4725"/>
                                </a:cubicBezTo>
                                <a:lnTo>
                                  <a:pt x="4" y="4575"/>
                                </a:lnTo>
                                <a:cubicBezTo>
                                  <a:pt x="4" y="4562"/>
                                  <a:pt x="16" y="4550"/>
                                  <a:pt x="29" y="4550"/>
                                </a:cubicBezTo>
                                <a:cubicBezTo>
                                  <a:pt x="43" y="4550"/>
                                  <a:pt x="54" y="4562"/>
                                  <a:pt x="54" y="4575"/>
                                </a:cubicBezTo>
                                <a:close/>
                                <a:moveTo>
                                  <a:pt x="55" y="4925"/>
                                </a:moveTo>
                                <a:lnTo>
                                  <a:pt x="55" y="5075"/>
                                </a:lnTo>
                                <a:cubicBezTo>
                                  <a:pt x="55" y="5089"/>
                                  <a:pt x="44" y="5100"/>
                                  <a:pt x="30" y="5100"/>
                                </a:cubicBezTo>
                                <a:cubicBezTo>
                                  <a:pt x="16" y="5100"/>
                                  <a:pt x="5" y="5089"/>
                                  <a:pt x="5" y="5075"/>
                                </a:cubicBezTo>
                                <a:lnTo>
                                  <a:pt x="5" y="4925"/>
                                </a:lnTo>
                                <a:cubicBezTo>
                                  <a:pt x="5" y="4912"/>
                                  <a:pt x="16" y="4900"/>
                                  <a:pt x="30" y="4900"/>
                                </a:cubicBezTo>
                                <a:cubicBezTo>
                                  <a:pt x="43" y="4900"/>
                                  <a:pt x="55" y="4912"/>
                                  <a:pt x="55" y="4925"/>
                                </a:cubicBezTo>
                                <a:close/>
                                <a:moveTo>
                                  <a:pt x="55" y="5275"/>
                                </a:moveTo>
                                <a:lnTo>
                                  <a:pt x="55" y="5425"/>
                                </a:lnTo>
                                <a:cubicBezTo>
                                  <a:pt x="55" y="5439"/>
                                  <a:pt x="44" y="5450"/>
                                  <a:pt x="30" y="5450"/>
                                </a:cubicBezTo>
                                <a:cubicBezTo>
                                  <a:pt x="16" y="5450"/>
                                  <a:pt x="5" y="5439"/>
                                  <a:pt x="5" y="5425"/>
                                </a:cubicBezTo>
                                <a:lnTo>
                                  <a:pt x="5" y="5275"/>
                                </a:lnTo>
                                <a:cubicBezTo>
                                  <a:pt x="5" y="5262"/>
                                  <a:pt x="16" y="5250"/>
                                  <a:pt x="30" y="5250"/>
                                </a:cubicBezTo>
                                <a:cubicBezTo>
                                  <a:pt x="44" y="5250"/>
                                  <a:pt x="55" y="5262"/>
                                  <a:pt x="55" y="5275"/>
                                </a:cubicBezTo>
                                <a:close/>
                                <a:moveTo>
                                  <a:pt x="55" y="5625"/>
                                </a:moveTo>
                                <a:lnTo>
                                  <a:pt x="55" y="5775"/>
                                </a:lnTo>
                                <a:cubicBezTo>
                                  <a:pt x="55" y="5789"/>
                                  <a:pt x="44" y="5800"/>
                                  <a:pt x="30" y="5800"/>
                                </a:cubicBezTo>
                                <a:cubicBezTo>
                                  <a:pt x="17" y="5800"/>
                                  <a:pt x="5" y="5789"/>
                                  <a:pt x="5" y="5775"/>
                                </a:cubicBezTo>
                                <a:lnTo>
                                  <a:pt x="5" y="5625"/>
                                </a:lnTo>
                                <a:cubicBezTo>
                                  <a:pt x="5" y="5612"/>
                                  <a:pt x="16" y="5600"/>
                                  <a:pt x="30" y="5600"/>
                                </a:cubicBezTo>
                                <a:cubicBezTo>
                                  <a:pt x="44" y="5600"/>
                                  <a:pt x="55" y="5612"/>
                                  <a:pt x="55" y="5625"/>
                                </a:cubicBezTo>
                                <a:close/>
                                <a:moveTo>
                                  <a:pt x="56" y="5975"/>
                                </a:moveTo>
                                <a:lnTo>
                                  <a:pt x="56" y="6125"/>
                                </a:lnTo>
                                <a:cubicBezTo>
                                  <a:pt x="56" y="6139"/>
                                  <a:pt x="45" y="6150"/>
                                  <a:pt x="31" y="6150"/>
                                </a:cubicBezTo>
                                <a:cubicBezTo>
                                  <a:pt x="17" y="6150"/>
                                  <a:pt x="6" y="6139"/>
                                  <a:pt x="6" y="6125"/>
                                </a:cubicBezTo>
                                <a:lnTo>
                                  <a:pt x="6" y="5975"/>
                                </a:lnTo>
                                <a:cubicBezTo>
                                  <a:pt x="6" y="5962"/>
                                  <a:pt x="17" y="5950"/>
                                  <a:pt x="31" y="5950"/>
                                </a:cubicBezTo>
                                <a:cubicBezTo>
                                  <a:pt x="44" y="5950"/>
                                  <a:pt x="56" y="5962"/>
                                  <a:pt x="56" y="5975"/>
                                </a:cubicBezTo>
                                <a:close/>
                                <a:moveTo>
                                  <a:pt x="56" y="6325"/>
                                </a:moveTo>
                                <a:lnTo>
                                  <a:pt x="56" y="6475"/>
                                </a:lnTo>
                                <a:cubicBezTo>
                                  <a:pt x="56" y="6489"/>
                                  <a:pt x="45" y="6500"/>
                                  <a:pt x="31" y="6500"/>
                                </a:cubicBezTo>
                                <a:cubicBezTo>
                                  <a:pt x="17" y="6500"/>
                                  <a:pt x="6" y="6489"/>
                                  <a:pt x="6" y="6475"/>
                                </a:cubicBezTo>
                                <a:lnTo>
                                  <a:pt x="6" y="6325"/>
                                </a:lnTo>
                                <a:cubicBezTo>
                                  <a:pt x="6" y="6312"/>
                                  <a:pt x="17" y="6300"/>
                                  <a:pt x="31" y="6300"/>
                                </a:cubicBezTo>
                                <a:cubicBezTo>
                                  <a:pt x="45" y="6300"/>
                                  <a:pt x="56" y="6312"/>
                                  <a:pt x="56" y="6325"/>
                                </a:cubicBezTo>
                                <a:close/>
                                <a:moveTo>
                                  <a:pt x="56" y="6675"/>
                                </a:moveTo>
                                <a:lnTo>
                                  <a:pt x="56" y="6825"/>
                                </a:lnTo>
                                <a:cubicBezTo>
                                  <a:pt x="56" y="6839"/>
                                  <a:pt x="45" y="6850"/>
                                  <a:pt x="31" y="6850"/>
                                </a:cubicBezTo>
                                <a:cubicBezTo>
                                  <a:pt x="18" y="6850"/>
                                  <a:pt x="6" y="6839"/>
                                  <a:pt x="6" y="6825"/>
                                </a:cubicBezTo>
                                <a:lnTo>
                                  <a:pt x="6" y="6675"/>
                                </a:lnTo>
                                <a:cubicBezTo>
                                  <a:pt x="6" y="6662"/>
                                  <a:pt x="17" y="6650"/>
                                  <a:pt x="31" y="6650"/>
                                </a:cubicBezTo>
                                <a:cubicBezTo>
                                  <a:pt x="45" y="6650"/>
                                  <a:pt x="56" y="6662"/>
                                  <a:pt x="56" y="6675"/>
                                </a:cubicBezTo>
                                <a:close/>
                                <a:moveTo>
                                  <a:pt x="57" y="7025"/>
                                </a:moveTo>
                                <a:lnTo>
                                  <a:pt x="57" y="7175"/>
                                </a:lnTo>
                                <a:cubicBezTo>
                                  <a:pt x="57" y="7189"/>
                                  <a:pt x="45" y="7200"/>
                                  <a:pt x="32" y="7200"/>
                                </a:cubicBezTo>
                                <a:cubicBezTo>
                                  <a:pt x="18" y="7200"/>
                                  <a:pt x="7" y="7189"/>
                                  <a:pt x="7" y="7175"/>
                                </a:cubicBezTo>
                                <a:lnTo>
                                  <a:pt x="7" y="7025"/>
                                </a:lnTo>
                                <a:cubicBezTo>
                                  <a:pt x="7" y="7012"/>
                                  <a:pt x="18" y="7000"/>
                                  <a:pt x="32" y="7000"/>
                                </a:cubicBezTo>
                                <a:cubicBezTo>
                                  <a:pt x="45" y="7000"/>
                                  <a:pt x="57" y="7012"/>
                                  <a:pt x="57" y="7025"/>
                                </a:cubicBezTo>
                                <a:close/>
                                <a:moveTo>
                                  <a:pt x="57" y="7375"/>
                                </a:moveTo>
                                <a:lnTo>
                                  <a:pt x="57" y="7525"/>
                                </a:lnTo>
                                <a:cubicBezTo>
                                  <a:pt x="57" y="7539"/>
                                  <a:pt x="46" y="7550"/>
                                  <a:pt x="32" y="7550"/>
                                </a:cubicBezTo>
                                <a:cubicBezTo>
                                  <a:pt x="18" y="7550"/>
                                  <a:pt x="7" y="7539"/>
                                  <a:pt x="7" y="7525"/>
                                </a:cubicBezTo>
                                <a:lnTo>
                                  <a:pt x="7" y="7375"/>
                                </a:lnTo>
                                <a:cubicBezTo>
                                  <a:pt x="7" y="7362"/>
                                  <a:pt x="18" y="7350"/>
                                  <a:pt x="32" y="7350"/>
                                </a:cubicBezTo>
                                <a:cubicBezTo>
                                  <a:pt x="46" y="7350"/>
                                  <a:pt x="57" y="7362"/>
                                  <a:pt x="57" y="7375"/>
                                </a:cubicBezTo>
                                <a:close/>
                                <a:moveTo>
                                  <a:pt x="57" y="7725"/>
                                </a:moveTo>
                                <a:lnTo>
                                  <a:pt x="57" y="7875"/>
                                </a:lnTo>
                                <a:cubicBezTo>
                                  <a:pt x="57" y="7889"/>
                                  <a:pt x="46" y="7900"/>
                                  <a:pt x="32" y="7900"/>
                                </a:cubicBezTo>
                                <a:cubicBezTo>
                                  <a:pt x="18" y="7900"/>
                                  <a:pt x="7" y="7889"/>
                                  <a:pt x="7" y="7875"/>
                                </a:cubicBezTo>
                                <a:lnTo>
                                  <a:pt x="7" y="7725"/>
                                </a:lnTo>
                                <a:cubicBezTo>
                                  <a:pt x="7" y="7712"/>
                                  <a:pt x="18" y="7700"/>
                                  <a:pt x="32" y="7700"/>
                                </a:cubicBezTo>
                                <a:cubicBezTo>
                                  <a:pt x="46" y="7700"/>
                                  <a:pt x="57" y="7712"/>
                                  <a:pt x="57" y="7725"/>
                                </a:cubicBezTo>
                                <a:close/>
                                <a:moveTo>
                                  <a:pt x="57" y="8075"/>
                                </a:moveTo>
                                <a:lnTo>
                                  <a:pt x="58" y="8225"/>
                                </a:lnTo>
                                <a:cubicBezTo>
                                  <a:pt x="58" y="8239"/>
                                  <a:pt x="46" y="8250"/>
                                  <a:pt x="33" y="8250"/>
                                </a:cubicBezTo>
                                <a:cubicBezTo>
                                  <a:pt x="19" y="8250"/>
                                  <a:pt x="8" y="8239"/>
                                  <a:pt x="8" y="8225"/>
                                </a:cubicBezTo>
                                <a:lnTo>
                                  <a:pt x="7" y="8075"/>
                                </a:lnTo>
                                <a:cubicBezTo>
                                  <a:pt x="7" y="8062"/>
                                  <a:pt x="19" y="8050"/>
                                  <a:pt x="32" y="8050"/>
                                </a:cubicBezTo>
                                <a:cubicBezTo>
                                  <a:pt x="46" y="8050"/>
                                  <a:pt x="57" y="8062"/>
                                  <a:pt x="57" y="8075"/>
                                </a:cubicBezTo>
                                <a:close/>
                                <a:moveTo>
                                  <a:pt x="58" y="8425"/>
                                </a:moveTo>
                                <a:lnTo>
                                  <a:pt x="58" y="8575"/>
                                </a:lnTo>
                                <a:cubicBezTo>
                                  <a:pt x="58" y="8589"/>
                                  <a:pt x="47" y="8600"/>
                                  <a:pt x="33" y="8600"/>
                                </a:cubicBezTo>
                                <a:cubicBezTo>
                                  <a:pt x="19" y="8600"/>
                                  <a:pt x="8" y="8589"/>
                                  <a:pt x="8" y="8575"/>
                                </a:cubicBezTo>
                                <a:lnTo>
                                  <a:pt x="8" y="8425"/>
                                </a:lnTo>
                                <a:cubicBezTo>
                                  <a:pt x="8" y="8412"/>
                                  <a:pt x="19" y="8400"/>
                                  <a:pt x="33" y="8400"/>
                                </a:cubicBezTo>
                                <a:cubicBezTo>
                                  <a:pt x="47" y="8400"/>
                                  <a:pt x="58" y="8412"/>
                                  <a:pt x="58" y="8425"/>
                                </a:cubicBezTo>
                                <a:close/>
                                <a:moveTo>
                                  <a:pt x="58" y="8775"/>
                                </a:moveTo>
                                <a:lnTo>
                                  <a:pt x="58" y="8925"/>
                                </a:lnTo>
                                <a:cubicBezTo>
                                  <a:pt x="58" y="8939"/>
                                  <a:pt x="47" y="8950"/>
                                  <a:pt x="33" y="8950"/>
                                </a:cubicBezTo>
                                <a:cubicBezTo>
                                  <a:pt x="19" y="8950"/>
                                  <a:pt x="8" y="8939"/>
                                  <a:pt x="8" y="8925"/>
                                </a:cubicBezTo>
                                <a:lnTo>
                                  <a:pt x="8" y="8775"/>
                                </a:lnTo>
                                <a:cubicBezTo>
                                  <a:pt x="8" y="8762"/>
                                  <a:pt x="19" y="8750"/>
                                  <a:pt x="33" y="8750"/>
                                </a:cubicBezTo>
                                <a:cubicBezTo>
                                  <a:pt x="47" y="8750"/>
                                  <a:pt x="58" y="8762"/>
                                  <a:pt x="58" y="8775"/>
                                </a:cubicBezTo>
                                <a:close/>
                                <a:moveTo>
                                  <a:pt x="58" y="9125"/>
                                </a:moveTo>
                                <a:lnTo>
                                  <a:pt x="58" y="9275"/>
                                </a:lnTo>
                                <a:cubicBezTo>
                                  <a:pt x="59" y="9289"/>
                                  <a:pt x="47" y="9300"/>
                                  <a:pt x="34" y="9300"/>
                                </a:cubicBezTo>
                                <a:cubicBezTo>
                                  <a:pt x="20" y="9300"/>
                                  <a:pt x="9" y="9289"/>
                                  <a:pt x="8" y="9275"/>
                                </a:cubicBezTo>
                                <a:lnTo>
                                  <a:pt x="8" y="9125"/>
                                </a:lnTo>
                                <a:cubicBezTo>
                                  <a:pt x="8" y="9112"/>
                                  <a:pt x="20" y="9100"/>
                                  <a:pt x="33" y="9100"/>
                                </a:cubicBezTo>
                                <a:cubicBezTo>
                                  <a:pt x="47" y="9100"/>
                                  <a:pt x="58" y="9112"/>
                                  <a:pt x="58" y="9125"/>
                                </a:cubicBezTo>
                                <a:close/>
                                <a:moveTo>
                                  <a:pt x="59" y="9475"/>
                                </a:moveTo>
                                <a:lnTo>
                                  <a:pt x="59" y="9625"/>
                                </a:lnTo>
                                <a:cubicBezTo>
                                  <a:pt x="59" y="9639"/>
                                  <a:pt x="48" y="9650"/>
                                  <a:pt x="34" y="9650"/>
                                </a:cubicBezTo>
                                <a:cubicBezTo>
                                  <a:pt x="20" y="9650"/>
                                  <a:pt x="9" y="9639"/>
                                  <a:pt x="9" y="9625"/>
                                </a:cubicBezTo>
                                <a:lnTo>
                                  <a:pt x="9" y="9475"/>
                                </a:lnTo>
                                <a:cubicBezTo>
                                  <a:pt x="9" y="9462"/>
                                  <a:pt x="20" y="9450"/>
                                  <a:pt x="34" y="9450"/>
                                </a:cubicBezTo>
                                <a:cubicBezTo>
                                  <a:pt x="47" y="9450"/>
                                  <a:pt x="59" y="9462"/>
                                  <a:pt x="59" y="9475"/>
                                </a:cubicBezTo>
                                <a:close/>
                              </a:path>
                            </a:pathLst>
                          </a:custGeom>
                          <a:solidFill>
                            <a:srgbClr val="000000"/>
                          </a:solidFill>
                          <a:ln w="2">
                            <a:solidFill>
                              <a:srgbClr val="000000"/>
                            </a:solidFill>
                            <a:bevel/>
                            <a:headEnd/>
                            <a:tailEnd/>
                          </a:ln>
                        </wps:spPr>
                        <wps:bodyPr rot="0" vert="horz" wrap="square" lIns="91440" tIns="45720" rIns="91440" bIns="45720" anchor="t" anchorCtr="0" upright="1">
                          <a:noAutofit/>
                        </wps:bodyPr>
                      </wps:wsp>
                      <wps:wsp>
                        <wps:cNvPr id="20" name="Freeform 892"/>
                        <wps:cNvSpPr>
                          <a:spLocks noEditPoints="1"/>
                        </wps:cNvSpPr>
                        <wps:spPr bwMode="auto">
                          <a:xfrm>
                            <a:off x="505645" y="1357799"/>
                            <a:ext cx="3642803" cy="5475"/>
                          </a:xfrm>
                          <a:custGeom>
                            <a:avLst/>
                            <a:gdLst>
                              <a:gd name="T0" fmla="*/ 18437 w 18625"/>
                              <a:gd name="T1" fmla="*/ 0 h 29"/>
                              <a:gd name="T2" fmla="*/ 18000 w 18625"/>
                              <a:gd name="T3" fmla="*/ 13 h 29"/>
                              <a:gd name="T4" fmla="*/ 17737 w 18625"/>
                              <a:gd name="T5" fmla="*/ 25 h 29"/>
                              <a:gd name="T6" fmla="*/ 17575 w 18625"/>
                              <a:gd name="T7" fmla="*/ 13 h 29"/>
                              <a:gd name="T8" fmla="*/ 17137 w 18625"/>
                              <a:gd name="T9" fmla="*/ 0 h 29"/>
                              <a:gd name="T10" fmla="*/ 16787 w 18625"/>
                              <a:gd name="T11" fmla="*/ 25 h 29"/>
                              <a:gd name="T12" fmla="*/ 16687 w 18625"/>
                              <a:gd name="T13" fmla="*/ 25 h 29"/>
                              <a:gd name="T14" fmla="*/ 16337 w 18625"/>
                              <a:gd name="T15" fmla="*/ 0 h 29"/>
                              <a:gd name="T16" fmla="*/ 15900 w 18625"/>
                              <a:gd name="T17" fmla="*/ 13 h 29"/>
                              <a:gd name="T18" fmla="*/ 15637 w 18625"/>
                              <a:gd name="T19" fmla="*/ 26 h 29"/>
                              <a:gd name="T20" fmla="*/ 15475 w 18625"/>
                              <a:gd name="T21" fmla="*/ 13 h 29"/>
                              <a:gd name="T22" fmla="*/ 15037 w 18625"/>
                              <a:gd name="T23" fmla="*/ 1 h 29"/>
                              <a:gd name="T24" fmla="*/ 14687 w 18625"/>
                              <a:gd name="T25" fmla="*/ 26 h 29"/>
                              <a:gd name="T26" fmla="*/ 14587 w 18625"/>
                              <a:gd name="T27" fmla="*/ 26 h 29"/>
                              <a:gd name="T28" fmla="*/ 14237 w 18625"/>
                              <a:gd name="T29" fmla="*/ 1 h 29"/>
                              <a:gd name="T30" fmla="*/ 13800 w 18625"/>
                              <a:gd name="T31" fmla="*/ 14 h 29"/>
                              <a:gd name="T32" fmla="*/ 13537 w 18625"/>
                              <a:gd name="T33" fmla="*/ 26 h 29"/>
                              <a:gd name="T34" fmla="*/ 13375 w 18625"/>
                              <a:gd name="T35" fmla="*/ 14 h 29"/>
                              <a:gd name="T36" fmla="*/ 12937 w 18625"/>
                              <a:gd name="T37" fmla="*/ 1 h 29"/>
                              <a:gd name="T38" fmla="*/ 12587 w 18625"/>
                              <a:gd name="T39" fmla="*/ 26 h 29"/>
                              <a:gd name="T40" fmla="*/ 12487 w 18625"/>
                              <a:gd name="T41" fmla="*/ 26 h 29"/>
                              <a:gd name="T42" fmla="*/ 12137 w 18625"/>
                              <a:gd name="T43" fmla="*/ 1 h 29"/>
                              <a:gd name="T44" fmla="*/ 11700 w 18625"/>
                              <a:gd name="T45" fmla="*/ 14 h 29"/>
                              <a:gd name="T46" fmla="*/ 11437 w 18625"/>
                              <a:gd name="T47" fmla="*/ 27 h 29"/>
                              <a:gd name="T48" fmla="*/ 11275 w 18625"/>
                              <a:gd name="T49" fmla="*/ 14 h 29"/>
                              <a:gd name="T50" fmla="*/ 10837 w 18625"/>
                              <a:gd name="T51" fmla="*/ 2 h 29"/>
                              <a:gd name="T52" fmla="*/ 10487 w 18625"/>
                              <a:gd name="T53" fmla="*/ 27 h 29"/>
                              <a:gd name="T54" fmla="*/ 10387 w 18625"/>
                              <a:gd name="T55" fmla="*/ 27 h 29"/>
                              <a:gd name="T56" fmla="*/ 10037 w 18625"/>
                              <a:gd name="T57" fmla="*/ 2 h 29"/>
                              <a:gd name="T58" fmla="*/ 9600 w 18625"/>
                              <a:gd name="T59" fmla="*/ 14 h 29"/>
                              <a:gd name="T60" fmla="*/ 9337 w 18625"/>
                              <a:gd name="T61" fmla="*/ 27 h 29"/>
                              <a:gd name="T62" fmla="*/ 9175 w 18625"/>
                              <a:gd name="T63" fmla="*/ 15 h 29"/>
                              <a:gd name="T64" fmla="*/ 8737 w 18625"/>
                              <a:gd name="T65" fmla="*/ 2 h 29"/>
                              <a:gd name="T66" fmla="*/ 8387 w 18625"/>
                              <a:gd name="T67" fmla="*/ 27 h 29"/>
                              <a:gd name="T68" fmla="*/ 8287 w 18625"/>
                              <a:gd name="T69" fmla="*/ 27 h 29"/>
                              <a:gd name="T70" fmla="*/ 7937 w 18625"/>
                              <a:gd name="T71" fmla="*/ 2 h 29"/>
                              <a:gd name="T72" fmla="*/ 7500 w 18625"/>
                              <a:gd name="T73" fmla="*/ 15 h 29"/>
                              <a:gd name="T74" fmla="*/ 7237 w 18625"/>
                              <a:gd name="T75" fmla="*/ 27 h 29"/>
                              <a:gd name="T76" fmla="*/ 7075 w 18625"/>
                              <a:gd name="T77" fmla="*/ 15 h 29"/>
                              <a:gd name="T78" fmla="*/ 6637 w 18625"/>
                              <a:gd name="T79" fmla="*/ 3 h 29"/>
                              <a:gd name="T80" fmla="*/ 6287 w 18625"/>
                              <a:gd name="T81" fmla="*/ 28 h 29"/>
                              <a:gd name="T82" fmla="*/ 6187 w 18625"/>
                              <a:gd name="T83" fmla="*/ 28 h 29"/>
                              <a:gd name="T84" fmla="*/ 5837 w 18625"/>
                              <a:gd name="T85" fmla="*/ 3 h 29"/>
                              <a:gd name="T86" fmla="*/ 5400 w 18625"/>
                              <a:gd name="T87" fmla="*/ 15 h 29"/>
                              <a:gd name="T88" fmla="*/ 5137 w 18625"/>
                              <a:gd name="T89" fmla="*/ 28 h 29"/>
                              <a:gd name="T90" fmla="*/ 4975 w 18625"/>
                              <a:gd name="T91" fmla="*/ 16 h 29"/>
                              <a:gd name="T92" fmla="*/ 4537 w 18625"/>
                              <a:gd name="T93" fmla="*/ 3 h 29"/>
                              <a:gd name="T94" fmla="*/ 4187 w 18625"/>
                              <a:gd name="T95" fmla="*/ 28 h 29"/>
                              <a:gd name="T96" fmla="*/ 4087 w 18625"/>
                              <a:gd name="T97" fmla="*/ 28 h 29"/>
                              <a:gd name="T98" fmla="*/ 3737 w 18625"/>
                              <a:gd name="T99" fmla="*/ 3 h 29"/>
                              <a:gd name="T100" fmla="*/ 3300 w 18625"/>
                              <a:gd name="T101" fmla="*/ 16 h 29"/>
                              <a:gd name="T102" fmla="*/ 3037 w 18625"/>
                              <a:gd name="T103" fmla="*/ 28 h 29"/>
                              <a:gd name="T104" fmla="*/ 2875 w 18625"/>
                              <a:gd name="T105" fmla="*/ 16 h 29"/>
                              <a:gd name="T106" fmla="*/ 2437 w 18625"/>
                              <a:gd name="T107" fmla="*/ 4 h 29"/>
                              <a:gd name="T108" fmla="*/ 2087 w 18625"/>
                              <a:gd name="T109" fmla="*/ 29 h 29"/>
                              <a:gd name="T110" fmla="*/ 1987 w 18625"/>
                              <a:gd name="T111" fmla="*/ 29 h 29"/>
                              <a:gd name="T112" fmla="*/ 1637 w 18625"/>
                              <a:gd name="T113" fmla="*/ 4 h 29"/>
                              <a:gd name="T114" fmla="*/ 1200 w 18625"/>
                              <a:gd name="T115" fmla="*/ 16 h 29"/>
                              <a:gd name="T116" fmla="*/ 937 w 18625"/>
                              <a:gd name="T117" fmla="*/ 29 h 29"/>
                              <a:gd name="T118" fmla="*/ 775 w 18625"/>
                              <a:gd name="T119" fmla="*/ 16 h 29"/>
                              <a:gd name="T120" fmla="*/ 337 w 18625"/>
                              <a:gd name="T121" fmla="*/ 4 h 29"/>
                              <a:gd name="T122" fmla="*/ 12 w 18625"/>
                              <a:gd name="T123" fmla="*/ 29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8625" h="29">
                                <a:moveTo>
                                  <a:pt x="18612" y="25"/>
                                </a:moveTo>
                                <a:lnTo>
                                  <a:pt x="18537" y="25"/>
                                </a:lnTo>
                                <a:cubicBezTo>
                                  <a:pt x="18531" y="25"/>
                                  <a:pt x="18525" y="19"/>
                                  <a:pt x="18525" y="12"/>
                                </a:cubicBezTo>
                                <a:cubicBezTo>
                                  <a:pt x="18525" y="6"/>
                                  <a:pt x="18531" y="0"/>
                                  <a:pt x="18537" y="0"/>
                                </a:cubicBezTo>
                                <a:lnTo>
                                  <a:pt x="18612" y="0"/>
                                </a:lnTo>
                                <a:cubicBezTo>
                                  <a:pt x="18619" y="0"/>
                                  <a:pt x="18625" y="6"/>
                                  <a:pt x="18625" y="12"/>
                                </a:cubicBezTo>
                                <a:cubicBezTo>
                                  <a:pt x="18625" y="19"/>
                                  <a:pt x="18619" y="25"/>
                                  <a:pt x="18612" y="25"/>
                                </a:cubicBezTo>
                                <a:close/>
                                <a:moveTo>
                                  <a:pt x="18437" y="25"/>
                                </a:moveTo>
                                <a:lnTo>
                                  <a:pt x="18362" y="25"/>
                                </a:lnTo>
                                <a:cubicBezTo>
                                  <a:pt x="18356" y="25"/>
                                  <a:pt x="18350" y="19"/>
                                  <a:pt x="18350" y="13"/>
                                </a:cubicBezTo>
                                <a:cubicBezTo>
                                  <a:pt x="18350" y="6"/>
                                  <a:pt x="18356" y="0"/>
                                  <a:pt x="18362" y="0"/>
                                </a:cubicBezTo>
                                <a:lnTo>
                                  <a:pt x="18437" y="0"/>
                                </a:lnTo>
                                <a:cubicBezTo>
                                  <a:pt x="18444" y="0"/>
                                  <a:pt x="18450" y="6"/>
                                  <a:pt x="18450" y="13"/>
                                </a:cubicBezTo>
                                <a:cubicBezTo>
                                  <a:pt x="18450" y="19"/>
                                  <a:pt x="18444" y="25"/>
                                  <a:pt x="18437" y="25"/>
                                </a:cubicBezTo>
                                <a:close/>
                                <a:moveTo>
                                  <a:pt x="18262" y="25"/>
                                </a:moveTo>
                                <a:lnTo>
                                  <a:pt x="18187" y="25"/>
                                </a:lnTo>
                                <a:cubicBezTo>
                                  <a:pt x="18181" y="25"/>
                                  <a:pt x="18175" y="19"/>
                                  <a:pt x="18175" y="13"/>
                                </a:cubicBezTo>
                                <a:cubicBezTo>
                                  <a:pt x="18175" y="6"/>
                                  <a:pt x="18181" y="0"/>
                                  <a:pt x="18187" y="0"/>
                                </a:cubicBezTo>
                                <a:lnTo>
                                  <a:pt x="18262" y="0"/>
                                </a:lnTo>
                                <a:cubicBezTo>
                                  <a:pt x="18269" y="0"/>
                                  <a:pt x="18275" y="6"/>
                                  <a:pt x="18275" y="13"/>
                                </a:cubicBezTo>
                                <a:cubicBezTo>
                                  <a:pt x="18275" y="19"/>
                                  <a:pt x="18269" y="25"/>
                                  <a:pt x="18262" y="25"/>
                                </a:cubicBezTo>
                                <a:close/>
                                <a:moveTo>
                                  <a:pt x="18087" y="25"/>
                                </a:moveTo>
                                <a:lnTo>
                                  <a:pt x="18012" y="25"/>
                                </a:lnTo>
                                <a:cubicBezTo>
                                  <a:pt x="18006" y="25"/>
                                  <a:pt x="18000" y="20"/>
                                  <a:pt x="18000" y="13"/>
                                </a:cubicBezTo>
                                <a:cubicBezTo>
                                  <a:pt x="18000" y="6"/>
                                  <a:pt x="18006" y="0"/>
                                  <a:pt x="18012" y="0"/>
                                </a:cubicBezTo>
                                <a:lnTo>
                                  <a:pt x="18087" y="0"/>
                                </a:lnTo>
                                <a:cubicBezTo>
                                  <a:pt x="18094" y="0"/>
                                  <a:pt x="18100" y="6"/>
                                  <a:pt x="18100" y="13"/>
                                </a:cubicBezTo>
                                <a:cubicBezTo>
                                  <a:pt x="18100" y="19"/>
                                  <a:pt x="18094" y="25"/>
                                  <a:pt x="18087" y="25"/>
                                </a:cubicBezTo>
                                <a:close/>
                                <a:moveTo>
                                  <a:pt x="17912" y="25"/>
                                </a:moveTo>
                                <a:lnTo>
                                  <a:pt x="17837" y="25"/>
                                </a:lnTo>
                                <a:cubicBezTo>
                                  <a:pt x="17831" y="25"/>
                                  <a:pt x="17825" y="20"/>
                                  <a:pt x="17825" y="13"/>
                                </a:cubicBezTo>
                                <a:cubicBezTo>
                                  <a:pt x="17825" y="6"/>
                                  <a:pt x="17831" y="0"/>
                                  <a:pt x="17837" y="0"/>
                                </a:cubicBezTo>
                                <a:lnTo>
                                  <a:pt x="17912" y="0"/>
                                </a:lnTo>
                                <a:cubicBezTo>
                                  <a:pt x="17919" y="0"/>
                                  <a:pt x="17925" y="6"/>
                                  <a:pt x="17925" y="13"/>
                                </a:cubicBezTo>
                                <a:cubicBezTo>
                                  <a:pt x="17925" y="20"/>
                                  <a:pt x="17919" y="25"/>
                                  <a:pt x="17912" y="25"/>
                                </a:cubicBezTo>
                                <a:close/>
                                <a:moveTo>
                                  <a:pt x="17737" y="25"/>
                                </a:moveTo>
                                <a:lnTo>
                                  <a:pt x="17662" y="25"/>
                                </a:lnTo>
                                <a:cubicBezTo>
                                  <a:pt x="17656" y="25"/>
                                  <a:pt x="17650" y="20"/>
                                  <a:pt x="17650" y="13"/>
                                </a:cubicBezTo>
                                <a:cubicBezTo>
                                  <a:pt x="17650" y="6"/>
                                  <a:pt x="17656" y="0"/>
                                  <a:pt x="17662" y="0"/>
                                </a:cubicBezTo>
                                <a:lnTo>
                                  <a:pt x="17737" y="0"/>
                                </a:lnTo>
                                <a:cubicBezTo>
                                  <a:pt x="17744" y="0"/>
                                  <a:pt x="17750" y="6"/>
                                  <a:pt x="17750" y="13"/>
                                </a:cubicBezTo>
                                <a:cubicBezTo>
                                  <a:pt x="17750" y="20"/>
                                  <a:pt x="17744" y="25"/>
                                  <a:pt x="17737" y="25"/>
                                </a:cubicBezTo>
                                <a:close/>
                                <a:moveTo>
                                  <a:pt x="17562" y="25"/>
                                </a:moveTo>
                                <a:lnTo>
                                  <a:pt x="17487" y="25"/>
                                </a:lnTo>
                                <a:cubicBezTo>
                                  <a:pt x="17481" y="25"/>
                                  <a:pt x="17475" y="20"/>
                                  <a:pt x="17475" y="13"/>
                                </a:cubicBezTo>
                                <a:cubicBezTo>
                                  <a:pt x="17475" y="6"/>
                                  <a:pt x="17481" y="0"/>
                                  <a:pt x="17487" y="0"/>
                                </a:cubicBezTo>
                                <a:lnTo>
                                  <a:pt x="17562" y="0"/>
                                </a:lnTo>
                                <a:cubicBezTo>
                                  <a:pt x="17569" y="0"/>
                                  <a:pt x="17575" y="6"/>
                                  <a:pt x="17575" y="13"/>
                                </a:cubicBezTo>
                                <a:cubicBezTo>
                                  <a:pt x="17575" y="20"/>
                                  <a:pt x="17569" y="25"/>
                                  <a:pt x="17562" y="25"/>
                                </a:cubicBezTo>
                                <a:close/>
                                <a:moveTo>
                                  <a:pt x="17387" y="25"/>
                                </a:moveTo>
                                <a:lnTo>
                                  <a:pt x="17312" y="25"/>
                                </a:lnTo>
                                <a:cubicBezTo>
                                  <a:pt x="17306" y="25"/>
                                  <a:pt x="17300" y="20"/>
                                  <a:pt x="17300" y="13"/>
                                </a:cubicBezTo>
                                <a:cubicBezTo>
                                  <a:pt x="17300" y="6"/>
                                  <a:pt x="17306" y="0"/>
                                  <a:pt x="17312" y="0"/>
                                </a:cubicBezTo>
                                <a:lnTo>
                                  <a:pt x="17387" y="0"/>
                                </a:lnTo>
                                <a:cubicBezTo>
                                  <a:pt x="17394" y="0"/>
                                  <a:pt x="17400" y="6"/>
                                  <a:pt x="17400" y="13"/>
                                </a:cubicBezTo>
                                <a:cubicBezTo>
                                  <a:pt x="17400" y="20"/>
                                  <a:pt x="17394" y="25"/>
                                  <a:pt x="17387" y="25"/>
                                </a:cubicBezTo>
                                <a:close/>
                                <a:moveTo>
                                  <a:pt x="17212" y="25"/>
                                </a:moveTo>
                                <a:lnTo>
                                  <a:pt x="17137" y="25"/>
                                </a:lnTo>
                                <a:cubicBezTo>
                                  <a:pt x="17131" y="25"/>
                                  <a:pt x="17125" y="20"/>
                                  <a:pt x="17125" y="13"/>
                                </a:cubicBezTo>
                                <a:cubicBezTo>
                                  <a:pt x="17125" y="6"/>
                                  <a:pt x="17131" y="0"/>
                                  <a:pt x="17137" y="0"/>
                                </a:cubicBezTo>
                                <a:lnTo>
                                  <a:pt x="17212" y="0"/>
                                </a:lnTo>
                                <a:cubicBezTo>
                                  <a:pt x="17219" y="0"/>
                                  <a:pt x="17225" y="6"/>
                                  <a:pt x="17225" y="13"/>
                                </a:cubicBezTo>
                                <a:cubicBezTo>
                                  <a:pt x="17225" y="20"/>
                                  <a:pt x="17219" y="25"/>
                                  <a:pt x="17212" y="25"/>
                                </a:cubicBezTo>
                                <a:close/>
                                <a:moveTo>
                                  <a:pt x="17037" y="25"/>
                                </a:moveTo>
                                <a:lnTo>
                                  <a:pt x="16962" y="25"/>
                                </a:lnTo>
                                <a:cubicBezTo>
                                  <a:pt x="16956" y="25"/>
                                  <a:pt x="16950" y="20"/>
                                  <a:pt x="16950" y="13"/>
                                </a:cubicBezTo>
                                <a:cubicBezTo>
                                  <a:pt x="16950" y="6"/>
                                  <a:pt x="16956" y="0"/>
                                  <a:pt x="16962" y="0"/>
                                </a:cubicBezTo>
                                <a:lnTo>
                                  <a:pt x="17037" y="0"/>
                                </a:lnTo>
                                <a:cubicBezTo>
                                  <a:pt x="17044" y="0"/>
                                  <a:pt x="17050" y="6"/>
                                  <a:pt x="17050" y="13"/>
                                </a:cubicBezTo>
                                <a:cubicBezTo>
                                  <a:pt x="17050" y="20"/>
                                  <a:pt x="17044" y="25"/>
                                  <a:pt x="17037" y="25"/>
                                </a:cubicBezTo>
                                <a:close/>
                                <a:moveTo>
                                  <a:pt x="16862" y="25"/>
                                </a:moveTo>
                                <a:lnTo>
                                  <a:pt x="16787" y="25"/>
                                </a:lnTo>
                                <a:cubicBezTo>
                                  <a:pt x="16781" y="25"/>
                                  <a:pt x="16775" y="20"/>
                                  <a:pt x="16775" y="13"/>
                                </a:cubicBezTo>
                                <a:cubicBezTo>
                                  <a:pt x="16775" y="6"/>
                                  <a:pt x="16781" y="0"/>
                                  <a:pt x="16787" y="0"/>
                                </a:cubicBezTo>
                                <a:lnTo>
                                  <a:pt x="16862" y="0"/>
                                </a:lnTo>
                                <a:cubicBezTo>
                                  <a:pt x="16869" y="0"/>
                                  <a:pt x="16875" y="6"/>
                                  <a:pt x="16875" y="13"/>
                                </a:cubicBezTo>
                                <a:cubicBezTo>
                                  <a:pt x="16875" y="20"/>
                                  <a:pt x="16869" y="25"/>
                                  <a:pt x="16862" y="25"/>
                                </a:cubicBezTo>
                                <a:close/>
                                <a:moveTo>
                                  <a:pt x="16687" y="25"/>
                                </a:moveTo>
                                <a:lnTo>
                                  <a:pt x="16612" y="25"/>
                                </a:lnTo>
                                <a:cubicBezTo>
                                  <a:pt x="16606" y="25"/>
                                  <a:pt x="16600" y="20"/>
                                  <a:pt x="16600" y="13"/>
                                </a:cubicBezTo>
                                <a:cubicBezTo>
                                  <a:pt x="16600" y="6"/>
                                  <a:pt x="16606" y="0"/>
                                  <a:pt x="16612" y="0"/>
                                </a:cubicBezTo>
                                <a:lnTo>
                                  <a:pt x="16687" y="0"/>
                                </a:lnTo>
                                <a:cubicBezTo>
                                  <a:pt x="16694" y="0"/>
                                  <a:pt x="16700" y="6"/>
                                  <a:pt x="16700" y="13"/>
                                </a:cubicBezTo>
                                <a:cubicBezTo>
                                  <a:pt x="16700" y="20"/>
                                  <a:pt x="16694" y="25"/>
                                  <a:pt x="16687" y="25"/>
                                </a:cubicBezTo>
                                <a:close/>
                                <a:moveTo>
                                  <a:pt x="16512" y="25"/>
                                </a:moveTo>
                                <a:lnTo>
                                  <a:pt x="16437" y="25"/>
                                </a:lnTo>
                                <a:cubicBezTo>
                                  <a:pt x="16431" y="25"/>
                                  <a:pt x="16425" y="20"/>
                                  <a:pt x="16425" y="13"/>
                                </a:cubicBezTo>
                                <a:cubicBezTo>
                                  <a:pt x="16425" y="6"/>
                                  <a:pt x="16431" y="0"/>
                                  <a:pt x="16437" y="0"/>
                                </a:cubicBezTo>
                                <a:lnTo>
                                  <a:pt x="16512" y="0"/>
                                </a:lnTo>
                                <a:cubicBezTo>
                                  <a:pt x="16519" y="0"/>
                                  <a:pt x="16525" y="6"/>
                                  <a:pt x="16525" y="13"/>
                                </a:cubicBezTo>
                                <a:cubicBezTo>
                                  <a:pt x="16525" y="20"/>
                                  <a:pt x="16519" y="25"/>
                                  <a:pt x="16512" y="25"/>
                                </a:cubicBezTo>
                                <a:close/>
                                <a:moveTo>
                                  <a:pt x="16337" y="25"/>
                                </a:moveTo>
                                <a:lnTo>
                                  <a:pt x="16262" y="25"/>
                                </a:lnTo>
                                <a:cubicBezTo>
                                  <a:pt x="16256" y="25"/>
                                  <a:pt x="16250" y="20"/>
                                  <a:pt x="16250" y="13"/>
                                </a:cubicBezTo>
                                <a:cubicBezTo>
                                  <a:pt x="16250" y="6"/>
                                  <a:pt x="16256" y="0"/>
                                  <a:pt x="16262" y="0"/>
                                </a:cubicBezTo>
                                <a:lnTo>
                                  <a:pt x="16337" y="0"/>
                                </a:lnTo>
                                <a:cubicBezTo>
                                  <a:pt x="16344" y="0"/>
                                  <a:pt x="16350" y="6"/>
                                  <a:pt x="16350" y="13"/>
                                </a:cubicBezTo>
                                <a:cubicBezTo>
                                  <a:pt x="16350" y="20"/>
                                  <a:pt x="16344" y="25"/>
                                  <a:pt x="16337" y="25"/>
                                </a:cubicBezTo>
                                <a:close/>
                                <a:moveTo>
                                  <a:pt x="16162" y="26"/>
                                </a:moveTo>
                                <a:lnTo>
                                  <a:pt x="16087" y="26"/>
                                </a:lnTo>
                                <a:cubicBezTo>
                                  <a:pt x="16081" y="26"/>
                                  <a:pt x="16075" y="20"/>
                                  <a:pt x="16075" y="13"/>
                                </a:cubicBezTo>
                                <a:cubicBezTo>
                                  <a:pt x="16075" y="6"/>
                                  <a:pt x="16081" y="1"/>
                                  <a:pt x="16087" y="1"/>
                                </a:cubicBezTo>
                                <a:lnTo>
                                  <a:pt x="16162" y="1"/>
                                </a:lnTo>
                                <a:cubicBezTo>
                                  <a:pt x="16169" y="1"/>
                                  <a:pt x="16175" y="6"/>
                                  <a:pt x="16175" y="13"/>
                                </a:cubicBezTo>
                                <a:cubicBezTo>
                                  <a:pt x="16175" y="20"/>
                                  <a:pt x="16169" y="26"/>
                                  <a:pt x="16162" y="26"/>
                                </a:cubicBezTo>
                                <a:close/>
                                <a:moveTo>
                                  <a:pt x="15987" y="26"/>
                                </a:moveTo>
                                <a:lnTo>
                                  <a:pt x="15912" y="26"/>
                                </a:lnTo>
                                <a:cubicBezTo>
                                  <a:pt x="15906" y="26"/>
                                  <a:pt x="15900" y="20"/>
                                  <a:pt x="15900" y="13"/>
                                </a:cubicBezTo>
                                <a:cubicBezTo>
                                  <a:pt x="15900" y="6"/>
                                  <a:pt x="15906" y="1"/>
                                  <a:pt x="15912" y="1"/>
                                </a:cubicBezTo>
                                <a:lnTo>
                                  <a:pt x="15987" y="1"/>
                                </a:lnTo>
                                <a:cubicBezTo>
                                  <a:pt x="15994" y="1"/>
                                  <a:pt x="16000" y="6"/>
                                  <a:pt x="16000" y="13"/>
                                </a:cubicBezTo>
                                <a:cubicBezTo>
                                  <a:pt x="16000" y="20"/>
                                  <a:pt x="15994" y="26"/>
                                  <a:pt x="15987" y="26"/>
                                </a:cubicBezTo>
                                <a:close/>
                                <a:moveTo>
                                  <a:pt x="15812" y="26"/>
                                </a:moveTo>
                                <a:lnTo>
                                  <a:pt x="15737" y="26"/>
                                </a:lnTo>
                                <a:cubicBezTo>
                                  <a:pt x="15731" y="26"/>
                                  <a:pt x="15725" y="20"/>
                                  <a:pt x="15725" y="13"/>
                                </a:cubicBezTo>
                                <a:cubicBezTo>
                                  <a:pt x="15725" y="6"/>
                                  <a:pt x="15731" y="1"/>
                                  <a:pt x="15737" y="1"/>
                                </a:cubicBezTo>
                                <a:lnTo>
                                  <a:pt x="15812" y="1"/>
                                </a:lnTo>
                                <a:cubicBezTo>
                                  <a:pt x="15819" y="1"/>
                                  <a:pt x="15825" y="6"/>
                                  <a:pt x="15825" y="13"/>
                                </a:cubicBezTo>
                                <a:cubicBezTo>
                                  <a:pt x="15825" y="20"/>
                                  <a:pt x="15819" y="26"/>
                                  <a:pt x="15812" y="26"/>
                                </a:cubicBezTo>
                                <a:close/>
                                <a:moveTo>
                                  <a:pt x="15637" y="26"/>
                                </a:moveTo>
                                <a:lnTo>
                                  <a:pt x="15562" y="26"/>
                                </a:lnTo>
                                <a:cubicBezTo>
                                  <a:pt x="15556" y="26"/>
                                  <a:pt x="15550" y="20"/>
                                  <a:pt x="15550" y="13"/>
                                </a:cubicBezTo>
                                <a:cubicBezTo>
                                  <a:pt x="15550" y="6"/>
                                  <a:pt x="15556" y="1"/>
                                  <a:pt x="15562" y="1"/>
                                </a:cubicBezTo>
                                <a:lnTo>
                                  <a:pt x="15637" y="1"/>
                                </a:lnTo>
                                <a:cubicBezTo>
                                  <a:pt x="15644" y="1"/>
                                  <a:pt x="15650" y="6"/>
                                  <a:pt x="15650" y="13"/>
                                </a:cubicBezTo>
                                <a:cubicBezTo>
                                  <a:pt x="15650" y="20"/>
                                  <a:pt x="15644" y="26"/>
                                  <a:pt x="15637" y="26"/>
                                </a:cubicBezTo>
                                <a:close/>
                                <a:moveTo>
                                  <a:pt x="15462" y="26"/>
                                </a:moveTo>
                                <a:lnTo>
                                  <a:pt x="15387" y="26"/>
                                </a:lnTo>
                                <a:cubicBezTo>
                                  <a:pt x="15381" y="26"/>
                                  <a:pt x="15375" y="20"/>
                                  <a:pt x="15375" y="13"/>
                                </a:cubicBezTo>
                                <a:cubicBezTo>
                                  <a:pt x="15375" y="6"/>
                                  <a:pt x="15381" y="1"/>
                                  <a:pt x="15387" y="1"/>
                                </a:cubicBezTo>
                                <a:lnTo>
                                  <a:pt x="15462" y="1"/>
                                </a:lnTo>
                                <a:cubicBezTo>
                                  <a:pt x="15469" y="1"/>
                                  <a:pt x="15475" y="6"/>
                                  <a:pt x="15475" y="13"/>
                                </a:cubicBezTo>
                                <a:cubicBezTo>
                                  <a:pt x="15475" y="20"/>
                                  <a:pt x="15469" y="26"/>
                                  <a:pt x="15462" y="26"/>
                                </a:cubicBezTo>
                                <a:close/>
                                <a:moveTo>
                                  <a:pt x="15287" y="26"/>
                                </a:moveTo>
                                <a:lnTo>
                                  <a:pt x="15212" y="26"/>
                                </a:lnTo>
                                <a:cubicBezTo>
                                  <a:pt x="15206" y="26"/>
                                  <a:pt x="15200" y="20"/>
                                  <a:pt x="15200" y="13"/>
                                </a:cubicBezTo>
                                <a:cubicBezTo>
                                  <a:pt x="15200" y="6"/>
                                  <a:pt x="15206" y="1"/>
                                  <a:pt x="15212" y="1"/>
                                </a:cubicBezTo>
                                <a:lnTo>
                                  <a:pt x="15287" y="1"/>
                                </a:lnTo>
                                <a:cubicBezTo>
                                  <a:pt x="15294" y="1"/>
                                  <a:pt x="15300" y="6"/>
                                  <a:pt x="15300" y="13"/>
                                </a:cubicBezTo>
                                <a:cubicBezTo>
                                  <a:pt x="15300" y="20"/>
                                  <a:pt x="15294" y="26"/>
                                  <a:pt x="15287" y="26"/>
                                </a:cubicBezTo>
                                <a:close/>
                                <a:moveTo>
                                  <a:pt x="15112" y="26"/>
                                </a:moveTo>
                                <a:lnTo>
                                  <a:pt x="15037" y="26"/>
                                </a:lnTo>
                                <a:cubicBezTo>
                                  <a:pt x="15031" y="26"/>
                                  <a:pt x="15025" y="20"/>
                                  <a:pt x="15025" y="13"/>
                                </a:cubicBezTo>
                                <a:cubicBezTo>
                                  <a:pt x="15025" y="6"/>
                                  <a:pt x="15031" y="1"/>
                                  <a:pt x="15037" y="1"/>
                                </a:cubicBezTo>
                                <a:lnTo>
                                  <a:pt x="15112" y="1"/>
                                </a:lnTo>
                                <a:cubicBezTo>
                                  <a:pt x="15119" y="1"/>
                                  <a:pt x="15125" y="6"/>
                                  <a:pt x="15125" y="13"/>
                                </a:cubicBezTo>
                                <a:cubicBezTo>
                                  <a:pt x="15125" y="20"/>
                                  <a:pt x="15119" y="26"/>
                                  <a:pt x="15112" y="26"/>
                                </a:cubicBezTo>
                                <a:close/>
                                <a:moveTo>
                                  <a:pt x="14937" y="26"/>
                                </a:moveTo>
                                <a:lnTo>
                                  <a:pt x="14862" y="26"/>
                                </a:lnTo>
                                <a:cubicBezTo>
                                  <a:pt x="14856" y="26"/>
                                  <a:pt x="14850" y="20"/>
                                  <a:pt x="14850" y="13"/>
                                </a:cubicBezTo>
                                <a:cubicBezTo>
                                  <a:pt x="14850" y="6"/>
                                  <a:pt x="14856" y="1"/>
                                  <a:pt x="14862" y="1"/>
                                </a:cubicBezTo>
                                <a:lnTo>
                                  <a:pt x="14937" y="1"/>
                                </a:lnTo>
                                <a:cubicBezTo>
                                  <a:pt x="14944" y="1"/>
                                  <a:pt x="14950" y="6"/>
                                  <a:pt x="14950" y="13"/>
                                </a:cubicBezTo>
                                <a:cubicBezTo>
                                  <a:pt x="14950" y="20"/>
                                  <a:pt x="14944" y="26"/>
                                  <a:pt x="14937" y="26"/>
                                </a:cubicBezTo>
                                <a:close/>
                                <a:moveTo>
                                  <a:pt x="14762" y="26"/>
                                </a:moveTo>
                                <a:lnTo>
                                  <a:pt x="14687" y="26"/>
                                </a:lnTo>
                                <a:cubicBezTo>
                                  <a:pt x="14681" y="26"/>
                                  <a:pt x="14675" y="20"/>
                                  <a:pt x="14675" y="13"/>
                                </a:cubicBezTo>
                                <a:cubicBezTo>
                                  <a:pt x="14675" y="6"/>
                                  <a:pt x="14681" y="1"/>
                                  <a:pt x="14687" y="1"/>
                                </a:cubicBezTo>
                                <a:lnTo>
                                  <a:pt x="14762" y="1"/>
                                </a:lnTo>
                                <a:cubicBezTo>
                                  <a:pt x="14769" y="1"/>
                                  <a:pt x="14775" y="6"/>
                                  <a:pt x="14775" y="13"/>
                                </a:cubicBezTo>
                                <a:cubicBezTo>
                                  <a:pt x="14775" y="20"/>
                                  <a:pt x="14769" y="26"/>
                                  <a:pt x="14762" y="26"/>
                                </a:cubicBezTo>
                                <a:close/>
                                <a:moveTo>
                                  <a:pt x="14587" y="26"/>
                                </a:moveTo>
                                <a:lnTo>
                                  <a:pt x="14512" y="26"/>
                                </a:lnTo>
                                <a:cubicBezTo>
                                  <a:pt x="14506" y="26"/>
                                  <a:pt x="14500" y="20"/>
                                  <a:pt x="14500" y="13"/>
                                </a:cubicBezTo>
                                <a:cubicBezTo>
                                  <a:pt x="14500" y="6"/>
                                  <a:pt x="14506" y="1"/>
                                  <a:pt x="14512" y="1"/>
                                </a:cubicBezTo>
                                <a:lnTo>
                                  <a:pt x="14587" y="1"/>
                                </a:lnTo>
                                <a:cubicBezTo>
                                  <a:pt x="14594" y="1"/>
                                  <a:pt x="14600" y="6"/>
                                  <a:pt x="14600" y="13"/>
                                </a:cubicBezTo>
                                <a:cubicBezTo>
                                  <a:pt x="14600" y="20"/>
                                  <a:pt x="14594" y="26"/>
                                  <a:pt x="14587" y="26"/>
                                </a:cubicBezTo>
                                <a:close/>
                                <a:moveTo>
                                  <a:pt x="14412" y="26"/>
                                </a:moveTo>
                                <a:lnTo>
                                  <a:pt x="14337" y="26"/>
                                </a:lnTo>
                                <a:cubicBezTo>
                                  <a:pt x="14331" y="26"/>
                                  <a:pt x="14325" y="20"/>
                                  <a:pt x="14325" y="13"/>
                                </a:cubicBezTo>
                                <a:cubicBezTo>
                                  <a:pt x="14325" y="7"/>
                                  <a:pt x="14331" y="1"/>
                                  <a:pt x="14337" y="1"/>
                                </a:cubicBezTo>
                                <a:lnTo>
                                  <a:pt x="14412" y="1"/>
                                </a:lnTo>
                                <a:cubicBezTo>
                                  <a:pt x="14419" y="1"/>
                                  <a:pt x="14425" y="6"/>
                                  <a:pt x="14425" y="13"/>
                                </a:cubicBezTo>
                                <a:cubicBezTo>
                                  <a:pt x="14425" y="20"/>
                                  <a:pt x="14419" y="26"/>
                                  <a:pt x="14412" y="26"/>
                                </a:cubicBezTo>
                                <a:close/>
                                <a:moveTo>
                                  <a:pt x="14237" y="26"/>
                                </a:moveTo>
                                <a:lnTo>
                                  <a:pt x="14162" y="26"/>
                                </a:lnTo>
                                <a:cubicBezTo>
                                  <a:pt x="14156" y="26"/>
                                  <a:pt x="14150" y="20"/>
                                  <a:pt x="14150" y="13"/>
                                </a:cubicBezTo>
                                <a:cubicBezTo>
                                  <a:pt x="14150" y="7"/>
                                  <a:pt x="14156" y="1"/>
                                  <a:pt x="14162" y="1"/>
                                </a:cubicBezTo>
                                <a:lnTo>
                                  <a:pt x="14237" y="1"/>
                                </a:lnTo>
                                <a:cubicBezTo>
                                  <a:pt x="14244" y="1"/>
                                  <a:pt x="14250" y="7"/>
                                  <a:pt x="14250" y="13"/>
                                </a:cubicBezTo>
                                <a:cubicBezTo>
                                  <a:pt x="14250" y="20"/>
                                  <a:pt x="14244" y="26"/>
                                  <a:pt x="14237" y="26"/>
                                </a:cubicBezTo>
                                <a:close/>
                                <a:moveTo>
                                  <a:pt x="14062" y="26"/>
                                </a:moveTo>
                                <a:lnTo>
                                  <a:pt x="13987" y="26"/>
                                </a:lnTo>
                                <a:cubicBezTo>
                                  <a:pt x="13981" y="26"/>
                                  <a:pt x="13975" y="20"/>
                                  <a:pt x="13975" y="13"/>
                                </a:cubicBezTo>
                                <a:cubicBezTo>
                                  <a:pt x="13975" y="7"/>
                                  <a:pt x="13981" y="1"/>
                                  <a:pt x="13987" y="1"/>
                                </a:cubicBezTo>
                                <a:lnTo>
                                  <a:pt x="14062" y="1"/>
                                </a:lnTo>
                                <a:cubicBezTo>
                                  <a:pt x="14069" y="1"/>
                                  <a:pt x="14075" y="7"/>
                                  <a:pt x="14075" y="13"/>
                                </a:cubicBezTo>
                                <a:cubicBezTo>
                                  <a:pt x="14075" y="20"/>
                                  <a:pt x="14069" y="26"/>
                                  <a:pt x="14062" y="26"/>
                                </a:cubicBezTo>
                                <a:close/>
                                <a:moveTo>
                                  <a:pt x="13887" y="26"/>
                                </a:moveTo>
                                <a:lnTo>
                                  <a:pt x="13812" y="26"/>
                                </a:lnTo>
                                <a:cubicBezTo>
                                  <a:pt x="13806" y="26"/>
                                  <a:pt x="13800" y="20"/>
                                  <a:pt x="13800" y="14"/>
                                </a:cubicBezTo>
                                <a:cubicBezTo>
                                  <a:pt x="13800" y="7"/>
                                  <a:pt x="13806" y="1"/>
                                  <a:pt x="13812" y="1"/>
                                </a:cubicBezTo>
                                <a:lnTo>
                                  <a:pt x="13887" y="1"/>
                                </a:lnTo>
                                <a:cubicBezTo>
                                  <a:pt x="13894" y="1"/>
                                  <a:pt x="13900" y="7"/>
                                  <a:pt x="13900" y="14"/>
                                </a:cubicBezTo>
                                <a:cubicBezTo>
                                  <a:pt x="13900" y="20"/>
                                  <a:pt x="13894" y="26"/>
                                  <a:pt x="13887" y="26"/>
                                </a:cubicBezTo>
                                <a:close/>
                                <a:moveTo>
                                  <a:pt x="13712" y="26"/>
                                </a:moveTo>
                                <a:lnTo>
                                  <a:pt x="13637" y="26"/>
                                </a:lnTo>
                                <a:cubicBezTo>
                                  <a:pt x="13631" y="26"/>
                                  <a:pt x="13625" y="20"/>
                                  <a:pt x="13625" y="14"/>
                                </a:cubicBezTo>
                                <a:cubicBezTo>
                                  <a:pt x="13625" y="7"/>
                                  <a:pt x="13631" y="1"/>
                                  <a:pt x="13637" y="1"/>
                                </a:cubicBezTo>
                                <a:lnTo>
                                  <a:pt x="13712" y="1"/>
                                </a:lnTo>
                                <a:cubicBezTo>
                                  <a:pt x="13719" y="1"/>
                                  <a:pt x="13725" y="7"/>
                                  <a:pt x="13725" y="14"/>
                                </a:cubicBezTo>
                                <a:cubicBezTo>
                                  <a:pt x="13725" y="20"/>
                                  <a:pt x="13719" y="26"/>
                                  <a:pt x="13712" y="26"/>
                                </a:cubicBezTo>
                                <a:close/>
                                <a:moveTo>
                                  <a:pt x="13537" y="26"/>
                                </a:moveTo>
                                <a:lnTo>
                                  <a:pt x="13462" y="26"/>
                                </a:lnTo>
                                <a:cubicBezTo>
                                  <a:pt x="13456" y="26"/>
                                  <a:pt x="13450" y="21"/>
                                  <a:pt x="13450" y="14"/>
                                </a:cubicBezTo>
                                <a:cubicBezTo>
                                  <a:pt x="13450" y="7"/>
                                  <a:pt x="13456" y="1"/>
                                  <a:pt x="13462" y="1"/>
                                </a:cubicBezTo>
                                <a:lnTo>
                                  <a:pt x="13537" y="1"/>
                                </a:lnTo>
                                <a:cubicBezTo>
                                  <a:pt x="13544" y="1"/>
                                  <a:pt x="13550" y="7"/>
                                  <a:pt x="13550" y="14"/>
                                </a:cubicBezTo>
                                <a:cubicBezTo>
                                  <a:pt x="13550" y="20"/>
                                  <a:pt x="13544" y="26"/>
                                  <a:pt x="13537" y="26"/>
                                </a:cubicBezTo>
                                <a:close/>
                                <a:moveTo>
                                  <a:pt x="13362" y="26"/>
                                </a:moveTo>
                                <a:lnTo>
                                  <a:pt x="13287" y="26"/>
                                </a:lnTo>
                                <a:cubicBezTo>
                                  <a:pt x="13281" y="26"/>
                                  <a:pt x="13275" y="21"/>
                                  <a:pt x="13275" y="14"/>
                                </a:cubicBezTo>
                                <a:cubicBezTo>
                                  <a:pt x="13275" y="7"/>
                                  <a:pt x="13281" y="1"/>
                                  <a:pt x="13287" y="1"/>
                                </a:cubicBezTo>
                                <a:lnTo>
                                  <a:pt x="13362" y="1"/>
                                </a:lnTo>
                                <a:cubicBezTo>
                                  <a:pt x="13369" y="1"/>
                                  <a:pt x="13375" y="7"/>
                                  <a:pt x="13375" y="14"/>
                                </a:cubicBezTo>
                                <a:cubicBezTo>
                                  <a:pt x="13375" y="21"/>
                                  <a:pt x="13369" y="26"/>
                                  <a:pt x="13362" y="26"/>
                                </a:cubicBezTo>
                                <a:close/>
                                <a:moveTo>
                                  <a:pt x="13187" y="26"/>
                                </a:moveTo>
                                <a:lnTo>
                                  <a:pt x="13112" y="26"/>
                                </a:lnTo>
                                <a:cubicBezTo>
                                  <a:pt x="13106" y="26"/>
                                  <a:pt x="13100" y="21"/>
                                  <a:pt x="13100" y="14"/>
                                </a:cubicBezTo>
                                <a:cubicBezTo>
                                  <a:pt x="13100" y="7"/>
                                  <a:pt x="13106" y="1"/>
                                  <a:pt x="13112" y="1"/>
                                </a:cubicBezTo>
                                <a:lnTo>
                                  <a:pt x="13187" y="1"/>
                                </a:lnTo>
                                <a:cubicBezTo>
                                  <a:pt x="13194" y="1"/>
                                  <a:pt x="13200" y="7"/>
                                  <a:pt x="13200" y="14"/>
                                </a:cubicBezTo>
                                <a:cubicBezTo>
                                  <a:pt x="13200" y="21"/>
                                  <a:pt x="13194" y="26"/>
                                  <a:pt x="13187" y="26"/>
                                </a:cubicBezTo>
                                <a:close/>
                                <a:moveTo>
                                  <a:pt x="13012" y="26"/>
                                </a:moveTo>
                                <a:lnTo>
                                  <a:pt x="12937" y="26"/>
                                </a:lnTo>
                                <a:cubicBezTo>
                                  <a:pt x="12931" y="26"/>
                                  <a:pt x="12925" y="21"/>
                                  <a:pt x="12925" y="14"/>
                                </a:cubicBezTo>
                                <a:cubicBezTo>
                                  <a:pt x="12925" y="7"/>
                                  <a:pt x="12931" y="1"/>
                                  <a:pt x="12937" y="1"/>
                                </a:cubicBezTo>
                                <a:lnTo>
                                  <a:pt x="13012" y="1"/>
                                </a:lnTo>
                                <a:cubicBezTo>
                                  <a:pt x="13019" y="1"/>
                                  <a:pt x="13025" y="7"/>
                                  <a:pt x="13025" y="14"/>
                                </a:cubicBezTo>
                                <a:cubicBezTo>
                                  <a:pt x="13025" y="21"/>
                                  <a:pt x="13019" y="26"/>
                                  <a:pt x="13012" y="26"/>
                                </a:cubicBezTo>
                                <a:close/>
                                <a:moveTo>
                                  <a:pt x="12837" y="26"/>
                                </a:moveTo>
                                <a:lnTo>
                                  <a:pt x="12762" y="26"/>
                                </a:lnTo>
                                <a:cubicBezTo>
                                  <a:pt x="12756" y="26"/>
                                  <a:pt x="12750" y="21"/>
                                  <a:pt x="12750" y="14"/>
                                </a:cubicBezTo>
                                <a:cubicBezTo>
                                  <a:pt x="12750" y="7"/>
                                  <a:pt x="12756" y="1"/>
                                  <a:pt x="12762" y="1"/>
                                </a:cubicBezTo>
                                <a:lnTo>
                                  <a:pt x="12837" y="1"/>
                                </a:lnTo>
                                <a:cubicBezTo>
                                  <a:pt x="12844" y="1"/>
                                  <a:pt x="12850" y="7"/>
                                  <a:pt x="12850" y="14"/>
                                </a:cubicBezTo>
                                <a:cubicBezTo>
                                  <a:pt x="12850" y="21"/>
                                  <a:pt x="12844" y="26"/>
                                  <a:pt x="12837" y="26"/>
                                </a:cubicBezTo>
                                <a:close/>
                                <a:moveTo>
                                  <a:pt x="12662" y="26"/>
                                </a:moveTo>
                                <a:lnTo>
                                  <a:pt x="12587" y="26"/>
                                </a:lnTo>
                                <a:cubicBezTo>
                                  <a:pt x="12581" y="26"/>
                                  <a:pt x="12575" y="21"/>
                                  <a:pt x="12575" y="14"/>
                                </a:cubicBezTo>
                                <a:cubicBezTo>
                                  <a:pt x="12575" y="7"/>
                                  <a:pt x="12581" y="1"/>
                                  <a:pt x="12587" y="1"/>
                                </a:cubicBezTo>
                                <a:lnTo>
                                  <a:pt x="12662" y="1"/>
                                </a:lnTo>
                                <a:cubicBezTo>
                                  <a:pt x="12669" y="1"/>
                                  <a:pt x="12675" y="7"/>
                                  <a:pt x="12675" y="14"/>
                                </a:cubicBezTo>
                                <a:cubicBezTo>
                                  <a:pt x="12675" y="21"/>
                                  <a:pt x="12669" y="26"/>
                                  <a:pt x="12662" y="26"/>
                                </a:cubicBezTo>
                                <a:close/>
                                <a:moveTo>
                                  <a:pt x="12487" y="26"/>
                                </a:moveTo>
                                <a:lnTo>
                                  <a:pt x="12412" y="26"/>
                                </a:lnTo>
                                <a:cubicBezTo>
                                  <a:pt x="12406" y="26"/>
                                  <a:pt x="12400" y="21"/>
                                  <a:pt x="12400" y="14"/>
                                </a:cubicBezTo>
                                <a:cubicBezTo>
                                  <a:pt x="12400" y="7"/>
                                  <a:pt x="12406" y="1"/>
                                  <a:pt x="12412" y="1"/>
                                </a:cubicBezTo>
                                <a:lnTo>
                                  <a:pt x="12487" y="1"/>
                                </a:lnTo>
                                <a:cubicBezTo>
                                  <a:pt x="12494" y="1"/>
                                  <a:pt x="12500" y="7"/>
                                  <a:pt x="12500" y="14"/>
                                </a:cubicBezTo>
                                <a:cubicBezTo>
                                  <a:pt x="12500" y="21"/>
                                  <a:pt x="12494" y="26"/>
                                  <a:pt x="12487" y="26"/>
                                </a:cubicBezTo>
                                <a:close/>
                                <a:moveTo>
                                  <a:pt x="12312" y="26"/>
                                </a:moveTo>
                                <a:lnTo>
                                  <a:pt x="12237" y="26"/>
                                </a:lnTo>
                                <a:cubicBezTo>
                                  <a:pt x="12231" y="26"/>
                                  <a:pt x="12225" y="21"/>
                                  <a:pt x="12225" y="14"/>
                                </a:cubicBezTo>
                                <a:cubicBezTo>
                                  <a:pt x="12225" y="7"/>
                                  <a:pt x="12231" y="1"/>
                                  <a:pt x="12237" y="1"/>
                                </a:cubicBezTo>
                                <a:lnTo>
                                  <a:pt x="12312" y="1"/>
                                </a:lnTo>
                                <a:cubicBezTo>
                                  <a:pt x="12319" y="1"/>
                                  <a:pt x="12325" y="7"/>
                                  <a:pt x="12325" y="14"/>
                                </a:cubicBezTo>
                                <a:cubicBezTo>
                                  <a:pt x="12325" y="21"/>
                                  <a:pt x="12319" y="26"/>
                                  <a:pt x="12312" y="26"/>
                                </a:cubicBezTo>
                                <a:close/>
                                <a:moveTo>
                                  <a:pt x="12137" y="26"/>
                                </a:moveTo>
                                <a:lnTo>
                                  <a:pt x="12062" y="26"/>
                                </a:lnTo>
                                <a:cubicBezTo>
                                  <a:pt x="12056" y="26"/>
                                  <a:pt x="12050" y="21"/>
                                  <a:pt x="12050" y="14"/>
                                </a:cubicBezTo>
                                <a:cubicBezTo>
                                  <a:pt x="12050" y="7"/>
                                  <a:pt x="12056" y="1"/>
                                  <a:pt x="12062" y="1"/>
                                </a:cubicBezTo>
                                <a:lnTo>
                                  <a:pt x="12137" y="1"/>
                                </a:lnTo>
                                <a:cubicBezTo>
                                  <a:pt x="12144" y="1"/>
                                  <a:pt x="12150" y="7"/>
                                  <a:pt x="12150" y="14"/>
                                </a:cubicBezTo>
                                <a:cubicBezTo>
                                  <a:pt x="12150" y="21"/>
                                  <a:pt x="12144" y="26"/>
                                  <a:pt x="12137" y="26"/>
                                </a:cubicBezTo>
                                <a:close/>
                                <a:moveTo>
                                  <a:pt x="11962" y="26"/>
                                </a:moveTo>
                                <a:lnTo>
                                  <a:pt x="11887" y="26"/>
                                </a:lnTo>
                                <a:cubicBezTo>
                                  <a:pt x="11881" y="26"/>
                                  <a:pt x="11875" y="21"/>
                                  <a:pt x="11875" y="14"/>
                                </a:cubicBezTo>
                                <a:cubicBezTo>
                                  <a:pt x="11875" y="7"/>
                                  <a:pt x="11881" y="1"/>
                                  <a:pt x="11887" y="1"/>
                                </a:cubicBezTo>
                                <a:lnTo>
                                  <a:pt x="11962" y="1"/>
                                </a:lnTo>
                                <a:cubicBezTo>
                                  <a:pt x="11969" y="1"/>
                                  <a:pt x="11975" y="7"/>
                                  <a:pt x="11975" y="14"/>
                                </a:cubicBezTo>
                                <a:cubicBezTo>
                                  <a:pt x="11975" y="21"/>
                                  <a:pt x="11969" y="26"/>
                                  <a:pt x="11962" y="26"/>
                                </a:cubicBezTo>
                                <a:close/>
                                <a:moveTo>
                                  <a:pt x="11787" y="26"/>
                                </a:moveTo>
                                <a:lnTo>
                                  <a:pt x="11712" y="27"/>
                                </a:lnTo>
                                <a:cubicBezTo>
                                  <a:pt x="11706" y="27"/>
                                  <a:pt x="11700" y="21"/>
                                  <a:pt x="11700" y="14"/>
                                </a:cubicBezTo>
                                <a:cubicBezTo>
                                  <a:pt x="11700" y="7"/>
                                  <a:pt x="11706" y="2"/>
                                  <a:pt x="11712" y="2"/>
                                </a:cubicBezTo>
                                <a:lnTo>
                                  <a:pt x="11787" y="1"/>
                                </a:lnTo>
                                <a:cubicBezTo>
                                  <a:pt x="11794" y="1"/>
                                  <a:pt x="11800" y="7"/>
                                  <a:pt x="11800" y="14"/>
                                </a:cubicBezTo>
                                <a:cubicBezTo>
                                  <a:pt x="11800" y="21"/>
                                  <a:pt x="11794" y="26"/>
                                  <a:pt x="11787" y="26"/>
                                </a:cubicBezTo>
                                <a:close/>
                                <a:moveTo>
                                  <a:pt x="11612" y="27"/>
                                </a:moveTo>
                                <a:lnTo>
                                  <a:pt x="11537" y="27"/>
                                </a:lnTo>
                                <a:cubicBezTo>
                                  <a:pt x="11531" y="27"/>
                                  <a:pt x="11525" y="21"/>
                                  <a:pt x="11525" y="14"/>
                                </a:cubicBezTo>
                                <a:cubicBezTo>
                                  <a:pt x="11525" y="7"/>
                                  <a:pt x="11531" y="2"/>
                                  <a:pt x="11537" y="2"/>
                                </a:cubicBezTo>
                                <a:lnTo>
                                  <a:pt x="11612" y="2"/>
                                </a:lnTo>
                                <a:cubicBezTo>
                                  <a:pt x="11619" y="2"/>
                                  <a:pt x="11625" y="7"/>
                                  <a:pt x="11625" y="14"/>
                                </a:cubicBezTo>
                                <a:cubicBezTo>
                                  <a:pt x="11625" y="21"/>
                                  <a:pt x="11619" y="27"/>
                                  <a:pt x="11612" y="27"/>
                                </a:cubicBezTo>
                                <a:close/>
                                <a:moveTo>
                                  <a:pt x="11437" y="27"/>
                                </a:moveTo>
                                <a:lnTo>
                                  <a:pt x="11362" y="27"/>
                                </a:lnTo>
                                <a:cubicBezTo>
                                  <a:pt x="11356" y="27"/>
                                  <a:pt x="11350" y="21"/>
                                  <a:pt x="11350" y="14"/>
                                </a:cubicBezTo>
                                <a:cubicBezTo>
                                  <a:pt x="11350" y="7"/>
                                  <a:pt x="11356" y="2"/>
                                  <a:pt x="11362" y="2"/>
                                </a:cubicBezTo>
                                <a:lnTo>
                                  <a:pt x="11437" y="2"/>
                                </a:lnTo>
                                <a:cubicBezTo>
                                  <a:pt x="11444" y="2"/>
                                  <a:pt x="11450" y="7"/>
                                  <a:pt x="11450" y="14"/>
                                </a:cubicBezTo>
                                <a:cubicBezTo>
                                  <a:pt x="11450" y="21"/>
                                  <a:pt x="11444" y="27"/>
                                  <a:pt x="11437" y="27"/>
                                </a:cubicBezTo>
                                <a:close/>
                                <a:moveTo>
                                  <a:pt x="11262" y="27"/>
                                </a:moveTo>
                                <a:lnTo>
                                  <a:pt x="11187" y="27"/>
                                </a:lnTo>
                                <a:cubicBezTo>
                                  <a:pt x="11181" y="27"/>
                                  <a:pt x="11175" y="21"/>
                                  <a:pt x="11175" y="14"/>
                                </a:cubicBezTo>
                                <a:cubicBezTo>
                                  <a:pt x="11175" y="7"/>
                                  <a:pt x="11181" y="2"/>
                                  <a:pt x="11187" y="2"/>
                                </a:cubicBezTo>
                                <a:lnTo>
                                  <a:pt x="11262" y="2"/>
                                </a:lnTo>
                                <a:cubicBezTo>
                                  <a:pt x="11269" y="2"/>
                                  <a:pt x="11275" y="7"/>
                                  <a:pt x="11275" y="14"/>
                                </a:cubicBezTo>
                                <a:cubicBezTo>
                                  <a:pt x="11275" y="21"/>
                                  <a:pt x="11269" y="27"/>
                                  <a:pt x="11262" y="27"/>
                                </a:cubicBezTo>
                                <a:close/>
                                <a:moveTo>
                                  <a:pt x="11087" y="27"/>
                                </a:moveTo>
                                <a:lnTo>
                                  <a:pt x="11012" y="27"/>
                                </a:lnTo>
                                <a:cubicBezTo>
                                  <a:pt x="11006" y="27"/>
                                  <a:pt x="11000" y="21"/>
                                  <a:pt x="11000" y="14"/>
                                </a:cubicBezTo>
                                <a:cubicBezTo>
                                  <a:pt x="11000" y="7"/>
                                  <a:pt x="11006" y="2"/>
                                  <a:pt x="11012" y="2"/>
                                </a:cubicBezTo>
                                <a:lnTo>
                                  <a:pt x="11087" y="2"/>
                                </a:lnTo>
                                <a:cubicBezTo>
                                  <a:pt x="11094" y="2"/>
                                  <a:pt x="11100" y="7"/>
                                  <a:pt x="11100" y="14"/>
                                </a:cubicBezTo>
                                <a:cubicBezTo>
                                  <a:pt x="11100" y="21"/>
                                  <a:pt x="11094" y="27"/>
                                  <a:pt x="11087" y="27"/>
                                </a:cubicBezTo>
                                <a:close/>
                                <a:moveTo>
                                  <a:pt x="10912" y="27"/>
                                </a:moveTo>
                                <a:lnTo>
                                  <a:pt x="10837" y="27"/>
                                </a:lnTo>
                                <a:cubicBezTo>
                                  <a:pt x="10831" y="27"/>
                                  <a:pt x="10825" y="21"/>
                                  <a:pt x="10825" y="14"/>
                                </a:cubicBezTo>
                                <a:cubicBezTo>
                                  <a:pt x="10825" y="7"/>
                                  <a:pt x="10831" y="2"/>
                                  <a:pt x="10837" y="2"/>
                                </a:cubicBezTo>
                                <a:lnTo>
                                  <a:pt x="10912" y="2"/>
                                </a:lnTo>
                                <a:cubicBezTo>
                                  <a:pt x="10919" y="2"/>
                                  <a:pt x="10925" y="7"/>
                                  <a:pt x="10925" y="14"/>
                                </a:cubicBezTo>
                                <a:cubicBezTo>
                                  <a:pt x="10925" y="21"/>
                                  <a:pt x="10919" y="27"/>
                                  <a:pt x="10912" y="27"/>
                                </a:cubicBezTo>
                                <a:close/>
                                <a:moveTo>
                                  <a:pt x="10737" y="27"/>
                                </a:moveTo>
                                <a:lnTo>
                                  <a:pt x="10662" y="27"/>
                                </a:lnTo>
                                <a:cubicBezTo>
                                  <a:pt x="10656" y="27"/>
                                  <a:pt x="10650" y="21"/>
                                  <a:pt x="10650" y="14"/>
                                </a:cubicBezTo>
                                <a:cubicBezTo>
                                  <a:pt x="10650" y="7"/>
                                  <a:pt x="10656" y="2"/>
                                  <a:pt x="10662" y="2"/>
                                </a:cubicBezTo>
                                <a:lnTo>
                                  <a:pt x="10737" y="2"/>
                                </a:lnTo>
                                <a:cubicBezTo>
                                  <a:pt x="10744" y="2"/>
                                  <a:pt x="10750" y="7"/>
                                  <a:pt x="10750" y="14"/>
                                </a:cubicBezTo>
                                <a:cubicBezTo>
                                  <a:pt x="10750" y="21"/>
                                  <a:pt x="10744" y="27"/>
                                  <a:pt x="10737" y="27"/>
                                </a:cubicBezTo>
                                <a:close/>
                                <a:moveTo>
                                  <a:pt x="10562" y="27"/>
                                </a:moveTo>
                                <a:lnTo>
                                  <a:pt x="10487" y="27"/>
                                </a:lnTo>
                                <a:cubicBezTo>
                                  <a:pt x="10481" y="27"/>
                                  <a:pt x="10475" y="21"/>
                                  <a:pt x="10475" y="14"/>
                                </a:cubicBezTo>
                                <a:cubicBezTo>
                                  <a:pt x="10475" y="7"/>
                                  <a:pt x="10481" y="2"/>
                                  <a:pt x="10487" y="2"/>
                                </a:cubicBezTo>
                                <a:lnTo>
                                  <a:pt x="10562" y="2"/>
                                </a:lnTo>
                                <a:cubicBezTo>
                                  <a:pt x="10569" y="2"/>
                                  <a:pt x="10575" y="7"/>
                                  <a:pt x="10575" y="14"/>
                                </a:cubicBezTo>
                                <a:cubicBezTo>
                                  <a:pt x="10575" y="21"/>
                                  <a:pt x="10569" y="27"/>
                                  <a:pt x="10562" y="27"/>
                                </a:cubicBezTo>
                                <a:close/>
                                <a:moveTo>
                                  <a:pt x="10387" y="27"/>
                                </a:moveTo>
                                <a:lnTo>
                                  <a:pt x="10312" y="27"/>
                                </a:lnTo>
                                <a:cubicBezTo>
                                  <a:pt x="10306" y="27"/>
                                  <a:pt x="10300" y="21"/>
                                  <a:pt x="10300" y="14"/>
                                </a:cubicBezTo>
                                <a:cubicBezTo>
                                  <a:pt x="10300" y="7"/>
                                  <a:pt x="10306" y="2"/>
                                  <a:pt x="10312" y="2"/>
                                </a:cubicBezTo>
                                <a:lnTo>
                                  <a:pt x="10387" y="2"/>
                                </a:lnTo>
                                <a:cubicBezTo>
                                  <a:pt x="10394" y="2"/>
                                  <a:pt x="10400" y="7"/>
                                  <a:pt x="10400" y="14"/>
                                </a:cubicBezTo>
                                <a:cubicBezTo>
                                  <a:pt x="10400" y="21"/>
                                  <a:pt x="10394" y="27"/>
                                  <a:pt x="10387" y="27"/>
                                </a:cubicBezTo>
                                <a:close/>
                                <a:moveTo>
                                  <a:pt x="10212" y="27"/>
                                </a:moveTo>
                                <a:lnTo>
                                  <a:pt x="10137" y="27"/>
                                </a:lnTo>
                                <a:cubicBezTo>
                                  <a:pt x="10131" y="27"/>
                                  <a:pt x="10125" y="21"/>
                                  <a:pt x="10125" y="14"/>
                                </a:cubicBezTo>
                                <a:cubicBezTo>
                                  <a:pt x="10125" y="7"/>
                                  <a:pt x="10131" y="2"/>
                                  <a:pt x="10137" y="2"/>
                                </a:cubicBezTo>
                                <a:lnTo>
                                  <a:pt x="10212" y="2"/>
                                </a:lnTo>
                                <a:cubicBezTo>
                                  <a:pt x="10219" y="2"/>
                                  <a:pt x="10225" y="7"/>
                                  <a:pt x="10225" y="14"/>
                                </a:cubicBezTo>
                                <a:cubicBezTo>
                                  <a:pt x="10225" y="21"/>
                                  <a:pt x="10219" y="27"/>
                                  <a:pt x="10212" y="27"/>
                                </a:cubicBezTo>
                                <a:close/>
                                <a:moveTo>
                                  <a:pt x="10037" y="27"/>
                                </a:moveTo>
                                <a:lnTo>
                                  <a:pt x="9962" y="27"/>
                                </a:lnTo>
                                <a:cubicBezTo>
                                  <a:pt x="9956" y="27"/>
                                  <a:pt x="9950" y="21"/>
                                  <a:pt x="9950" y="14"/>
                                </a:cubicBezTo>
                                <a:cubicBezTo>
                                  <a:pt x="9950" y="7"/>
                                  <a:pt x="9956" y="2"/>
                                  <a:pt x="9962" y="2"/>
                                </a:cubicBezTo>
                                <a:lnTo>
                                  <a:pt x="10037" y="2"/>
                                </a:lnTo>
                                <a:cubicBezTo>
                                  <a:pt x="10044" y="2"/>
                                  <a:pt x="10050" y="7"/>
                                  <a:pt x="10050" y="14"/>
                                </a:cubicBezTo>
                                <a:cubicBezTo>
                                  <a:pt x="10050" y="21"/>
                                  <a:pt x="10044" y="27"/>
                                  <a:pt x="10037" y="27"/>
                                </a:cubicBezTo>
                                <a:close/>
                                <a:moveTo>
                                  <a:pt x="9862" y="27"/>
                                </a:moveTo>
                                <a:lnTo>
                                  <a:pt x="9787" y="27"/>
                                </a:lnTo>
                                <a:cubicBezTo>
                                  <a:pt x="9781" y="27"/>
                                  <a:pt x="9775" y="21"/>
                                  <a:pt x="9775" y="14"/>
                                </a:cubicBezTo>
                                <a:cubicBezTo>
                                  <a:pt x="9775" y="8"/>
                                  <a:pt x="9781" y="2"/>
                                  <a:pt x="9787" y="2"/>
                                </a:cubicBezTo>
                                <a:lnTo>
                                  <a:pt x="9862" y="2"/>
                                </a:lnTo>
                                <a:cubicBezTo>
                                  <a:pt x="9869" y="2"/>
                                  <a:pt x="9875" y="8"/>
                                  <a:pt x="9875" y="14"/>
                                </a:cubicBezTo>
                                <a:cubicBezTo>
                                  <a:pt x="9875" y="21"/>
                                  <a:pt x="9869" y="27"/>
                                  <a:pt x="9862" y="27"/>
                                </a:cubicBezTo>
                                <a:close/>
                                <a:moveTo>
                                  <a:pt x="9687" y="27"/>
                                </a:moveTo>
                                <a:lnTo>
                                  <a:pt x="9612" y="27"/>
                                </a:lnTo>
                                <a:cubicBezTo>
                                  <a:pt x="9606" y="27"/>
                                  <a:pt x="9600" y="21"/>
                                  <a:pt x="9600" y="14"/>
                                </a:cubicBezTo>
                                <a:cubicBezTo>
                                  <a:pt x="9600" y="8"/>
                                  <a:pt x="9606" y="2"/>
                                  <a:pt x="9612" y="2"/>
                                </a:cubicBezTo>
                                <a:lnTo>
                                  <a:pt x="9687" y="2"/>
                                </a:lnTo>
                                <a:cubicBezTo>
                                  <a:pt x="9694" y="2"/>
                                  <a:pt x="9700" y="8"/>
                                  <a:pt x="9700" y="14"/>
                                </a:cubicBezTo>
                                <a:cubicBezTo>
                                  <a:pt x="9700" y="21"/>
                                  <a:pt x="9694" y="27"/>
                                  <a:pt x="9687" y="27"/>
                                </a:cubicBezTo>
                                <a:close/>
                                <a:moveTo>
                                  <a:pt x="9512" y="27"/>
                                </a:moveTo>
                                <a:lnTo>
                                  <a:pt x="9437" y="27"/>
                                </a:lnTo>
                                <a:cubicBezTo>
                                  <a:pt x="9431" y="27"/>
                                  <a:pt x="9425" y="21"/>
                                  <a:pt x="9425" y="15"/>
                                </a:cubicBezTo>
                                <a:cubicBezTo>
                                  <a:pt x="9425" y="8"/>
                                  <a:pt x="9431" y="2"/>
                                  <a:pt x="9437" y="2"/>
                                </a:cubicBezTo>
                                <a:lnTo>
                                  <a:pt x="9512" y="2"/>
                                </a:lnTo>
                                <a:cubicBezTo>
                                  <a:pt x="9519" y="2"/>
                                  <a:pt x="9525" y="8"/>
                                  <a:pt x="9525" y="14"/>
                                </a:cubicBezTo>
                                <a:cubicBezTo>
                                  <a:pt x="9525" y="21"/>
                                  <a:pt x="9519" y="27"/>
                                  <a:pt x="9512" y="27"/>
                                </a:cubicBezTo>
                                <a:close/>
                                <a:moveTo>
                                  <a:pt x="9337" y="27"/>
                                </a:moveTo>
                                <a:lnTo>
                                  <a:pt x="9262" y="27"/>
                                </a:lnTo>
                                <a:cubicBezTo>
                                  <a:pt x="9256" y="27"/>
                                  <a:pt x="9250" y="21"/>
                                  <a:pt x="9250" y="15"/>
                                </a:cubicBezTo>
                                <a:cubicBezTo>
                                  <a:pt x="9250" y="8"/>
                                  <a:pt x="9256" y="2"/>
                                  <a:pt x="9262" y="2"/>
                                </a:cubicBezTo>
                                <a:lnTo>
                                  <a:pt x="9337" y="2"/>
                                </a:lnTo>
                                <a:cubicBezTo>
                                  <a:pt x="9344" y="2"/>
                                  <a:pt x="9350" y="8"/>
                                  <a:pt x="9350" y="15"/>
                                </a:cubicBezTo>
                                <a:cubicBezTo>
                                  <a:pt x="9350" y="21"/>
                                  <a:pt x="9344" y="27"/>
                                  <a:pt x="9337" y="27"/>
                                </a:cubicBezTo>
                                <a:close/>
                                <a:moveTo>
                                  <a:pt x="9162" y="27"/>
                                </a:moveTo>
                                <a:lnTo>
                                  <a:pt x="9087" y="27"/>
                                </a:lnTo>
                                <a:cubicBezTo>
                                  <a:pt x="9081" y="27"/>
                                  <a:pt x="9075" y="21"/>
                                  <a:pt x="9075" y="15"/>
                                </a:cubicBezTo>
                                <a:cubicBezTo>
                                  <a:pt x="9075" y="8"/>
                                  <a:pt x="9081" y="2"/>
                                  <a:pt x="9087" y="2"/>
                                </a:cubicBezTo>
                                <a:lnTo>
                                  <a:pt x="9162" y="2"/>
                                </a:lnTo>
                                <a:cubicBezTo>
                                  <a:pt x="9169" y="2"/>
                                  <a:pt x="9175" y="8"/>
                                  <a:pt x="9175" y="15"/>
                                </a:cubicBezTo>
                                <a:cubicBezTo>
                                  <a:pt x="9175" y="21"/>
                                  <a:pt x="9169" y="27"/>
                                  <a:pt x="9162" y="27"/>
                                </a:cubicBezTo>
                                <a:close/>
                                <a:moveTo>
                                  <a:pt x="8987" y="27"/>
                                </a:moveTo>
                                <a:lnTo>
                                  <a:pt x="8912" y="27"/>
                                </a:lnTo>
                                <a:cubicBezTo>
                                  <a:pt x="8906" y="27"/>
                                  <a:pt x="8900" y="22"/>
                                  <a:pt x="8900" y="15"/>
                                </a:cubicBezTo>
                                <a:cubicBezTo>
                                  <a:pt x="8900" y="8"/>
                                  <a:pt x="8906" y="2"/>
                                  <a:pt x="8912" y="2"/>
                                </a:cubicBezTo>
                                <a:lnTo>
                                  <a:pt x="8987" y="2"/>
                                </a:lnTo>
                                <a:cubicBezTo>
                                  <a:pt x="8994" y="2"/>
                                  <a:pt x="9000" y="8"/>
                                  <a:pt x="9000" y="15"/>
                                </a:cubicBezTo>
                                <a:cubicBezTo>
                                  <a:pt x="9000" y="22"/>
                                  <a:pt x="8994" y="27"/>
                                  <a:pt x="8987" y="27"/>
                                </a:cubicBezTo>
                                <a:close/>
                                <a:moveTo>
                                  <a:pt x="8812" y="27"/>
                                </a:moveTo>
                                <a:lnTo>
                                  <a:pt x="8737" y="27"/>
                                </a:lnTo>
                                <a:cubicBezTo>
                                  <a:pt x="8731" y="27"/>
                                  <a:pt x="8725" y="22"/>
                                  <a:pt x="8725" y="15"/>
                                </a:cubicBezTo>
                                <a:cubicBezTo>
                                  <a:pt x="8725" y="8"/>
                                  <a:pt x="8731" y="2"/>
                                  <a:pt x="8737" y="2"/>
                                </a:cubicBezTo>
                                <a:lnTo>
                                  <a:pt x="8812" y="2"/>
                                </a:lnTo>
                                <a:cubicBezTo>
                                  <a:pt x="8819" y="2"/>
                                  <a:pt x="8825" y="8"/>
                                  <a:pt x="8825" y="15"/>
                                </a:cubicBezTo>
                                <a:cubicBezTo>
                                  <a:pt x="8825" y="22"/>
                                  <a:pt x="8819" y="27"/>
                                  <a:pt x="8812" y="27"/>
                                </a:cubicBezTo>
                                <a:close/>
                                <a:moveTo>
                                  <a:pt x="8637" y="27"/>
                                </a:moveTo>
                                <a:lnTo>
                                  <a:pt x="8562" y="27"/>
                                </a:lnTo>
                                <a:cubicBezTo>
                                  <a:pt x="8556" y="27"/>
                                  <a:pt x="8550" y="22"/>
                                  <a:pt x="8550" y="15"/>
                                </a:cubicBezTo>
                                <a:cubicBezTo>
                                  <a:pt x="8550" y="8"/>
                                  <a:pt x="8556" y="2"/>
                                  <a:pt x="8562" y="2"/>
                                </a:cubicBezTo>
                                <a:lnTo>
                                  <a:pt x="8637" y="2"/>
                                </a:lnTo>
                                <a:cubicBezTo>
                                  <a:pt x="8644" y="2"/>
                                  <a:pt x="8650" y="8"/>
                                  <a:pt x="8650" y="15"/>
                                </a:cubicBezTo>
                                <a:cubicBezTo>
                                  <a:pt x="8650" y="22"/>
                                  <a:pt x="8644" y="27"/>
                                  <a:pt x="8637" y="27"/>
                                </a:cubicBezTo>
                                <a:close/>
                                <a:moveTo>
                                  <a:pt x="8462" y="27"/>
                                </a:moveTo>
                                <a:lnTo>
                                  <a:pt x="8387" y="27"/>
                                </a:lnTo>
                                <a:cubicBezTo>
                                  <a:pt x="8381" y="27"/>
                                  <a:pt x="8375" y="22"/>
                                  <a:pt x="8375" y="15"/>
                                </a:cubicBezTo>
                                <a:cubicBezTo>
                                  <a:pt x="8375" y="8"/>
                                  <a:pt x="8381" y="2"/>
                                  <a:pt x="8387" y="2"/>
                                </a:cubicBezTo>
                                <a:lnTo>
                                  <a:pt x="8462" y="2"/>
                                </a:lnTo>
                                <a:cubicBezTo>
                                  <a:pt x="8469" y="2"/>
                                  <a:pt x="8475" y="8"/>
                                  <a:pt x="8475" y="15"/>
                                </a:cubicBezTo>
                                <a:cubicBezTo>
                                  <a:pt x="8475" y="22"/>
                                  <a:pt x="8469" y="27"/>
                                  <a:pt x="8462" y="27"/>
                                </a:cubicBezTo>
                                <a:close/>
                                <a:moveTo>
                                  <a:pt x="8287" y="27"/>
                                </a:moveTo>
                                <a:lnTo>
                                  <a:pt x="8212" y="27"/>
                                </a:lnTo>
                                <a:cubicBezTo>
                                  <a:pt x="8206" y="27"/>
                                  <a:pt x="8200" y="22"/>
                                  <a:pt x="8200" y="15"/>
                                </a:cubicBezTo>
                                <a:cubicBezTo>
                                  <a:pt x="8200" y="8"/>
                                  <a:pt x="8206" y="2"/>
                                  <a:pt x="8212" y="2"/>
                                </a:cubicBezTo>
                                <a:lnTo>
                                  <a:pt x="8287" y="2"/>
                                </a:lnTo>
                                <a:cubicBezTo>
                                  <a:pt x="8294" y="2"/>
                                  <a:pt x="8300" y="8"/>
                                  <a:pt x="8300" y="15"/>
                                </a:cubicBezTo>
                                <a:cubicBezTo>
                                  <a:pt x="8300" y="22"/>
                                  <a:pt x="8294" y="27"/>
                                  <a:pt x="8287" y="27"/>
                                </a:cubicBezTo>
                                <a:close/>
                                <a:moveTo>
                                  <a:pt x="8112" y="27"/>
                                </a:moveTo>
                                <a:lnTo>
                                  <a:pt x="8037" y="27"/>
                                </a:lnTo>
                                <a:cubicBezTo>
                                  <a:pt x="8031" y="27"/>
                                  <a:pt x="8025" y="22"/>
                                  <a:pt x="8025" y="15"/>
                                </a:cubicBezTo>
                                <a:cubicBezTo>
                                  <a:pt x="8025" y="8"/>
                                  <a:pt x="8031" y="2"/>
                                  <a:pt x="8037" y="2"/>
                                </a:cubicBezTo>
                                <a:lnTo>
                                  <a:pt x="8112" y="2"/>
                                </a:lnTo>
                                <a:cubicBezTo>
                                  <a:pt x="8119" y="2"/>
                                  <a:pt x="8125" y="8"/>
                                  <a:pt x="8125" y="15"/>
                                </a:cubicBezTo>
                                <a:cubicBezTo>
                                  <a:pt x="8125" y="22"/>
                                  <a:pt x="8119" y="27"/>
                                  <a:pt x="8112" y="27"/>
                                </a:cubicBezTo>
                                <a:close/>
                                <a:moveTo>
                                  <a:pt x="7937" y="27"/>
                                </a:moveTo>
                                <a:lnTo>
                                  <a:pt x="7862" y="27"/>
                                </a:lnTo>
                                <a:cubicBezTo>
                                  <a:pt x="7856" y="27"/>
                                  <a:pt x="7850" y="22"/>
                                  <a:pt x="7850" y="15"/>
                                </a:cubicBezTo>
                                <a:cubicBezTo>
                                  <a:pt x="7850" y="8"/>
                                  <a:pt x="7856" y="2"/>
                                  <a:pt x="7862" y="2"/>
                                </a:cubicBezTo>
                                <a:lnTo>
                                  <a:pt x="7937" y="2"/>
                                </a:lnTo>
                                <a:cubicBezTo>
                                  <a:pt x="7944" y="2"/>
                                  <a:pt x="7950" y="8"/>
                                  <a:pt x="7950" y="15"/>
                                </a:cubicBezTo>
                                <a:cubicBezTo>
                                  <a:pt x="7950" y="22"/>
                                  <a:pt x="7944" y="27"/>
                                  <a:pt x="7937" y="27"/>
                                </a:cubicBezTo>
                                <a:close/>
                                <a:moveTo>
                                  <a:pt x="7762" y="27"/>
                                </a:moveTo>
                                <a:lnTo>
                                  <a:pt x="7687" y="27"/>
                                </a:lnTo>
                                <a:cubicBezTo>
                                  <a:pt x="7681" y="27"/>
                                  <a:pt x="7675" y="22"/>
                                  <a:pt x="7675" y="15"/>
                                </a:cubicBezTo>
                                <a:cubicBezTo>
                                  <a:pt x="7675" y="8"/>
                                  <a:pt x="7681" y="2"/>
                                  <a:pt x="7687" y="2"/>
                                </a:cubicBezTo>
                                <a:lnTo>
                                  <a:pt x="7762" y="2"/>
                                </a:lnTo>
                                <a:cubicBezTo>
                                  <a:pt x="7769" y="2"/>
                                  <a:pt x="7775" y="8"/>
                                  <a:pt x="7775" y="15"/>
                                </a:cubicBezTo>
                                <a:cubicBezTo>
                                  <a:pt x="7775" y="22"/>
                                  <a:pt x="7769" y="27"/>
                                  <a:pt x="7762" y="27"/>
                                </a:cubicBezTo>
                                <a:close/>
                                <a:moveTo>
                                  <a:pt x="7587" y="27"/>
                                </a:moveTo>
                                <a:lnTo>
                                  <a:pt x="7512" y="27"/>
                                </a:lnTo>
                                <a:cubicBezTo>
                                  <a:pt x="7506" y="27"/>
                                  <a:pt x="7500" y="22"/>
                                  <a:pt x="7500" y="15"/>
                                </a:cubicBezTo>
                                <a:cubicBezTo>
                                  <a:pt x="7500" y="8"/>
                                  <a:pt x="7506" y="2"/>
                                  <a:pt x="7512" y="2"/>
                                </a:cubicBezTo>
                                <a:lnTo>
                                  <a:pt x="7587" y="2"/>
                                </a:lnTo>
                                <a:cubicBezTo>
                                  <a:pt x="7594" y="2"/>
                                  <a:pt x="7600" y="8"/>
                                  <a:pt x="7600" y="15"/>
                                </a:cubicBezTo>
                                <a:cubicBezTo>
                                  <a:pt x="7600" y="22"/>
                                  <a:pt x="7594" y="27"/>
                                  <a:pt x="7587" y="27"/>
                                </a:cubicBezTo>
                                <a:close/>
                                <a:moveTo>
                                  <a:pt x="7412" y="27"/>
                                </a:moveTo>
                                <a:lnTo>
                                  <a:pt x="7337" y="27"/>
                                </a:lnTo>
                                <a:cubicBezTo>
                                  <a:pt x="7331" y="27"/>
                                  <a:pt x="7325" y="22"/>
                                  <a:pt x="7325" y="15"/>
                                </a:cubicBezTo>
                                <a:cubicBezTo>
                                  <a:pt x="7325" y="8"/>
                                  <a:pt x="7331" y="2"/>
                                  <a:pt x="7337" y="2"/>
                                </a:cubicBezTo>
                                <a:lnTo>
                                  <a:pt x="7412" y="2"/>
                                </a:lnTo>
                                <a:cubicBezTo>
                                  <a:pt x="7419" y="2"/>
                                  <a:pt x="7425" y="8"/>
                                  <a:pt x="7425" y="15"/>
                                </a:cubicBezTo>
                                <a:cubicBezTo>
                                  <a:pt x="7425" y="22"/>
                                  <a:pt x="7419" y="27"/>
                                  <a:pt x="7412" y="27"/>
                                </a:cubicBezTo>
                                <a:close/>
                                <a:moveTo>
                                  <a:pt x="7237" y="27"/>
                                </a:moveTo>
                                <a:lnTo>
                                  <a:pt x="7162" y="28"/>
                                </a:lnTo>
                                <a:cubicBezTo>
                                  <a:pt x="7156" y="28"/>
                                  <a:pt x="7150" y="22"/>
                                  <a:pt x="7150" y="15"/>
                                </a:cubicBezTo>
                                <a:cubicBezTo>
                                  <a:pt x="7150" y="8"/>
                                  <a:pt x="7156" y="3"/>
                                  <a:pt x="7162" y="3"/>
                                </a:cubicBezTo>
                                <a:lnTo>
                                  <a:pt x="7237" y="2"/>
                                </a:lnTo>
                                <a:cubicBezTo>
                                  <a:pt x="7244" y="2"/>
                                  <a:pt x="7250" y="8"/>
                                  <a:pt x="7250" y="15"/>
                                </a:cubicBezTo>
                                <a:cubicBezTo>
                                  <a:pt x="7250" y="22"/>
                                  <a:pt x="7244" y="27"/>
                                  <a:pt x="7237" y="27"/>
                                </a:cubicBezTo>
                                <a:close/>
                                <a:moveTo>
                                  <a:pt x="7062" y="28"/>
                                </a:moveTo>
                                <a:lnTo>
                                  <a:pt x="6987" y="28"/>
                                </a:lnTo>
                                <a:cubicBezTo>
                                  <a:pt x="6981" y="28"/>
                                  <a:pt x="6975" y="22"/>
                                  <a:pt x="6975" y="15"/>
                                </a:cubicBezTo>
                                <a:cubicBezTo>
                                  <a:pt x="6975" y="8"/>
                                  <a:pt x="6981" y="3"/>
                                  <a:pt x="6987" y="3"/>
                                </a:cubicBezTo>
                                <a:lnTo>
                                  <a:pt x="7062" y="3"/>
                                </a:lnTo>
                                <a:cubicBezTo>
                                  <a:pt x="7069" y="3"/>
                                  <a:pt x="7075" y="8"/>
                                  <a:pt x="7075" y="15"/>
                                </a:cubicBezTo>
                                <a:cubicBezTo>
                                  <a:pt x="7075" y="22"/>
                                  <a:pt x="7069" y="28"/>
                                  <a:pt x="7062" y="28"/>
                                </a:cubicBezTo>
                                <a:close/>
                                <a:moveTo>
                                  <a:pt x="6887" y="28"/>
                                </a:moveTo>
                                <a:lnTo>
                                  <a:pt x="6812" y="28"/>
                                </a:lnTo>
                                <a:cubicBezTo>
                                  <a:pt x="6806" y="28"/>
                                  <a:pt x="6800" y="22"/>
                                  <a:pt x="6800" y="15"/>
                                </a:cubicBezTo>
                                <a:cubicBezTo>
                                  <a:pt x="6800" y="8"/>
                                  <a:pt x="6806" y="3"/>
                                  <a:pt x="6812" y="3"/>
                                </a:cubicBezTo>
                                <a:lnTo>
                                  <a:pt x="6887" y="3"/>
                                </a:lnTo>
                                <a:cubicBezTo>
                                  <a:pt x="6894" y="3"/>
                                  <a:pt x="6900" y="8"/>
                                  <a:pt x="6900" y="15"/>
                                </a:cubicBezTo>
                                <a:cubicBezTo>
                                  <a:pt x="6900" y="22"/>
                                  <a:pt x="6894" y="28"/>
                                  <a:pt x="6887" y="28"/>
                                </a:cubicBezTo>
                                <a:close/>
                                <a:moveTo>
                                  <a:pt x="6712" y="28"/>
                                </a:moveTo>
                                <a:lnTo>
                                  <a:pt x="6637" y="28"/>
                                </a:lnTo>
                                <a:cubicBezTo>
                                  <a:pt x="6631" y="28"/>
                                  <a:pt x="6625" y="22"/>
                                  <a:pt x="6625" y="15"/>
                                </a:cubicBezTo>
                                <a:cubicBezTo>
                                  <a:pt x="6625" y="8"/>
                                  <a:pt x="6631" y="3"/>
                                  <a:pt x="6637" y="3"/>
                                </a:cubicBezTo>
                                <a:lnTo>
                                  <a:pt x="6712" y="3"/>
                                </a:lnTo>
                                <a:cubicBezTo>
                                  <a:pt x="6719" y="3"/>
                                  <a:pt x="6725" y="8"/>
                                  <a:pt x="6725" y="15"/>
                                </a:cubicBezTo>
                                <a:cubicBezTo>
                                  <a:pt x="6725" y="22"/>
                                  <a:pt x="6719" y="28"/>
                                  <a:pt x="6712" y="28"/>
                                </a:cubicBezTo>
                                <a:close/>
                                <a:moveTo>
                                  <a:pt x="6537" y="28"/>
                                </a:moveTo>
                                <a:lnTo>
                                  <a:pt x="6462" y="28"/>
                                </a:lnTo>
                                <a:cubicBezTo>
                                  <a:pt x="6456" y="28"/>
                                  <a:pt x="6450" y="22"/>
                                  <a:pt x="6450" y="15"/>
                                </a:cubicBezTo>
                                <a:cubicBezTo>
                                  <a:pt x="6450" y="8"/>
                                  <a:pt x="6456" y="3"/>
                                  <a:pt x="6462" y="3"/>
                                </a:cubicBezTo>
                                <a:lnTo>
                                  <a:pt x="6537" y="3"/>
                                </a:lnTo>
                                <a:cubicBezTo>
                                  <a:pt x="6544" y="3"/>
                                  <a:pt x="6550" y="8"/>
                                  <a:pt x="6550" y="15"/>
                                </a:cubicBezTo>
                                <a:cubicBezTo>
                                  <a:pt x="6550" y="22"/>
                                  <a:pt x="6544" y="28"/>
                                  <a:pt x="6537" y="28"/>
                                </a:cubicBezTo>
                                <a:close/>
                                <a:moveTo>
                                  <a:pt x="6362" y="28"/>
                                </a:moveTo>
                                <a:lnTo>
                                  <a:pt x="6287" y="28"/>
                                </a:lnTo>
                                <a:cubicBezTo>
                                  <a:pt x="6281" y="28"/>
                                  <a:pt x="6275" y="22"/>
                                  <a:pt x="6275" y="15"/>
                                </a:cubicBezTo>
                                <a:cubicBezTo>
                                  <a:pt x="6275" y="8"/>
                                  <a:pt x="6281" y="3"/>
                                  <a:pt x="6287" y="3"/>
                                </a:cubicBezTo>
                                <a:lnTo>
                                  <a:pt x="6362" y="3"/>
                                </a:lnTo>
                                <a:cubicBezTo>
                                  <a:pt x="6369" y="3"/>
                                  <a:pt x="6375" y="8"/>
                                  <a:pt x="6375" y="15"/>
                                </a:cubicBezTo>
                                <a:cubicBezTo>
                                  <a:pt x="6375" y="22"/>
                                  <a:pt x="6369" y="28"/>
                                  <a:pt x="6362" y="28"/>
                                </a:cubicBezTo>
                                <a:close/>
                                <a:moveTo>
                                  <a:pt x="6187" y="28"/>
                                </a:moveTo>
                                <a:lnTo>
                                  <a:pt x="6112" y="28"/>
                                </a:lnTo>
                                <a:cubicBezTo>
                                  <a:pt x="6106" y="28"/>
                                  <a:pt x="6100" y="22"/>
                                  <a:pt x="6100" y="15"/>
                                </a:cubicBezTo>
                                <a:cubicBezTo>
                                  <a:pt x="6100" y="8"/>
                                  <a:pt x="6106" y="3"/>
                                  <a:pt x="6112" y="3"/>
                                </a:cubicBezTo>
                                <a:lnTo>
                                  <a:pt x="6187" y="3"/>
                                </a:lnTo>
                                <a:cubicBezTo>
                                  <a:pt x="6194" y="3"/>
                                  <a:pt x="6200" y="8"/>
                                  <a:pt x="6200" y="15"/>
                                </a:cubicBezTo>
                                <a:cubicBezTo>
                                  <a:pt x="6200" y="22"/>
                                  <a:pt x="6194" y="28"/>
                                  <a:pt x="6187" y="28"/>
                                </a:cubicBezTo>
                                <a:close/>
                                <a:moveTo>
                                  <a:pt x="6012" y="28"/>
                                </a:moveTo>
                                <a:lnTo>
                                  <a:pt x="5937" y="28"/>
                                </a:lnTo>
                                <a:cubicBezTo>
                                  <a:pt x="5931" y="28"/>
                                  <a:pt x="5925" y="22"/>
                                  <a:pt x="5925" y="15"/>
                                </a:cubicBezTo>
                                <a:cubicBezTo>
                                  <a:pt x="5925" y="8"/>
                                  <a:pt x="5931" y="3"/>
                                  <a:pt x="5937" y="3"/>
                                </a:cubicBezTo>
                                <a:lnTo>
                                  <a:pt x="6012" y="3"/>
                                </a:lnTo>
                                <a:cubicBezTo>
                                  <a:pt x="6019" y="3"/>
                                  <a:pt x="6025" y="8"/>
                                  <a:pt x="6025" y="15"/>
                                </a:cubicBezTo>
                                <a:cubicBezTo>
                                  <a:pt x="6025" y="22"/>
                                  <a:pt x="6019" y="28"/>
                                  <a:pt x="6012" y="28"/>
                                </a:cubicBezTo>
                                <a:close/>
                                <a:moveTo>
                                  <a:pt x="5837" y="28"/>
                                </a:moveTo>
                                <a:lnTo>
                                  <a:pt x="5762" y="28"/>
                                </a:lnTo>
                                <a:cubicBezTo>
                                  <a:pt x="5756" y="28"/>
                                  <a:pt x="5750" y="22"/>
                                  <a:pt x="5750" y="15"/>
                                </a:cubicBezTo>
                                <a:cubicBezTo>
                                  <a:pt x="5750" y="8"/>
                                  <a:pt x="5756" y="3"/>
                                  <a:pt x="5762" y="3"/>
                                </a:cubicBezTo>
                                <a:lnTo>
                                  <a:pt x="5837" y="3"/>
                                </a:lnTo>
                                <a:cubicBezTo>
                                  <a:pt x="5844" y="3"/>
                                  <a:pt x="5850" y="8"/>
                                  <a:pt x="5850" y="15"/>
                                </a:cubicBezTo>
                                <a:cubicBezTo>
                                  <a:pt x="5850" y="22"/>
                                  <a:pt x="5844" y="28"/>
                                  <a:pt x="5837" y="28"/>
                                </a:cubicBezTo>
                                <a:close/>
                                <a:moveTo>
                                  <a:pt x="5662" y="28"/>
                                </a:moveTo>
                                <a:lnTo>
                                  <a:pt x="5587" y="28"/>
                                </a:lnTo>
                                <a:cubicBezTo>
                                  <a:pt x="5581" y="28"/>
                                  <a:pt x="5575" y="22"/>
                                  <a:pt x="5575" y="15"/>
                                </a:cubicBezTo>
                                <a:cubicBezTo>
                                  <a:pt x="5575" y="8"/>
                                  <a:pt x="5581" y="3"/>
                                  <a:pt x="5587" y="3"/>
                                </a:cubicBezTo>
                                <a:lnTo>
                                  <a:pt x="5662" y="3"/>
                                </a:lnTo>
                                <a:cubicBezTo>
                                  <a:pt x="5669" y="3"/>
                                  <a:pt x="5675" y="8"/>
                                  <a:pt x="5675" y="15"/>
                                </a:cubicBezTo>
                                <a:cubicBezTo>
                                  <a:pt x="5675" y="22"/>
                                  <a:pt x="5669" y="28"/>
                                  <a:pt x="5662" y="28"/>
                                </a:cubicBezTo>
                                <a:close/>
                                <a:moveTo>
                                  <a:pt x="5487" y="28"/>
                                </a:moveTo>
                                <a:lnTo>
                                  <a:pt x="5412" y="28"/>
                                </a:lnTo>
                                <a:cubicBezTo>
                                  <a:pt x="5406" y="28"/>
                                  <a:pt x="5400" y="22"/>
                                  <a:pt x="5400" y="15"/>
                                </a:cubicBezTo>
                                <a:cubicBezTo>
                                  <a:pt x="5400" y="9"/>
                                  <a:pt x="5406" y="3"/>
                                  <a:pt x="5412" y="3"/>
                                </a:cubicBezTo>
                                <a:lnTo>
                                  <a:pt x="5487" y="3"/>
                                </a:lnTo>
                                <a:cubicBezTo>
                                  <a:pt x="5494" y="3"/>
                                  <a:pt x="5500" y="8"/>
                                  <a:pt x="5500" y="15"/>
                                </a:cubicBezTo>
                                <a:cubicBezTo>
                                  <a:pt x="5500" y="22"/>
                                  <a:pt x="5494" y="28"/>
                                  <a:pt x="5487" y="28"/>
                                </a:cubicBezTo>
                                <a:close/>
                                <a:moveTo>
                                  <a:pt x="5312" y="28"/>
                                </a:moveTo>
                                <a:lnTo>
                                  <a:pt x="5237" y="28"/>
                                </a:lnTo>
                                <a:cubicBezTo>
                                  <a:pt x="5231" y="28"/>
                                  <a:pt x="5225" y="22"/>
                                  <a:pt x="5225" y="15"/>
                                </a:cubicBezTo>
                                <a:cubicBezTo>
                                  <a:pt x="5225" y="9"/>
                                  <a:pt x="5231" y="3"/>
                                  <a:pt x="5237" y="3"/>
                                </a:cubicBezTo>
                                <a:lnTo>
                                  <a:pt x="5312" y="3"/>
                                </a:lnTo>
                                <a:cubicBezTo>
                                  <a:pt x="5319" y="3"/>
                                  <a:pt x="5325" y="9"/>
                                  <a:pt x="5325" y="15"/>
                                </a:cubicBezTo>
                                <a:cubicBezTo>
                                  <a:pt x="5325" y="22"/>
                                  <a:pt x="5319" y="28"/>
                                  <a:pt x="5312" y="28"/>
                                </a:cubicBezTo>
                                <a:close/>
                                <a:moveTo>
                                  <a:pt x="5137" y="28"/>
                                </a:moveTo>
                                <a:lnTo>
                                  <a:pt x="5062" y="28"/>
                                </a:lnTo>
                                <a:cubicBezTo>
                                  <a:pt x="5056" y="28"/>
                                  <a:pt x="5050" y="22"/>
                                  <a:pt x="5050" y="15"/>
                                </a:cubicBezTo>
                                <a:cubicBezTo>
                                  <a:pt x="5050" y="9"/>
                                  <a:pt x="5056" y="3"/>
                                  <a:pt x="5062" y="3"/>
                                </a:cubicBezTo>
                                <a:lnTo>
                                  <a:pt x="5137" y="3"/>
                                </a:lnTo>
                                <a:cubicBezTo>
                                  <a:pt x="5144" y="3"/>
                                  <a:pt x="5150" y="9"/>
                                  <a:pt x="5150" y="15"/>
                                </a:cubicBezTo>
                                <a:cubicBezTo>
                                  <a:pt x="5150" y="22"/>
                                  <a:pt x="5144" y="28"/>
                                  <a:pt x="5137" y="28"/>
                                </a:cubicBezTo>
                                <a:close/>
                                <a:moveTo>
                                  <a:pt x="4962" y="28"/>
                                </a:moveTo>
                                <a:lnTo>
                                  <a:pt x="4887" y="28"/>
                                </a:lnTo>
                                <a:cubicBezTo>
                                  <a:pt x="4881" y="28"/>
                                  <a:pt x="4875" y="22"/>
                                  <a:pt x="4875" y="16"/>
                                </a:cubicBezTo>
                                <a:cubicBezTo>
                                  <a:pt x="4875" y="9"/>
                                  <a:pt x="4881" y="3"/>
                                  <a:pt x="4887" y="3"/>
                                </a:cubicBezTo>
                                <a:lnTo>
                                  <a:pt x="4962" y="3"/>
                                </a:lnTo>
                                <a:cubicBezTo>
                                  <a:pt x="4969" y="3"/>
                                  <a:pt x="4975" y="9"/>
                                  <a:pt x="4975" y="16"/>
                                </a:cubicBezTo>
                                <a:cubicBezTo>
                                  <a:pt x="4975" y="22"/>
                                  <a:pt x="4969" y="28"/>
                                  <a:pt x="4962" y="28"/>
                                </a:cubicBezTo>
                                <a:close/>
                                <a:moveTo>
                                  <a:pt x="4787" y="28"/>
                                </a:moveTo>
                                <a:lnTo>
                                  <a:pt x="4712" y="28"/>
                                </a:lnTo>
                                <a:cubicBezTo>
                                  <a:pt x="4706" y="28"/>
                                  <a:pt x="4700" y="22"/>
                                  <a:pt x="4700" y="16"/>
                                </a:cubicBezTo>
                                <a:cubicBezTo>
                                  <a:pt x="4700" y="9"/>
                                  <a:pt x="4706" y="3"/>
                                  <a:pt x="4712" y="3"/>
                                </a:cubicBezTo>
                                <a:lnTo>
                                  <a:pt x="4787" y="3"/>
                                </a:lnTo>
                                <a:cubicBezTo>
                                  <a:pt x="4794" y="3"/>
                                  <a:pt x="4800" y="9"/>
                                  <a:pt x="4800" y="16"/>
                                </a:cubicBezTo>
                                <a:cubicBezTo>
                                  <a:pt x="4800" y="22"/>
                                  <a:pt x="4794" y="28"/>
                                  <a:pt x="4787" y="28"/>
                                </a:cubicBezTo>
                                <a:close/>
                                <a:moveTo>
                                  <a:pt x="4612" y="28"/>
                                </a:moveTo>
                                <a:lnTo>
                                  <a:pt x="4537" y="28"/>
                                </a:lnTo>
                                <a:cubicBezTo>
                                  <a:pt x="4531" y="28"/>
                                  <a:pt x="4525" y="23"/>
                                  <a:pt x="4525" y="16"/>
                                </a:cubicBezTo>
                                <a:cubicBezTo>
                                  <a:pt x="4525" y="9"/>
                                  <a:pt x="4531" y="3"/>
                                  <a:pt x="4537" y="3"/>
                                </a:cubicBezTo>
                                <a:lnTo>
                                  <a:pt x="4612" y="3"/>
                                </a:lnTo>
                                <a:cubicBezTo>
                                  <a:pt x="4619" y="3"/>
                                  <a:pt x="4625" y="9"/>
                                  <a:pt x="4625" y="16"/>
                                </a:cubicBezTo>
                                <a:cubicBezTo>
                                  <a:pt x="4625" y="22"/>
                                  <a:pt x="4619" y="28"/>
                                  <a:pt x="4612" y="28"/>
                                </a:cubicBezTo>
                                <a:close/>
                                <a:moveTo>
                                  <a:pt x="4437" y="28"/>
                                </a:moveTo>
                                <a:lnTo>
                                  <a:pt x="4362" y="28"/>
                                </a:lnTo>
                                <a:cubicBezTo>
                                  <a:pt x="4356" y="28"/>
                                  <a:pt x="4350" y="23"/>
                                  <a:pt x="4350" y="16"/>
                                </a:cubicBezTo>
                                <a:cubicBezTo>
                                  <a:pt x="4350" y="9"/>
                                  <a:pt x="4356" y="3"/>
                                  <a:pt x="4362" y="3"/>
                                </a:cubicBezTo>
                                <a:lnTo>
                                  <a:pt x="4437" y="3"/>
                                </a:lnTo>
                                <a:cubicBezTo>
                                  <a:pt x="4444" y="3"/>
                                  <a:pt x="4450" y="9"/>
                                  <a:pt x="4450" y="16"/>
                                </a:cubicBezTo>
                                <a:cubicBezTo>
                                  <a:pt x="4450" y="23"/>
                                  <a:pt x="4444" y="28"/>
                                  <a:pt x="4437" y="28"/>
                                </a:cubicBezTo>
                                <a:close/>
                                <a:moveTo>
                                  <a:pt x="4262" y="28"/>
                                </a:moveTo>
                                <a:lnTo>
                                  <a:pt x="4187" y="28"/>
                                </a:lnTo>
                                <a:cubicBezTo>
                                  <a:pt x="4181" y="28"/>
                                  <a:pt x="4175" y="23"/>
                                  <a:pt x="4175" y="16"/>
                                </a:cubicBezTo>
                                <a:cubicBezTo>
                                  <a:pt x="4175" y="9"/>
                                  <a:pt x="4181" y="3"/>
                                  <a:pt x="4187" y="3"/>
                                </a:cubicBezTo>
                                <a:lnTo>
                                  <a:pt x="4262" y="3"/>
                                </a:lnTo>
                                <a:cubicBezTo>
                                  <a:pt x="4269" y="3"/>
                                  <a:pt x="4275" y="9"/>
                                  <a:pt x="4275" y="16"/>
                                </a:cubicBezTo>
                                <a:cubicBezTo>
                                  <a:pt x="4275" y="23"/>
                                  <a:pt x="4269" y="28"/>
                                  <a:pt x="4262" y="28"/>
                                </a:cubicBezTo>
                                <a:close/>
                                <a:moveTo>
                                  <a:pt x="4087" y="28"/>
                                </a:moveTo>
                                <a:lnTo>
                                  <a:pt x="4012" y="28"/>
                                </a:lnTo>
                                <a:cubicBezTo>
                                  <a:pt x="4006" y="28"/>
                                  <a:pt x="4000" y="23"/>
                                  <a:pt x="4000" y="16"/>
                                </a:cubicBezTo>
                                <a:cubicBezTo>
                                  <a:pt x="4000" y="9"/>
                                  <a:pt x="4006" y="3"/>
                                  <a:pt x="4012" y="3"/>
                                </a:cubicBezTo>
                                <a:lnTo>
                                  <a:pt x="4087" y="3"/>
                                </a:lnTo>
                                <a:cubicBezTo>
                                  <a:pt x="4094" y="3"/>
                                  <a:pt x="4100" y="9"/>
                                  <a:pt x="4100" y="16"/>
                                </a:cubicBezTo>
                                <a:cubicBezTo>
                                  <a:pt x="4100" y="23"/>
                                  <a:pt x="4094" y="28"/>
                                  <a:pt x="4087" y="28"/>
                                </a:cubicBezTo>
                                <a:close/>
                                <a:moveTo>
                                  <a:pt x="3912" y="28"/>
                                </a:moveTo>
                                <a:lnTo>
                                  <a:pt x="3837" y="28"/>
                                </a:lnTo>
                                <a:cubicBezTo>
                                  <a:pt x="3831" y="28"/>
                                  <a:pt x="3825" y="23"/>
                                  <a:pt x="3825" y="16"/>
                                </a:cubicBezTo>
                                <a:cubicBezTo>
                                  <a:pt x="3825" y="9"/>
                                  <a:pt x="3831" y="3"/>
                                  <a:pt x="3837" y="3"/>
                                </a:cubicBezTo>
                                <a:lnTo>
                                  <a:pt x="3912" y="3"/>
                                </a:lnTo>
                                <a:cubicBezTo>
                                  <a:pt x="3919" y="3"/>
                                  <a:pt x="3925" y="9"/>
                                  <a:pt x="3925" y="16"/>
                                </a:cubicBezTo>
                                <a:cubicBezTo>
                                  <a:pt x="3925" y="23"/>
                                  <a:pt x="3919" y="28"/>
                                  <a:pt x="3912" y="28"/>
                                </a:cubicBezTo>
                                <a:close/>
                                <a:moveTo>
                                  <a:pt x="3737" y="28"/>
                                </a:moveTo>
                                <a:lnTo>
                                  <a:pt x="3662" y="28"/>
                                </a:lnTo>
                                <a:cubicBezTo>
                                  <a:pt x="3656" y="28"/>
                                  <a:pt x="3650" y="23"/>
                                  <a:pt x="3650" y="16"/>
                                </a:cubicBezTo>
                                <a:cubicBezTo>
                                  <a:pt x="3650" y="9"/>
                                  <a:pt x="3656" y="3"/>
                                  <a:pt x="3662" y="3"/>
                                </a:cubicBezTo>
                                <a:lnTo>
                                  <a:pt x="3737" y="3"/>
                                </a:lnTo>
                                <a:cubicBezTo>
                                  <a:pt x="3744" y="3"/>
                                  <a:pt x="3750" y="9"/>
                                  <a:pt x="3750" y="16"/>
                                </a:cubicBezTo>
                                <a:cubicBezTo>
                                  <a:pt x="3750" y="23"/>
                                  <a:pt x="3744" y="28"/>
                                  <a:pt x="3737" y="28"/>
                                </a:cubicBezTo>
                                <a:close/>
                                <a:moveTo>
                                  <a:pt x="3562" y="28"/>
                                </a:moveTo>
                                <a:lnTo>
                                  <a:pt x="3487" y="28"/>
                                </a:lnTo>
                                <a:cubicBezTo>
                                  <a:pt x="3481" y="28"/>
                                  <a:pt x="3475" y="23"/>
                                  <a:pt x="3475" y="16"/>
                                </a:cubicBezTo>
                                <a:cubicBezTo>
                                  <a:pt x="3475" y="9"/>
                                  <a:pt x="3481" y="3"/>
                                  <a:pt x="3487" y="3"/>
                                </a:cubicBezTo>
                                <a:lnTo>
                                  <a:pt x="3562" y="3"/>
                                </a:lnTo>
                                <a:cubicBezTo>
                                  <a:pt x="3569" y="3"/>
                                  <a:pt x="3575" y="9"/>
                                  <a:pt x="3575" y="16"/>
                                </a:cubicBezTo>
                                <a:cubicBezTo>
                                  <a:pt x="3575" y="23"/>
                                  <a:pt x="3569" y="28"/>
                                  <a:pt x="3562" y="28"/>
                                </a:cubicBezTo>
                                <a:close/>
                                <a:moveTo>
                                  <a:pt x="3387" y="28"/>
                                </a:moveTo>
                                <a:lnTo>
                                  <a:pt x="3312" y="28"/>
                                </a:lnTo>
                                <a:cubicBezTo>
                                  <a:pt x="3306" y="28"/>
                                  <a:pt x="3300" y="23"/>
                                  <a:pt x="3300" y="16"/>
                                </a:cubicBezTo>
                                <a:cubicBezTo>
                                  <a:pt x="3300" y="9"/>
                                  <a:pt x="3306" y="3"/>
                                  <a:pt x="3312" y="3"/>
                                </a:cubicBezTo>
                                <a:lnTo>
                                  <a:pt x="3387" y="3"/>
                                </a:lnTo>
                                <a:cubicBezTo>
                                  <a:pt x="3394" y="3"/>
                                  <a:pt x="3400" y="9"/>
                                  <a:pt x="3400" y="16"/>
                                </a:cubicBezTo>
                                <a:cubicBezTo>
                                  <a:pt x="3400" y="23"/>
                                  <a:pt x="3394" y="28"/>
                                  <a:pt x="3387" y="28"/>
                                </a:cubicBezTo>
                                <a:close/>
                                <a:moveTo>
                                  <a:pt x="3212" y="28"/>
                                </a:moveTo>
                                <a:lnTo>
                                  <a:pt x="3137" y="28"/>
                                </a:lnTo>
                                <a:cubicBezTo>
                                  <a:pt x="3131" y="28"/>
                                  <a:pt x="3125" y="23"/>
                                  <a:pt x="3125" y="16"/>
                                </a:cubicBezTo>
                                <a:cubicBezTo>
                                  <a:pt x="3125" y="9"/>
                                  <a:pt x="3131" y="3"/>
                                  <a:pt x="3137" y="3"/>
                                </a:cubicBezTo>
                                <a:lnTo>
                                  <a:pt x="3212" y="3"/>
                                </a:lnTo>
                                <a:cubicBezTo>
                                  <a:pt x="3219" y="3"/>
                                  <a:pt x="3225" y="9"/>
                                  <a:pt x="3225" y="16"/>
                                </a:cubicBezTo>
                                <a:cubicBezTo>
                                  <a:pt x="3225" y="23"/>
                                  <a:pt x="3219" y="28"/>
                                  <a:pt x="3212" y="28"/>
                                </a:cubicBezTo>
                                <a:close/>
                                <a:moveTo>
                                  <a:pt x="3037" y="28"/>
                                </a:moveTo>
                                <a:lnTo>
                                  <a:pt x="2962" y="28"/>
                                </a:lnTo>
                                <a:cubicBezTo>
                                  <a:pt x="2956" y="28"/>
                                  <a:pt x="2950" y="23"/>
                                  <a:pt x="2950" y="16"/>
                                </a:cubicBezTo>
                                <a:cubicBezTo>
                                  <a:pt x="2950" y="9"/>
                                  <a:pt x="2956" y="3"/>
                                  <a:pt x="2962" y="3"/>
                                </a:cubicBezTo>
                                <a:lnTo>
                                  <a:pt x="3037" y="3"/>
                                </a:lnTo>
                                <a:cubicBezTo>
                                  <a:pt x="3044" y="3"/>
                                  <a:pt x="3050" y="9"/>
                                  <a:pt x="3050" y="16"/>
                                </a:cubicBezTo>
                                <a:cubicBezTo>
                                  <a:pt x="3050" y="23"/>
                                  <a:pt x="3044" y="28"/>
                                  <a:pt x="3037" y="28"/>
                                </a:cubicBezTo>
                                <a:close/>
                                <a:moveTo>
                                  <a:pt x="2862" y="28"/>
                                </a:moveTo>
                                <a:lnTo>
                                  <a:pt x="2787" y="28"/>
                                </a:lnTo>
                                <a:cubicBezTo>
                                  <a:pt x="2781" y="28"/>
                                  <a:pt x="2775" y="23"/>
                                  <a:pt x="2775" y="16"/>
                                </a:cubicBezTo>
                                <a:cubicBezTo>
                                  <a:pt x="2775" y="9"/>
                                  <a:pt x="2781" y="3"/>
                                  <a:pt x="2787" y="3"/>
                                </a:cubicBezTo>
                                <a:lnTo>
                                  <a:pt x="2862" y="3"/>
                                </a:lnTo>
                                <a:cubicBezTo>
                                  <a:pt x="2869" y="3"/>
                                  <a:pt x="2875" y="9"/>
                                  <a:pt x="2875" y="16"/>
                                </a:cubicBezTo>
                                <a:cubicBezTo>
                                  <a:pt x="2875" y="23"/>
                                  <a:pt x="2869" y="28"/>
                                  <a:pt x="2862" y="28"/>
                                </a:cubicBezTo>
                                <a:close/>
                                <a:moveTo>
                                  <a:pt x="2687" y="29"/>
                                </a:moveTo>
                                <a:lnTo>
                                  <a:pt x="2612" y="29"/>
                                </a:lnTo>
                                <a:cubicBezTo>
                                  <a:pt x="2606" y="29"/>
                                  <a:pt x="2600" y="23"/>
                                  <a:pt x="2600" y="16"/>
                                </a:cubicBezTo>
                                <a:cubicBezTo>
                                  <a:pt x="2600" y="9"/>
                                  <a:pt x="2606" y="4"/>
                                  <a:pt x="2612" y="4"/>
                                </a:cubicBezTo>
                                <a:lnTo>
                                  <a:pt x="2687" y="4"/>
                                </a:lnTo>
                                <a:cubicBezTo>
                                  <a:pt x="2694" y="4"/>
                                  <a:pt x="2700" y="9"/>
                                  <a:pt x="2700" y="16"/>
                                </a:cubicBezTo>
                                <a:cubicBezTo>
                                  <a:pt x="2700" y="23"/>
                                  <a:pt x="2694" y="29"/>
                                  <a:pt x="2687" y="29"/>
                                </a:cubicBezTo>
                                <a:close/>
                                <a:moveTo>
                                  <a:pt x="2512" y="29"/>
                                </a:moveTo>
                                <a:lnTo>
                                  <a:pt x="2437" y="29"/>
                                </a:lnTo>
                                <a:cubicBezTo>
                                  <a:pt x="2431" y="29"/>
                                  <a:pt x="2425" y="23"/>
                                  <a:pt x="2425" y="16"/>
                                </a:cubicBezTo>
                                <a:cubicBezTo>
                                  <a:pt x="2425" y="9"/>
                                  <a:pt x="2431" y="4"/>
                                  <a:pt x="2437" y="4"/>
                                </a:cubicBezTo>
                                <a:lnTo>
                                  <a:pt x="2512" y="4"/>
                                </a:lnTo>
                                <a:cubicBezTo>
                                  <a:pt x="2519" y="4"/>
                                  <a:pt x="2525" y="9"/>
                                  <a:pt x="2525" y="16"/>
                                </a:cubicBezTo>
                                <a:cubicBezTo>
                                  <a:pt x="2525" y="23"/>
                                  <a:pt x="2519" y="29"/>
                                  <a:pt x="2512" y="29"/>
                                </a:cubicBezTo>
                                <a:close/>
                                <a:moveTo>
                                  <a:pt x="2337" y="29"/>
                                </a:moveTo>
                                <a:lnTo>
                                  <a:pt x="2262" y="29"/>
                                </a:lnTo>
                                <a:cubicBezTo>
                                  <a:pt x="2256" y="29"/>
                                  <a:pt x="2250" y="23"/>
                                  <a:pt x="2250" y="16"/>
                                </a:cubicBezTo>
                                <a:cubicBezTo>
                                  <a:pt x="2250" y="9"/>
                                  <a:pt x="2256" y="4"/>
                                  <a:pt x="2262" y="4"/>
                                </a:cubicBezTo>
                                <a:lnTo>
                                  <a:pt x="2337" y="4"/>
                                </a:lnTo>
                                <a:cubicBezTo>
                                  <a:pt x="2344" y="4"/>
                                  <a:pt x="2350" y="9"/>
                                  <a:pt x="2350" y="16"/>
                                </a:cubicBezTo>
                                <a:cubicBezTo>
                                  <a:pt x="2350" y="23"/>
                                  <a:pt x="2344" y="29"/>
                                  <a:pt x="2337" y="29"/>
                                </a:cubicBezTo>
                                <a:close/>
                                <a:moveTo>
                                  <a:pt x="2162" y="29"/>
                                </a:moveTo>
                                <a:lnTo>
                                  <a:pt x="2087" y="29"/>
                                </a:lnTo>
                                <a:cubicBezTo>
                                  <a:pt x="2081" y="29"/>
                                  <a:pt x="2075" y="23"/>
                                  <a:pt x="2075" y="16"/>
                                </a:cubicBezTo>
                                <a:cubicBezTo>
                                  <a:pt x="2075" y="9"/>
                                  <a:pt x="2081" y="4"/>
                                  <a:pt x="2087" y="4"/>
                                </a:cubicBezTo>
                                <a:lnTo>
                                  <a:pt x="2162" y="4"/>
                                </a:lnTo>
                                <a:cubicBezTo>
                                  <a:pt x="2169" y="4"/>
                                  <a:pt x="2175" y="9"/>
                                  <a:pt x="2175" y="16"/>
                                </a:cubicBezTo>
                                <a:cubicBezTo>
                                  <a:pt x="2175" y="23"/>
                                  <a:pt x="2169" y="29"/>
                                  <a:pt x="2162" y="29"/>
                                </a:cubicBezTo>
                                <a:close/>
                                <a:moveTo>
                                  <a:pt x="1987" y="29"/>
                                </a:moveTo>
                                <a:lnTo>
                                  <a:pt x="1912" y="29"/>
                                </a:lnTo>
                                <a:cubicBezTo>
                                  <a:pt x="1906" y="29"/>
                                  <a:pt x="1900" y="23"/>
                                  <a:pt x="1900" y="16"/>
                                </a:cubicBezTo>
                                <a:cubicBezTo>
                                  <a:pt x="1900" y="9"/>
                                  <a:pt x="1906" y="4"/>
                                  <a:pt x="1912" y="4"/>
                                </a:cubicBezTo>
                                <a:lnTo>
                                  <a:pt x="1987" y="4"/>
                                </a:lnTo>
                                <a:cubicBezTo>
                                  <a:pt x="1994" y="4"/>
                                  <a:pt x="2000" y="9"/>
                                  <a:pt x="2000" y="16"/>
                                </a:cubicBezTo>
                                <a:cubicBezTo>
                                  <a:pt x="2000" y="23"/>
                                  <a:pt x="1994" y="29"/>
                                  <a:pt x="1987" y="29"/>
                                </a:cubicBezTo>
                                <a:close/>
                                <a:moveTo>
                                  <a:pt x="1812" y="29"/>
                                </a:moveTo>
                                <a:lnTo>
                                  <a:pt x="1737" y="29"/>
                                </a:lnTo>
                                <a:cubicBezTo>
                                  <a:pt x="1731" y="29"/>
                                  <a:pt x="1725" y="23"/>
                                  <a:pt x="1725" y="16"/>
                                </a:cubicBezTo>
                                <a:cubicBezTo>
                                  <a:pt x="1725" y="9"/>
                                  <a:pt x="1731" y="4"/>
                                  <a:pt x="1737" y="4"/>
                                </a:cubicBezTo>
                                <a:lnTo>
                                  <a:pt x="1812" y="4"/>
                                </a:lnTo>
                                <a:cubicBezTo>
                                  <a:pt x="1819" y="4"/>
                                  <a:pt x="1825" y="9"/>
                                  <a:pt x="1825" y="16"/>
                                </a:cubicBezTo>
                                <a:cubicBezTo>
                                  <a:pt x="1825" y="23"/>
                                  <a:pt x="1819" y="29"/>
                                  <a:pt x="1812" y="29"/>
                                </a:cubicBezTo>
                                <a:close/>
                                <a:moveTo>
                                  <a:pt x="1637" y="29"/>
                                </a:moveTo>
                                <a:lnTo>
                                  <a:pt x="1562" y="29"/>
                                </a:lnTo>
                                <a:cubicBezTo>
                                  <a:pt x="1556" y="29"/>
                                  <a:pt x="1550" y="23"/>
                                  <a:pt x="1550" y="16"/>
                                </a:cubicBezTo>
                                <a:cubicBezTo>
                                  <a:pt x="1550" y="9"/>
                                  <a:pt x="1556" y="4"/>
                                  <a:pt x="1562" y="4"/>
                                </a:cubicBezTo>
                                <a:lnTo>
                                  <a:pt x="1637" y="4"/>
                                </a:lnTo>
                                <a:cubicBezTo>
                                  <a:pt x="1644" y="4"/>
                                  <a:pt x="1650" y="9"/>
                                  <a:pt x="1650" y="16"/>
                                </a:cubicBezTo>
                                <a:cubicBezTo>
                                  <a:pt x="1650" y="23"/>
                                  <a:pt x="1644" y="29"/>
                                  <a:pt x="1637" y="29"/>
                                </a:cubicBezTo>
                                <a:close/>
                                <a:moveTo>
                                  <a:pt x="1462" y="29"/>
                                </a:moveTo>
                                <a:lnTo>
                                  <a:pt x="1387" y="29"/>
                                </a:lnTo>
                                <a:cubicBezTo>
                                  <a:pt x="1381" y="29"/>
                                  <a:pt x="1375" y="23"/>
                                  <a:pt x="1375" y="16"/>
                                </a:cubicBezTo>
                                <a:cubicBezTo>
                                  <a:pt x="1375" y="9"/>
                                  <a:pt x="1381" y="4"/>
                                  <a:pt x="1387" y="4"/>
                                </a:cubicBezTo>
                                <a:lnTo>
                                  <a:pt x="1462" y="4"/>
                                </a:lnTo>
                                <a:cubicBezTo>
                                  <a:pt x="1469" y="4"/>
                                  <a:pt x="1475" y="9"/>
                                  <a:pt x="1475" y="16"/>
                                </a:cubicBezTo>
                                <a:cubicBezTo>
                                  <a:pt x="1475" y="23"/>
                                  <a:pt x="1469" y="29"/>
                                  <a:pt x="1462" y="29"/>
                                </a:cubicBezTo>
                                <a:close/>
                                <a:moveTo>
                                  <a:pt x="1287" y="29"/>
                                </a:moveTo>
                                <a:lnTo>
                                  <a:pt x="1212" y="29"/>
                                </a:lnTo>
                                <a:cubicBezTo>
                                  <a:pt x="1206" y="29"/>
                                  <a:pt x="1200" y="23"/>
                                  <a:pt x="1200" y="16"/>
                                </a:cubicBezTo>
                                <a:cubicBezTo>
                                  <a:pt x="1200" y="9"/>
                                  <a:pt x="1206" y="4"/>
                                  <a:pt x="1212" y="4"/>
                                </a:cubicBezTo>
                                <a:lnTo>
                                  <a:pt x="1287" y="4"/>
                                </a:lnTo>
                                <a:cubicBezTo>
                                  <a:pt x="1294" y="4"/>
                                  <a:pt x="1300" y="9"/>
                                  <a:pt x="1300" y="16"/>
                                </a:cubicBezTo>
                                <a:cubicBezTo>
                                  <a:pt x="1300" y="23"/>
                                  <a:pt x="1294" y="29"/>
                                  <a:pt x="1287" y="29"/>
                                </a:cubicBezTo>
                                <a:close/>
                                <a:moveTo>
                                  <a:pt x="1112" y="29"/>
                                </a:moveTo>
                                <a:lnTo>
                                  <a:pt x="1037" y="29"/>
                                </a:lnTo>
                                <a:cubicBezTo>
                                  <a:pt x="1031" y="29"/>
                                  <a:pt x="1025" y="23"/>
                                  <a:pt x="1025" y="16"/>
                                </a:cubicBezTo>
                                <a:cubicBezTo>
                                  <a:pt x="1025" y="9"/>
                                  <a:pt x="1031" y="4"/>
                                  <a:pt x="1037" y="4"/>
                                </a:cubicBezTo>
                                <a:lnTo>
                                  <a:pt x="1112" y="4"/>
                                </a:lnTo>
                                <a:cubicBezTo>
                                  <a:pt x="1119" y="4"/>
                                  <a:pt x="1125" y="9"/>
                                  <a:pt x="1125" y="16"/>
                                </a:cubicBezTo>
                                <a:cubicBezTo>
                                  <a:pt x="1125" y="23"/>
                                  <a:pt x="1119" y="29"/>
                                  <a:pt x="1112" y="29"/>
                                </a:cubicBezTo>
                                <a:close/>
                                <a:moveTo>
                                  <a:pt x="937" y="29"/>
                                </a:moveTo>
                                <a:lnTo>
                                  <a:pt x="862" y="29"/>
                                </a:lnTo>
                                <a:cubicBezTo>
                                  <a:pt x="856" y="29"/>
                                  <a:pt x="850" y="23"/>
                                  <a:pt x="850" y="16"/>
                                </a:cubicBezTo>
                                <a:cubicBezTo>
                                  <a:pt x="850" y="10"/>
                                  <a:pt x="856" y="4"/>
                                  <a:pt x="862" y="4"/>
                                </a:cubicBezTo>
                                <a:lnTo>
                                  <a:pt x="937" y="4"/>
                                </a:lnTo>
                                <a:cubicBezTo>
                                  <a:pt x="944" y="4"/>
                                  <a:pt x="950" y="10"/>
                                  <a:pt x="950" y="16"/>
                                </a:cubicBezTo>
                                <a:cubicBezTo>
                                  <a:pt x="950" y="23"/>
                                  <a:pt x="944" y="29"/>
                                  <a:pt x="937" y="29"/>
                                </a:cubicBezTo>
                                <a:close/>
                                <a:moveTo>
                                  <a:pt x="762" y="29"/>
                                </a:moveTo>
                                <a:lnTo>
                                  <a:pt x="687" y="29"/>
                                </a:lnTo>
                                <a:cubicBezTo>
                                  <a:pt x="681" y="29"/>
                                  <a:pt x="675" y="23"/>
                                  <a:pt x="675" y="16"/>
                                </a:cubicBezTo>
                                <a:cubicBezTo>
                                  <a:pt x="675" y="10"/>
                                  <a:pt x="681" y="4"/>
                                  <a:pt x="687" y="4"/>
                                </a:cubicBezTo>
                                <a:lnTo>
                                  <a:pt x="762" y="4"/>
                                </a:lnTo>
                                <a:cubicBezTo>
                                  <a:pt x="769" y="4"/>
                                  <a:pt x="775" y="10"/>
                                  <a:pt x="775" y="16"/>
                                </a:cubicBezTo>
                                <a:cubicBezTo>
                                  <a:pt x="775" y="23"/>
                                  <a:pt x="769" y="29"/>
                                  <a:pt x="762" y="29"/>
                                </a:cubicBezTo>
                                <a:close/>
                                <a:moveTo>
                                  <a:pt x="587" y="29"/>
                                </a:moveTo>
                                <a:lnTo>
                                  <a:pt x="512" y="29"/>
                                </a:lnTo>
                                <a:cubicBezTo>
                                  <a:pt x="506" y="29"/>
                                  <a:pt x="500" y="23"/>
                                  <a:pt x="500" y="17"/>
                                </a:cubicBezTo>
                                <a:cubicBezTo>
                                  <a:pt x="500" y="10"/>
                                  <a:pt x="506" y="4"/>
                                  <a:pt x="512" y="4"/>
                                </a:cubicBezTo>
                                <a:lnTo>
                                  <a:pt x="587" y="4"/>
                                </a:lnTo>
                                <a:cubicBezTo>
                                  <a:pt x="594" y="4"/>
                                  <a:pt x="600" y="10"/>
                                  <a:pt x="600" y="16"/>
                                </a:cubicBezTo>
                                <a:cubicBezTo>
                                  <a:pt x="600" y="23"/>
                                  <a:pt x="594" y="29"/>
                                  <a:pt x="587" y="29"/>
                                </a:cubicBezTo>
                                <a:close/>
                                <a:moveTo>
                                  <a:pt x="412" y="29"/>
                                </a:moveTo>
                                <a:lnTo>
                                  <a:pt x="337" y="29"/>
                                </a:lnTo>
                                <a:cubicBezTo>
                                  <a:pt x="331" y="29"/>
                                  <a:pt x="325" y="23"/>
                                  <a:pt x="325" y="17"/>
                                </a:cubicBezTo>
                                <a:cubicBezTo>
                                  <a:pt x="325" y="10"/>
                                  <a:pt x="331" y="4"/>
                                  <a:pt x="337" y="4"/>
                                </a:cubicBezTo>
                                <a:lnTo>
                                  <a:pt x="412" y="4"/>
                                </a:lnTo>
                                <a:cubicBezTo>
                                  <a:pt x="419" y="4"/>
                                  <a:pt x="425" y="10"/>
                                  <a:pt x="425" y="17"/>
                                </a:cubicBezTo>
                                <a:cubicBezTo>
                                  <a:pt x="425" y="23"/>
                                  <a:pt x="419" y="29"/>
                                  <a:pt x="412" y="29"/>
                                </a:cubicBezTo>
                                <a:close/>
                                <a:moveTo>
                                  <a:pt x="237" y="29"/>
                                </a:moveTo>
                                <a:lnTo>
                                  <a:pt x="162" y="29"/>
                                </a:lnTo>
                                <a:cubicBezTo>
                                  <a:pt x="156" y="29"/>
                                  <a:pt x="150" y="24"/>
                                  <a:pt x="150" y="17"/>
                                </a:cubicBezTo>
                                <a:cubicBezTo>
                                  <a:pt x="150" y="10"/>
                                  <a:pt x="156" y="4"/>
                                  <a:pt x="162" y="4"/>
                                </a:cubicBezTo>
                                <a:lnTo>
                                  <a:pt x="237" y="4"/>
                                </a:lnTo>
                                <a:cubicBezTo>
                                  <a:pt x="244" y="4"/>
                                  <a:pt x="250" y="10"/>
                                  <a:pt x="250" y="17"/>
                                </a:cubicBezTo>
                                <a:cubicBezTo>
                                  <a:pt x="250" y="23"/>
                                  <a:pt x="244" y="29"/>
                                  <a:pt x="237" y="29"/>
                                </a:cubicBezTo>
                                <a:close/>
                                <a:moveTo>
                                  <a:pt x="62" y="29"/>
                                </a:moveTo>
                                <a:lnTo>
                                  <a:pt x="12" y="29"/>
                                </a:lnTo>
                                <a:cubicBezTo>
                                  <a:pt x="6" y="29"/>
                                  <a:pt x="0" y="24"/>
                                  <a:pt x="0" y="17"/>
                                </a:cubicBezTo>
                                <a:cubicBezTo>
                                  <a:pt x="0" y="10"/>
                                  <a:pt x="6" y="4"/>
                                  <a:pt x="12" y="4"/>
                                </a:cubicBezTo>
                                <a:lnTo>
                                  <a:pt x="62" y="4"/>
                                </a:lnTo>
                                <a:cubicBezTo>
                                  <a:pt x="69" y="4"/>
                                  <a:pt x="75" y="10"/>
                                  <a:pt x="75" y="17"/>
                                </a:cubicBezTo>
                                <a:cubicBezTo>
                                  <a:pt x="75" y="24"/>
                                  <a:pt x="69" y="29"/>
                                  <a:pt x="62" y="29"/>
                                </a:cubicBezTo>
                                <a:close/>
                              </a:path>
                            </a:pathLst>
                          </a:custGeom>
                          <a:solidFill>
                            <a:srgbClr val="000000"/>
                          </a:solidFill>
                          <a:ln w="2">
                            <a:solidFill>
                              <a:srgbClr val="000000"/>
                            </a:solidFill>
                            <a:bevel/>
                            <a:headEnd/>
                            <a:tailEnd/>
                          </a:ln>
                        </wps:spPr>
                        <wps:bodyPr rot="0" vert="horz" wrap="square" lIns="91440" tIns="45720" rIns="91440" bIns="45720" anchor="t" anchorCtr="0" upright="1">
                          <a:noAutofit/>
                        </wps:bodyPr>
                      </wps:wsp>
                      <wps:wsp>
                        <wps:cNvPr id="21" name="Rectangle 893"/>
                        <wps:cNvSpPr>
                          <a:spLocks noChangeArrowheads="1"/>
                        </wps:cNvSpPr>
                        <wps:spPr bwMode="auto">
                          <a:xfrm>
                            <a:off x="47103" y="1126754"/>
                            <a:ext cx="461948" cy="4823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313EB0" w14:textId="77777777" w:rsidR="00241E14" w:rsidRDefault="00241E14" w:rsidP="00EA5E91">
                              <w:pPr>
                                <w:spacing w:before="0" w:after="0" w:line="240" w:lineRule="auto"/>
                                <w:jc w:val="center"/>
                                <w:rPr>
                                  <w:rFonts w:ascii="Arial" w:hAnsi="Arial" w:cs="Arial"/>
                                  <w:color w:val="000000"/>
                                  <w:sz w:val="17"/>
                                  <w:szCs w:val="18"/>
                                </w:rPr>
                              </w:pPr>
                              <w:r w:rsidRPr="00AF7630">
                                <w:rPr>
                                  <w:rFonts w:ascii="Arial" w:hAnsi="Arial" w:cs="Arial"/>
                                  <w:color w:val="000000"/>
                                  <w:sz w:val="17"/>
                                  <w:szCs w:val="18"/>
                                </w:rPr>
                                <w:t xml:space="preserve">Current </w:t>
                              </w:r>
                              <w:r>
                                <w:rPr>
                                  <w:rFonts w:ascii="Arial" w:hAnsi="Arial" w:cs="Arial"/>
                                  <w:color w:val="000000"/>
                                  <w:sz w:val="17"/>
                                  <w:szCs w:val="18"/>
                                </w:rPr>
                                <w:t>Market</w:t>
                              </w:r>
                            </w:p>
                            <w:p w14:paraId="273E9D76" w14:textId="77777777" w:rsidR="00241E14" w:rsidRPr="00AF7630" w:rsidRDefault="00241E14" w:rsidP="00EA5E91">
                              <w:pPr>
                                <w:spacing w:before="0" w:after="0" w:line="240" w:lineRule="auto"/>
                                <w:jc w:val="center"/>
                                <w:rPr>
                                  <w:sz w:val="22"/>
                                </w:rPr>
                              </w:pPr>
                              <w:r>
                                <w:rPr>
                                  <w:rFonts w:ascii="Arial" w:hAnsi="Arial" w:cs="Arial"/>
                                  <w:color w:val="000000"/>
                                  <w:sz w:val="17"/>
                                  <w:szCs w:val="18"/>
                                </w:rPr>
                                <w:t>Rent</w:t>
                              </w:r>
                            </w:p>
                          </w:txbxContent>
                        </wps:txbx>
                        <wps:bodyPr rot="0" vert="horz" wrap="square" lIns="0" tIns="0" rIns="0" bIns="0" anchor="t" anchorCtr="0" upright="1">
                          <a:noAutofit/>
                        </wps:bodyPr>
                      </wps:wsp>
                      <wps:wsp>
                        <wps:cNvPr id="22" name="Rectangle 894"/>
                        <wps:cNvSpPr>
                          <a:spLocks noChangeArrowheads="1"/>
                        </wps:cNvSpPr>
                        <wps:spPr bwMode="auto">
                          <a:xfrm>
                            <a:off x="1055556" y="2371220"/>
                            <a:ext cx="423357" cy="565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2E9933" w14:textId="77777777" w:rsidR="00241E14" w:rsidRPr="00AF7630" w:rsidRDefault="00241E14" w:rsidP="00EA5E91">
                              <w:pPr>
                                <w:spacing w:before="0" w:after="0" w:line="240" w:lineRule="auto"/>
                                <w:jc w:val="center"/>
                                <w:rPr>
                                  <w:rFonts w:ascii="Arial" w:hAnsi="Arial" w:cs="Arial"/>
                                  <w:color w:val="000000"/>
                                  <w:sz w:val="15"/>
                                  <w:szCs w:val="16"/>
                                </w:rPr>
                              </w:pPr>
                              <w:r w:rsidRPr="00AF7630">
                                <w:rPr>
                                  <w:rFonts w:ascii="Arial" w:hAnsi="Arial" w:cs="Arial"/>
                                  <w:color w:val="000000"/>
                                  <w:sz w:val="15"/>
                                  <w:szCs w:val="16"/>
                                </w:rPr>
                                <w:t>Space</w:t>
                              </w:r>
                            </w:p>
                            <w:p w14:paraId="1EB7F59F" w14:textId="77777777" w:rsidR="00241E14" w:rsidRPr="00AF7630" w:rsidRDefault="00241E14" w:rsidP="00EA5E91">
                              <w:pPr>
                                <w:spacing w:before="0" w:after="0" w:line="240" w:lineRule="auto"/>
                                <w:jc w:val="center"/>
                                <w:rPr>
                                  <w:sz w:val="22"/>
                                </w:rPr>
                              </w:pPr>
                              <w:r w:rsidRPr="00AF7630">
                                <w:rPr>
                                  <w:rFonts w:ascii="Arial" w:hAnsi="Arial" w:cs="Arial"/>
                                  <w:color w:val="000000"/>
                                  <w:sz w:val="15"/>
                                  <w:szCs w:val="16"/>
                                </w:rPr>
                                <w:t>Currently Occupied</w:t>
                              </w:r>
                            </w:p>
                          </w:txbxContent>
                        </wps:txbx>
                        <wps:bodyPr rot="0" vert="horz" wrap="square" lIns="0" tIns="0" rIns="0" bIns="0" anchor="t" anchorCtr="0" upright="1">
                          <a:noAutofit/>
                        </wps:bodyPr>
                      </wps:wsp>
                      <wps:wsp>
                        <wps:cNvPr id="23" name="Line 895"/>
                        <wps:cNvCnPr/>
                        <wps:spPr bwMode="auto">
                          <a:xfrm>
                            <a:off x="2815951" y="415552"/>
                            <a:ext cx="568" cy="1851096"/>
                          </a:xfrm>
                          <a:prstGeom prst="line">
                            <a:avLst/>
                          </a:prstGeom>
                          <a:noFill/>
                          <a:ln w="19050" cap="rnd">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wps:wsp>
                        <wps:cNvPr id="24" name="Line 896"/>
                        <wps:cNvCnPr/>
                        <wps:spPr bwMode="auto">
                          <a:xfrm>
                            <a:off x="2815951" y="2267196"/>
                            <a:ext cx="2003854" cy="547"/>
                          </a:xfrm>
                          <a:prstGeom prst="line">
                            <a:avLst/>
                          </a:prstGeom>
                          <a:noFill/>
                          <a:ln w="19050" cap="rnd">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wps:wsp>
                        <wps:cNvPr id="25" name="Rectangle 897"/>
                        <wps:cNvSpPr>
                          <a:spLocks noChangeArrowheads="1"/>
                        </wps:cNvSpPr>
                        <wps:spPr bwMode="auto">
                          <a:xfrm>
                            <a:off x="2671805" y="219547"/>
                            <a:ext cx="273537" cy="284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97F116" w14:textId="77777777" w:rsidR="00241E14" w:rsidRPr="00AF7630" w:rsidRDefault="00241E14" w:rsidP="00EA5E91">
                              <w:pPr>
                                <w:jc w:val="center"/>
                                <w:rPr>
                                  <w:b/>
                                  <w:sz w:val="22"/>
                                </w:rPr>
                              </w:pPr>
                              <w:r w:rsidRPr="00AF7630">
                                <w:rPr>
                                  <w:rFonts w:ascii="Arial" w:hAnsi="Arial" w:cs="Arial"/>
                                  <w:b/>
                                  <w:color w:val="000000"/>
                                  <w:sz w:val="17"/>
                                  <w:szCs w:val="18"/>
                                </w:rPr>
                                <w:t>NOI</w:t>
                              </w:r>
                            </w:p>
                          </w:txbxContent>
                        </wps:txbx>
                        <wps:bodyPr rot="0" vert="horz" wrap="square" lIns="0" tIns="0" rIns="0" bIns="0" anchor="t" anchorCtr="0" upright="1">
                          <a:noAutofit/>
                        </wps:bodyPr>
                      </wps:wsp>
                      <wps:wsp>
                        <wps:cNvPr id="26" name="Line 898"/>
                        <wps:cNvCnPr/>
                        <wps:spPr bwMode="auto">
                          <a:xfrm flipV="1">
                            <a:off x="2815951" y="755549"/>
                            <a:ext cx="1251912" cy="1511099"/>
                          </a:xfrm>
                          <a:prstGeom prst="line">
                            <a:avLst/>
                          </a:prstGeom>
                          <a:noFill/>
                          <a:ln w="9" cap="rnd">
                            <a:solidFill>
                              <a:srgbClr val="000000"/>
                            </a:solidFill>
                            <a:round/>
                            <a:headEnd/>
                            <a:tailEnd/>
                          </a:ln>
                          <a:extLst>
                            <a:ext uri="{909E8E84-426E-40DD-AFC4-6F175D3DCCD1}">
                              <a14:hiddenFill xmlns:a14="http://schemas.microsoft.com/office/drawing/2010/main">
                                <a:noFill/>
                              </a14:hiddenFill>
                            </a:ext>
                          </a:extLst>
                        </wps:spPr>
                        <wps:bodyPr/>
                      </wps:wsp>
                      <wps:wsp>
                        <wps:cNvPr id="28" name="Rectangle 899"/>
                        <wps:cNvSpPr>
                          <a:spLocks noChangeArrowheads="1"/>
                        </wps:cNvSpPr>
                        <wps:spPr bwMode="auto">
                          <a:xfrm>
                            <a:off x="3386292" y="2371220"/>
                            <a:ext cx="535723" cy="32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B8F2F2" w14:textId="77777777" w:rsidR="00241E14" w:rsidRPr="00AF7630" w:rsidRDefault="00241E14" w:rsidP="00EA5E91">
                              <w:pPr>
                                <w:jc w:val="center"/>
                                <w:rPr>
                                  <w:sz w:val="22"/>
                                </w:rPr>
                              </w:pPr>
                              <w:r w:rsidRPr="00AF7630">
                                <w:rPr>
                                  <w:rFonts w:ascii="Arial" w:hAnsi="Arial" w:cs="Arial"/>
                                  <w:color w:val="000000"/>
                                  <w:sz w:val="15"/>
                                  <w:szCs w:val="16"/>
                                </w:rPr>
                                <w:t>Current Price</w:t>
                              </w:r>
                            </w:p>
                          </w:txbxContent>
                        </wps:txbx>
                        <wps:bodyPr rot="0" vert="horz" wrap="square" lIns="0" tIns="0" rIns="0" bIns="0" anchor="t" anchorCtr="0" upright="1">
                          <a:noAutofit/>
                        </wps:bodyPr>
                      </wps:wsp>
                      <wps:wsp>
                        <wps:cNvPr id="29" name="Freeform 900"/>
                        <wps:cNvSpPr>
                          <a:spLocks noEditPoints="1"/>
                        </wps:cNvSpPr>
                        <wps:spPr bwMode="auto">
                          <a:xfrm>
                            <a:off x="3557110" y="1395576"/>
                            <a:ext cx="5675" cy="911039"/>
                          </a:xfrm>
                          <a:custGeom>
                            <a:avLst/>
                            <a:gdLst>
                              <a:gd name="T0" fmla="*/ 0 w 29"/>
                              <a:gd name="T1" fmla="*/ 87 h 4825"/>
                              <a:gd name="T2" fmla="*/ 25 w 29"/>
                              <a:gd name="T3" fmla="*/ 187 h 4825"/>
                              <a:gd name="T4" fmla="*/ 0 w 29"/>
                              <a:gd name="T5" fmla="*/ 187 h 4825"/>
                              <a:gd name="T6" fmla="*/ 25 w 29"/>
                              <a:gd name="T7" fmla="*/ 437 h 4825"/>
                              <a:gd name="T8" fmla="*/ 13 w 29"/>
                              <a:gd name="T9" fmla="*/ 350 h 4825"/>
                              <a:gd name="T10" fmla="*/ 13 w 29"/>
                              <a:gd name="T11" fmla="*/ 625 h 4825"/>
                              <a:gd name="T12" fmla="*/ 25 w 29"/>
                              <a:gd name="T13" fmla="*/ 537 h 4825"/>
                              <a:gd name="T14" fmla="*/ 1 w 29"/>
                              <a:gd name="T15" fmla="*/ 787 h 4825"/>
                              <a:gd name="T16" fmla="*/ 26 w 29"/>
                              <a:gd name="T17" fmla="*/ 887 h 4825"/>
                              <a:gd name="T18" fmla="*/ 1 w 29"/>
                              <a:gd name="T19" fmla="*/ 887 h 4825"/>
                              <a:gd name="T20" fmla="*/ 26 w 29"/>
                              <a:gd name="T21" fmla="*/ 1137 h 4825"/>
                              <a:gd name="T22" fmla="*/ 13 w 29"/>
                              <a:gd name="T23" fmla="*/ 1050 h 4825"/>
                              <a:gd name="T24" fmla="*/ 14 w 29"/>
                              <a:gd name="T25" fmla="*/ 1325 h 4825"/>
                              <a:gd name="T26" fmla="*/ 26 w 29"/>
                              <a:gd name="T27" fmla="*/ 1237 h 4825"/>
                              <a:gd name="T28" fmla="*/ 1 w 29"/>
                              <a:gd name="T29" fmla="*/ 1487 h 4825"/>
                              <a:gd name="T30" fmla="*/ 26 w 29"/>
                              <a:gd name="T31" fmla="*/ 1587 h 4825"/>
                              <a:gd name="T32" fmla="*/ 1 w 29"/>
                              <a:gd name="T33" fmla="*/ 1587 h 4825"/>
                              <a:gd name="T34" fmla="*/ 27 w 29"/>
                              <a:gd name="T35" fmla="*/ 1837 h 4825"/>
                              <a:gd name="T36" fmla="*/ 14 w 29"/>
                              <a:gd name="T37" fmla="*/ 1750 h 4825"/>
                              <a:gd name="T38" fmla="*/ 14 w 29"/>
                              <a:gd name="T39" fmla="*/ 2025 h 4825"/>
                              <a:gd name="T40" fmla="*/ 27 w 29"/>
                              <a:gd name="T41" fmla="*/ 1937 h 4825"/>
                              <a:gd name="T42" fmla="*/ 2 w 29"/>
                              <a:gd name="T43" fmla="*/ 2187 h 4825"/>
                              <a:gd name="T44" fmla="*/ 27 w 29"/>
                              <a:gd name="T45" fmla="*/ 2287 h 4825"/>
                              <a:gd name="T46" fmla="*/ 2 w 29"/>
                              <a:gd name="T47" fmla="*/ 2287 h 4825"/>
                              <a:gd name="T48" fmla="*/ 27 w 29"/>
                              <a:gd name="T49" fmla="*/ 2537 h 4825"/>
                              <a:gd name="T50" fmla="*/ 15 w 29"/>
                              <a:gd name="T51" fmla="*/ 2450 h 4825"/>
                              <a:gd name="T52" fmla="*/ 15 w 29"/>
                              <a:gd name="T53" fmla="*/ 2725 h 4825"/>
                              <a:gd name="T54" fmla="*/ 27 w 29"/>
                              <a:gd name="T55" fmla="*/ 2637 h 4825"/>
                              <a:gd name="T56" fmla="*/ 2 w 29"/>
                              <a:gd name="T57" fmla="*/ 2887 h 4825"/>
                              <a:gd name="T58" fmla="*/ 28 w 29"/>
                              <a:gd name="T59" fmla="*/ 2987 h 4825"/>
                              <a:gd name="T60" fmla="*/ 3 w 29"/>
                              <a:gd name="T61" fmla="*/ 2987 h 4825"/>
                              <a:gd name="T62" fmla="*/ 28 w 29"/>
                              <a:gd name="T63" fmla="*/ 3237 h 4825"/>
                              <a:gd name="T64" fmla="*/ 15 w 29"/>
                              <a:gd name="T65" fmla="*/ 3150 h 4825"/>
                              <a:gd name="T66" fmla="*/ 15 w 29"/>
                              <a:gd name="T67" fmla="*/ 3425 h 4825"/>
                              <a:gd name="T68" fmla="*/ 28 w 29"/>
                              <a:gd name="T69" fmla="*/ 3337 h 4825"/>
                              <a:gd name="T70" fmla="*/ 3 w 29"/>
                              <a:gd name="T71" fmla="*/ 3587 h 4825"/>
                              <a:gd name="T72" fmla="*/ 28 w 29"/>
                              <a:gd name="T73" fmla="*/ 3687 h 4825"/>
                              <a:gd name="T74" fmla="*/ 3 w 29"/>
                              <a:gd name="T75" fmla="*/ 3687 h 4825"/>
                              <a:gd name="T76" fmla="*/ 28 w 29"/>
                              <a:gd name="T77" fmla="*/ 3937 h 4825"/>
                              <a:gd name="T78" fmla="*/ 16 w 29"/>
                              <a:gd name="T79" fmla="*/ 3850 h 4825"/>
                              <a:gd name="T80" fmla="*/ 16 w 29"/>
                              <a:gd name="T81" fmla="*/ 4125 h 4825"/>
                              <a:gd name="T82" fmla="*/ 28 w 29"/>
                              <a:gd name="T83" fmla="*/ 4037 h 4825"/>
                              <a:gd name="T84" fmla="*/ 4 w 29"/>
                              <a:gd name="T85" fmla="*/ 4287 h 4825"/>
                              <a:gd name="T86" fmla="*/ 29 w 29"/>
                              <a:gd name="T87" fmla="*/ 4387 h 4825"/>
                              <a:gd name="T88" fmla="*/ 4 w 29"/>
                              <a:gd name="T89" fmla="*/ 4387 h 4825"/>
                              <a:gd name="T90" fmla="*/ 29 w 29"/>
                              <a:gd name="T91" fmla="*/ 4637 h 4825"/>
                              <a:gd name="T92" fmla="*/ 16 w 29"/>
                              <a:gd name="T93" fmla="*/ 4550 h 4825"/>
                              <a:gd name="T94" fmla="*/ 17 w 29"/>
                              <a:gd name="T95" fmla="*/ 4825 h 4825"/>
                              <a:gd name="T96" fmla="*/ 29 w 29"/>
                              <a:gd name="T97" fmla="*/ 4737 h 48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29" h="4825">
                                <a:moveTo>
                                  <a:pt x="25" y="12"/>
                                </a:moveTo>
                                <a:lnTo>
                                  <a:pt x="25" y="87"/>
                                </a:lnTo>
                                <a:cubicBezTo>
                                  <a:pt x="25" y="94"/>
                                  <a:pt x="19" y="100"/>
                                  <a:pt x="13" y="100"/>
                                </a:cubicBezTo>
                                <a:cubicBezTo>
                                  <a:pt x="6" y="100"/>
                                  <a:pt x="0" y="94"/>
                                  <a:pt x="0" y="87"/>
                                </a:cubicBezTo>
                                <a:lnTo>
                                  <a:pt x="0" y="12"/>
                                </a:lnTo>
                                <a:cubicBezTo>
                                  <a:pt x="0" y="6"/>
                                  <a:pt x="6" y="0"/>
                                  <a:pt x="12" y="0"/>
                                </a:cubicBezTo>
                                <a:cubicBezTo>
                                  <a:pt x="19" y="0"/>
                                  <a:pt x="25" y="6"/>
                                  <a:pt x="25" y="12"/>
                                </a:cubicBezTo>
                                <a:close/>
                                <a:moveTo>
                                  <a:pt x="25" y="187"/>
                                </a:moveTo>
                                <a:lnTo>
                                  <a:pt x="25" y="262"/>
                                </a:lnTo>
                                <a:cubicBezTo>
                                  <a:pt x="25" y="269"/>
                                  <a:pt x="20" y="275"/>
                                  <a:pt x="13" y="275"/>
                                </a:cubicBezTo>
                                <a:cubicBezTo>
                                  <a:pt x="6" y="275"/>
                                  <a:pt x="0" y="269"/>
                                  <a:pt x="0" y="262"/>
                                </a:cubicBezTo>
                                <a:lnTo>
                                  <a:pt x="0" y="187"/>
                                </a:lnTo>
                                <a:cubicBezTo>
                                  <a:pt x="0" y="181"/>
                                  <a:pt x="6" y="175"/>
                                  <a:pt x="13" y="175"/>
                                </a:cubicBezTo>
                                <a:cubicBezTo>
                                  <a:pt x="20" y="175"/>
                                  <a:pt x="25" y="181"/>
                                  <a:pt x="25" y="187"/>
                                </a:cubicBezTo>
                                <a:close/>
                                <a:moveTo>
                                  <a:pt x="25" y="362"/>
                                </a:moveTo>
                                <a:lnTo>
                                  <a:pt x="25" y="437"/>
                                </a:lnTo>
                                <a:cubicBezTo>
                                  <a:pt x="25" y="444"/>
                                  <a:pt x="20" y="450"/>
                                  <a:pt x="13" y="450"/>
                                </a:cubicBezTo>
                                <a:cubicBezTo>
                                  <a:pt x="6" y="450"/>
                                  <a:pt x="0" y="444"/>
                                  <a:pt x="0" y="437"/>
                                </a:cubicBezTo>
                                <a:lnTo>
                                  <a:pt x="0" y="362"/>
                                </a:lnTo>
                                <a:cubicBezTo>
                                  <a:pt x="0" y="356"/>
                                  <a:pt x="6" y="350"/>
                                  <a:pt x="13" y="350"/>
                                </a:cubicBezTo>
                                <a:cubicBezTo>
                                  <a:pt x="20" y="350"/>
                                  <a:pt x="25" y="356"/>
                                  <a:pt x="25" y="362"/>
                                </a:cubicBezTo>
                                <a:close/>
                                <a:moveTo>
                                  <a:pt x="25" y="537"/>
                                </a:moveTo>
                                <a:lnTo>
                                  <a:pt x="25" y="612"/>
                                </a:lnTo>
                                <a:cubicBezTo>
                                  <a:pt x="25" y="619"/>
                                  <a:pt x="20" y="625"/>
                                  <a:pt x="13" y="625"/>
                                </a:cubicBezTo>
                                <a:cubicBezTo>
                                  <a:pt x="6" y="625"/>
                                  <a:pt x="0" y="619"/>
                                  <a:pt x="0" y="612"/>
                                </a:cubicBezTo>
                                <a:lnTo>
                                  <a:pt x="0" y="537"/>
                                </a:lnTo>
                                <a:cubicBezTo>
                                  <a:pt x="0" y="531"/>
                                  <a:pt x="6" y="525"/>
                                  <a:pt x="13" y="525"/>
                                </a:cubicBezTo>
                                <a:cubicBezTo>
                                  <a:pt x="20" y="525"/>
                                  <a:pt x="25" y="531"/>
                                  <a:pt x="25" y="537"/>
                                </a:cubicBezTo>
                                <a:close/>
                                <a:moveTo>
                                  <a:pt x="26" y="712"/>
                                </a:moveTo>
                                <a:lnTo>
                                  <a:pt x="26" y="787"/>
                                </a:lnTo>
                                <a:cubicBezTo>
                                  <a:pt x="26" y="794"/>
                                  <a:pt x="20" y="800"/>
                                  <a:pt x="13" y="800"/>
                                </a:cubicBezTo>
                                <a:cubicBezTo>
                                  <a:pt x="6" y="800"/>
                                  <a:pt x="1" y="794"/>
                                  <a:pt x="1" y="787"/>
                                </a:cubicBezTo>
                                <a:lnTo>
                                  <a:pt x="1" y="712"/>
                                </a:lnTo>
                                <a:cubicBezTo>
                                  <a:pt x="1" y="706"/>
                                  <a:pt x="6" y="700"/>
                                  <a:pt x="13" y="700"/>
                                </a:cubicBezTo>
                                <a:cubicBezTo>
                                  <a:pt x="20" y="700"/>
                                  <a:pt x="26" y="706"/>
                                  <a:pt x="26" y="712"/>
                                </a:cubicBezTo>
                                <a:close/>
                                <a:moveTo>
                                  <a:pt x="26" y="887"/>
                                </a:moveTo>
                                <a:lnTo>
                                  <a:pt x="26" y="962"/>
                                </a:lnTo>
                                <a:cubicBezTo>
                                  <a:pt x="26" y="969"/>
                                  <a:pt x="20" y="975"/>
                                  <a:pt x="13" y="975"/>
                                </a:cubicBezTo>
                                <a:cubicBezTo>
                                  <a:pt x="6" y="975"/>
                                  <a:pt x="1" y="969"/>
                                  <a:pt x="1" y="962"/>
                                </a:cubicBezTo>
                                <a:lnTo>
                                  <a:pt x="1" y="887"/>
                                </a:lnTo>
                                <a:cubicBezTo>
                                  <a:pt x="1" y="881"/>
                                  <a:pt x="6" y="875"/>
                                  <a:pt x="13" y="875"/>
                                </a:cubicBezTo>
                                <a:cubicBezTo>
                                  <a:pt x="20" y="875"/>
                                  <a:pt x="26" y="881"/>
                                  <a:pt x="26" y="887"/>
                                </a:cubicBezTo>
                                <a:close/>
                                <a:moveTo>
                                  <a:pt x="26" y="1062"/>
                                </a:moveTo>
                                <a:lnTo>
                                  <a:pt x="26" y="1137"/>
                                </a:lnTo>
                                <a:cubicBezTo>
                                  <a:pt x="26" y="1144"/>
                                  <a:pt x="20" y="1150"/>
                                  <a:pt x="13" y="1150"/>
                                </a:cubicBezTo>
                                <a:cubicBezTo>
                                  <a:pt x="7" y="1150"/>
                                  <a:pt x="1" y="1144"/>
                                  <a:pt x="1" y="1137"/>
                                </a:cubicBezTo>
                                <a:lnTo>
                                  <a:pt x="1" y="1062"/>
                                </a:lnTo>
                                <a:cubicBezTo>
                                  <a:pt x="1" y="1056"/>
                                  <a:pt x="6" y="1050"/>
                                  <a:pt x="13" y="1050"/>
                                </a:cubicBezTo>
                                <a:cubicBezTo>
                                  <a:pt x="20" y="1050"/>
                                  <a:pt x="26" y="1056"/>
                                  <a:pt x="26" y="1062"/>
                                </a:cubicBezTo>
                                <a:close/>
                                <a:moveTo>
                                  <a:pt x="26" y="1237"/>
                                </a:moveTo>
                                <a:lnTo>
                                  <a:pt x="26" y="1312"/>
                                </a:lnTo>
                                <a:cubicBezTo>
                                  <a:pt x="26" y="1319"/>
                                  <a:pt x="21" y="1325"/>
                                  <a:pt x="14" y="1325"/>
                                </a:cubicBezTo>
                                <a:cubicBezTo>
                                  <a:pt x="7" y="1325"/>
                                  <a:pt x="1" y="1319"/>
                                  <a:pt x="1" y="1312"/>
                                </a:cubicBezTo>
                                <a:lnTo>
                                  <a:pt x="1" y="1237"/>
                                </a:lnTo>
                                <a:cubicBezTo>
                                  <a:pt x="1" y="1231"/>
                                  <a:pt x="7" y="1225"/>
                                  <a:pt x="14" y="1225"/>
                                </a:cubicBezTo>
                                <a:cubicBezTo>
                                  <a:pt x="20" y="1225"/>
                                  <a:pt x="26" y="1231"/>
                                  <a:pt x="26" y="1237"/>
                                </a:cubicBezTo>
                                <a:close/>
                                <a:moveTo>
                                  <a:pt x="26" y="1412"/>
                                </a:moveTo>
                                <a:lnTo>
                                  <a:pt x="26" y="1487"/>
                                </a:lnTo>
                                <a:cubicBezTo>
                                  <a:pt x="26" y="1494"/>
                                  <a:pt x="21" y="1500"/>
                                  <a:pt x="14" y="1500"/>
                                </a:cubicBezTo>
                                <a:cubicBezTo>
                                  <a:pt x="7" y="1500"/>
                                  <a:pt x="1" y="1494"/>
                                  <a:pt x="1" y="1487"/>
                                </a:cubicBezTo>
                                <a:lnTo>
                                  <a:pt x="1" y="1412"/>
                                </a:lnTo>
                                <a:cubicBezTo>
                                  <a:pt x="1" y="1406"/>
                                  <a:pt x="7" y="1400"/>
                                  <a:pt x="14" y="1400"/>
                                </a:cubicBezTo>
                                <a:cubicBezTo>
                                  <a:pt x="21" y="1400"/>
                                  <a:pt x="26" y="1406"/>
                                  <a:pt x="26" y="1412"/>
                                </a:cubicBezTo>
                                <a:close/>
                                <a:moveTo>
                                  <a:pt x="26" y="1587"/>
                                </a:moveTo>
                                <a:lnTo>
                                  <a:pt x="26" y="1662"/>
                                </a:lnTo>
                                <a:cubicBezTo>
                                  <a:pt x="26" y="1669"/>
                                  <a:pt x="21" y="1675"/>
                                  <a:pt x="14" y="1675"/>
                                </a:cubicBezTo>
                                <a:cubicBezTo>
                                  <a:pt x="7" y="1675"/>
                                  <a:pt x="1" y="1669"/>
                                  <a:pt x="1" y="1662"/>
                                </a:cubicBezTo>
                                <a:lnTo>
                                  <a:pt x="1" y="1587"/>
                                </a:lnTo>
                                <a:cubicBezTo>
                                  <a:pt x="1" y="1581"/>
                                  <a:pt x="7" y="1575"/>
                                  <a:pt x="14" y="1575"/>
                                </a:cubicBezTo>
                                <a:cubicBezTo>
                                  <a:pt x="21" y="1575"/>
                                  <a:pt x="26" y="1581"/>
                                  <a:pt x="26" y="1587"/>
                                </a:cubicBezTo>
                                <a:close/>
                                <a:moveTo>
                                  <a:pt x="26" y="1762"/>
                                </a:moveTo>
                                <a:lnTo>
                                  <a:pt x="27" y="1837"/>
                                </a:lnTo>
                                <a:cubicBezTo>
                                  <a:pt x="27" y="1844"/>
                                  <a:pt x="21" y="1850"/>
                                  <a:pt x="14" y="1850"/>
                                </a:cubicBezTo>
                                <a:cubicBezTo>
                                  <a:pt x="7" y="1850"/>
                                  <a:pt x="2" y="1844"/>
                                  <a:pt x="2" y="1837"/>
                                </a:cubicBezTo>
                                <a:lnTo>
                                  <a:pt x="1" y="1762"/>
                                </a:lnTo>
                                <a:cubicBezTo>
                                  <a:pt x="1" y="1756"/>
                                  <a:pt x="7" y="1750"/>
                                  <a:pt x="14" y="1750"/>
                                </a:cubicBezTo>
                                <a:cubicBezTo>
                                  <a:pt x="21" y="1750"/>
                                  <a:pt x="26" y="1756"/>
                                  <a:pt x="26" y="1762"/>
                                </a:cubicBezTo>
                                <a:close/>
                                <a:moveTo>
                                  <a:pt x="27" y="1937"/>
                                </a:moveTo>
                                <a:lnTo>
                                  <a:pt x="27" y="2012"/>
                                </a:lnTo>
                                <a:cubicBezTo>
                                  <a:pt x="27" y="2019"/>
                                  <a:pt x="21" y="2025"/>
                                  <a:pt x="14" y="2025"/>
                                </a:cubicBezTo>
                                <a:cubicBezTo>
                                  <a:pt x="7" y="2025"/>
                                  <a:pt x="2" y="2019"/>
                                  <a:pt x="2" y="2012"/>
                                </a:cubicBezTo>
                                <a:lnTo>
                                  <a:pt x="2" y="1937"/>
                                </a:lnTo>
                                <a:cubicBezTo>
                                  <a:pt x="2" y="1931"/>
                                  <a:pt x="7" y="1925"/>
                                  <a:pt x="14" y="1925"/>
                                </a:cubicBezTo>
                                <a:cubicBezTo>
                                  <a:pt x="21" y="1925"/>
                                  <a:pt x="27" y="1931"/>
                                  <a:pt x="27" y="1937"/>
                                </a:cubicBezTo>
                                <a:close/>
                                <a:moveTo>
                                  <a:pt x="27" y="2112"/>
                                </a:moveTo>
                                <a:lnTo>
                                  <a:pt x="27" y="2187"/>
                                </a:lnTo>
                                <a:cubicBezTo>
                                  <a:pt x="27" y="2194"/>
                                  <a:pt x="21" y="2200"/>
                                  <a:pt x="14" y="2200"/>
                                </a:cubicBezTo>
                                <a:cubicBezTo>
                                  <a:pt x="7" y="2200"/>
                                  <a:pt x="2" y="2194"/>
                                  <a:pt x="2" y="2187"/>
                                </a:cubicBezTo>
                                <a:lnTo>
                                  <a:pt x="2" y="2112"/>
                                </a:lnTo>
                                <a:cubicBezTo>
                                  <a:pt x="2" y="2106"/>
                                  <a:pt x="7" y="2100"/>
                                  <a:pt x="14" y="2100"/>
                                </a:cubicBezTo>
                                <a:cubicBezTo>
                                  <a:pt x="21" y="2100"/>
                                  <a:pt x="27" y="2106"/>
                                  <a:pt x="27" y="2112"/>
                                </a:cubicBezTo>
                                <a:close/>
                                <a:moveTo>
                                  <a:pt x="27" y="2287"/>
                                </a:moveTo>
                                <a:lnTo>
                                  <a:pt x="27" y="2362"/>
                                </a:lnTo>
                                <a:cubicBezTo>
                                  <a:pt x="27" y="2369"/>
                                  <a:pt x="21" y="2375"/>
                                  <a:pt x="14" y="2375"/>
                                </a:cubicBezTo>
                                <a:cubicBezTo>
                                  <a:pt x="8" y="2375"/>
                                  <a:pt x="2" y="2369"/>
                                  <a:pt x="2" y="2362"/>
                                </a:cubicBezTo>
                                <a:lnTo>
                                  <a:pt x="2" y="2287"/>
                                </a:lnTo>
                                <a:cubicBezTo>
                                  <a:pt x="2" y="2281"/>
                                  <a:pt x="8" y="2275"/>
                                  <a:pt x="14" y="2275"/>
                                </a:cubicBezTo>
                                <a:cubicBezTo>
                                  <a:pt x="21" y="2275"/>
                                  <a:pt x="27" y="2281"/>
                                  <a:pt x="27" y="2287"/>
                                </a:cubicBezTo>
                                <a:close/>
                                <a:moveTo>
                                  <a:pt x="27" y="2462"/>
                                </a:moveTo>
                                <a:lnTo>
                                  <a:pt x="27" y="2537"/>
                                </a:lnTo>
                                <a:cubicBezTo>
                                  <a:pt x="27" y="2544"/>
                                  <a:pt x="22" y="2550"/>
                                  <a:pt x="15" y="2550"/>
                                </a:cubicBezTo>
                                <a:cubicBezTo>
                                  <a:pt x="8" y="2550"/>
                                  <a:pt x="2" y="2544"/>
                                  <a:pt x="2" y="2537"/>
                                </a:cubicBezTo>
                                <a:lnTo>
                                  <a:pt x="2" y="2462"/>
                                </a:lnTo>
                                <a:cubicBezTo>
                                  <a:pt x="2" y="2456"/>
                                  <a:pt x="8" y="2450"/>
                                  <a:pt x="15" y="2450"/>
                                </a:cubicBezTo>
                                <a:cubicBezTo>
                                  <a:pt x="21" y="2450"/>
                                  <a:pt x="27" y="2456"/>
                                  <a:pt x="27" y="2462"/>
                                </a:cubicBezTo>
                                <a:close/>
                                <a:moveTo>
                                  <a:pt x="27" y="2637"/>
                                </a:moveTo>
                                <a:lnTo>
                                  <a:pt x="27" y="2712"/>
                                </a:lnTo>
                                <a:cubicBezTo>
                                  <a:pt x="27" y="2719"/>
                                  <a:pt x="22" y="2725"/>
                                  <a:pt x="15" y="2725"/>
                                </a:cubicBezTo>
                                <a:cubicBezTo>
                                  <a:pt x="8" y="2725"/>
                                  <a:pt x="2" y="2719"/>
                                  <a:pt x="2" y="2712"/>
                                </a:cubicBezTo>
                                <a:lnTo>
                                  <a:pt x="2" y="2637"/>
                                </a:lnTo>
                                <a:cubicBezTo>
                                  <a:pt x="2" y="2631"/>
                                  <a:pt x="8" y="2625"/>
                                  <a:pt x="15" y="2625"/>
                                </a:cubicBezTo>
                                <a:cubicBezTo>
                                  <a:pt x="22" y="2625"/>
                                  <a:pt x="27" y="2631"/>
                                  <a:pt x="27" y="2637"/>
                                </a:cubicBezTo>
                                <a:close/>
                                <a:moveTo>
                                  <a:pt x="27" y="2812"/>
                                </a:moveTo>
                                <a:lnTo>
                                  <a:pt x="27" y="2887"/>
                                </a:lnTo>
                                <a:cubicBezTo>
                                  <a:pt x="27" y="2894"/>
                                  <a:pt x="22" y="2900"/>
                                  <a:pt x="15" y="2900"/>
                                </a:cubicBezTo>
                                <a:cubicBezTo>
                                  <a:pt x="8" y="2900"/>
                                  <a:pt x="2" y="2894"/>
                                  <a:pt x="2" y="2887"/>
                                </a:cubicBezTo>
                                <a:lnTo>
                                  <a:pt x="2" y="2812"/>
                                </a:lnTo>
                                <a:cubicBezTo>
                                  <a:pt x="2" y="2806"/>
                                  <a:pt x="8" y="2800"/>
                                  <a:pt x="15" y="2800"/>
                                </a:cubicBezTo>
                                <a:cubicBezTo>
                                  <a:pt x="22" y="2800"/>
                                  <a:pt x="27" y="2806"/>
                                  <a:pt x="27" y="2812"/>
                                </a:cubicBezTo>
                                <a:close/>
                                <a:moveTo>
                                  <a:pt x="28" y="2987"/>
                                </a:moveTo>
                                <a:lnTo>
                                  <a:pt x="28" y="3062"/>
                                </a:lnTo>
                                <a:cubicBezTo>
                                  <a:pt x="28" y="3069"/>
                                  <a:pt x="22" y="3075"/>
                                  <a:pt x="15" y="3075"/>
                                </a:cubicBezTo>
                                <a:cubicBezTo>
                                  <a:pt x="8" y="3075"/>
                                  <a:pt x="3" y="3069"/>
                                  <a:pt x="3" y="3062"/>
                                </a:cubicBezTo>
                                <a:lnTo>
                                  <a:pt x="3" y="2987"/>
                                </a:lnTo>
                                <a:cubicBezTo>
                                  <a:pt x="3" y="2981"/>
                                  <a:pt x="8" y="2975"/>
                                  <a:pt x="15" y="2975"/>
                                </a:cubicBezTo>
                                <a:cubicBezTo>
                                  <a:pt x="22" y="2975"/>
                                  <a:pt x="28" y="2981"/>
                                  <a:pt x="28" y="2987"/>
                                </a:cubicBezTo>
                                <a:close/>
                                <a:moveTo>
                                  <a:pt x="28" y="3162"/>
                                </a:moveTo>
                                <a:lnTo>
                                  <a:pt x="28" y="3237"/>
                                </a:lnTo>
                                <a:cubicBezTo>
                                  <a:pt x="28" y="3244"/>
                                  <a:pt x="22" y="3250"/>
                                  <a:pt x="15" y="3250"/>
                                </a:cubicBezTo>
                                <a:cubicBezTo>
                                  <a:pt x="8" y="3250"/>
                                  <a:pt x="3" y="3244"/>
                                  <a:pt x="3" y="3237"/>
                                </a:cubicBezTo>
                                <a:lnTo>
                                  <a:pt x="3" y="3162"/>
                                </a:lnTo>
                                <a:cubicBezTo>
                                  <a:pt x="3" y="3156"/>
                                  <a:pt x="8" y="3150"/>
                                  <a:pt x="15" y="3150"/>
                                </a:cubicBezTo>
                                <a:cubicBezTo>
                                  <a:pt x="22" y="3150"/>
                                  <a:pt x="28" y="3156"/>
                                  <a:pt x="28" y="3162"/>
                                </a:cubicBezTo>
                                <a:close/>
                                <a:moveTo>
                                  <a:pt x="28" y="3337"/>
                                </a:moveTo>
                                <a:lnTo>
                                  <a:pt x="28" y="3412"/>
                                </a:lnTo>
                                <a:cubicBezTo>
                                  <a:pt x="28" y="3419"/>
                                  <a:pt x="22" y="3425"/>
                                  <a:pt x="15" y="3425"/>
                                </a:cubicBezTo>
                                <a:cubicBezTo>
                                  <a:pt x="9" y="3425"/>
                                  <a:pt x="3" y="3419"/>
                                  <a:pt x="3" y="3412"/>
                                </a:cubicBezTo>
                                <a:lnTo>
                                  <a:pt x="3" y="3337"/>
                                </a:lnTo>
                                <a:cubicBezTo>
                                  <a:pt x="3" y="3331"/>
                                  <a:pt x="8" y="3325"/>
                                  <a:pt x="15" y="3325"/>
                                </a:cubicBezTo>
                                <a:cubicBezTo>
                                  <a:pt x="22" y="3325"/>
                                  <a:pt x="28" y="3331"/>
                                  <a:pt x="28" y="3337"/>
                                </a:cubicBezTo>
                                <a:close/>
                                <a:moveTo>
                                  <a:pt x="28" y="3512"/>
                                </a:moveTo>
                                <a:lnTo>
                                  <a:pt x="28" y="3587"/>
                                </a:lnTo>
                                <a:cubicBezTo>
                                  <a:pt x="28" y="3594"/>
                                  <a:pt x="22" y="3600"/>
                                  <a:pt x="16" y="3600"/>
                                </a:cubicBezTo>
                                <a:cubicBezTo>
                                  <a:pt x="9" y="3600"/>
                                  <a:pt x="3" y="3594"/>
                                  <a:pt x="3" y="3587"/>
                                </a:cubicBezTo>
                                <a:lnTo>
                                  <a:pt x="3" y="3512"/>
                                </a:lnTo>
                                <a:cubicBezTo>
                                  <a:pt x="3" y="3506"/>
                                  <a:pt x="9" y="3500"/>
                                  <a:pt x="15" y="3500"/>
                                </a:cubicBezTo>
                                <a:cubicBezTo>
                                  <a:pt x="22" y="3500"/>
                                  <a:pt x="28" y="3506"/>
                                  <a:pt x="28" y="3512"/>
                                </a:cubicBezTo>
                                <a:close/>
                                <a:moveTo>
                                  <a:pt x="28" y="3687"/>
                                </a:moveTo>
                                <a:lnTo>
                                  <a:pt x="28" y="3762"/>
                                </a:lnTo>
                                <a:cubicBezTo>
                                  <a:pt x="28" y="3769"/>
                                  <a:pt x="23" y="3775"/>
                                  <a:pt x="16" y="3775"/>
                                </a:cubicBezTo>
                                <a:cubicBezTo>
                                  <a:pt x="9" y="3775"/>
                                  <a:pt x="3" y="3769"/>
                                  <a:pt x="3" y="3762"/>
                                </a:cubicBezTo>
                                <a:lnTo>
                                  <a:pt x="3" y="3687"/>
                                </a:lnTo>
                                <a:cubicBezTo>
                                  <a:pt x="3" y="3681"/>
                                  <a:pt x="9" y="3675"/>
                                  <a:pt x="16" y="3675"/>
                                </a:cubicBezTo>
                                <a:cubicBezTo>
                                  <a:pt x="23" y="3675"/>
                                  <a:pt x="28" y="3681"/>
                                  <a:pt x="28" y="3687"/>
                                </a:cubicBezTo>
                                <a:close/>
                                <a:moveTo>
                                  <a:pt x="28" y="3862"/>
                                </a:moveTo>
                                <a:lnTo>
                                  <a:pt x="28" y="3937"/>
                                </a:lnTo>
                                <a:cubicBezTo>
                                  <a:pt x="28" y="3944"/>
                                  <a:pt x="23" y="3950"/>
                                  <a:pt x="16" y="3950"/>
                                </a:cubicBezTo>
                                <a:cubicBezTo>
                                  <a:pt x="9" y="3950"/>
                                  <a:pt x="3" y="3944"/>
                                  <a:pt x="3" y="3937"/>
                                </a:cubicBezTo>
                                <a:lnTo>
                                  <a:pt x="3" y="3862"/>
                                </a:lnTo>
                                <a:cubicBezTo>
                                  <a:pt x="3" y="3856"/>
                                  <a:pt x="9" y="3850"/>
                                  <a:pt x="16" y="3850"/>
                                </a:cubicBezTo>
                                <a:cubicBezTo>
                                  <a:pt x="23" y="3850"/>
                                  <a:pt x="28" y="3856"/>
                                  <a:pt x="28" y="3862"/>
                                </a:cubicBezTo>
                                <a:close/>
                                <a:moveTo>
                                  <a:pt x="28" y="4037"/>
                                </a:moveTo>
                                <a:lnTo>
                                  <a:pt x="29" y="4112"/>
                                </a:lnTo>
                                <a:cubicBezTo>
                                  <a:pt x="29" y="4119"/>
                                  <a:pt x="23" y="4125"/>
                                  <a:pt x="16" y="4125"/>
                                </a:cubicBezTo>
                                <a:cubicBezTo>
                                  <a:pt x="9" y="4125"/>
                                  <a:pt x="4" y="4119"/>
                                  <a:pt x="4" y="4112"/>
                                </a:cubicBezTo>
                                <a:lnTo>
                                  <a:pt x="3" y="4037"/>
                                </a:lnTo>
                                <a:cubicBezTo>
                                  <a:pt x="3" y="4031"/>
                                  <a:pt x="9" y="4025"/>
                                  <a:pt x="16" y="4025"/>
                                </a:cubicBezTo>
                                <a:cubicBezTo>
                                  <a:pt x="23" y="4025"/>
                                  <a:pt x="28" y="4031"/>
                                  <a:pt x="28" y="4037"/>
                                </a:cubicBezTo>
                                <a:close/>
                                <a:moveTo>
                                  <a:pt x="29" y="4212"/>
                                </a:moveTo>
                                <a:lnTo>
                                  <a:pt x="29" y="4287"/>
                                </a:lnTo>
                                <a:cubicBezTo>
                                  <a:pt x="29" y="4294"/>
                                  <a:pt x="23" y="4300"/>
                                  <a:pt x="16" y="4300"/>
                                </a:cubicBezTo>
                                <a:cubicBezTo>
                                  <a:pt x="9" y="4300"/>
                                  <a:pt x="4" y="4294"/>
                                  <a:pt x="4" y="4287"/>
                                </a:cubicBezTo>
                                <a:lnTo>
                                  <a:pt x="4" y="4212"/>
                                </a:lnTo>
                                <a:cubicBezTo>
                                  <a:pt x="4" y="4206"/>
                                  <a:pt x="9" y="4200"/>
                                  <a:pt x="16" y="4200"/>
                                </a:cubicBezTo>
                                <a:cubicBezTo>
                                  <a:pt x="23" y="4200"/>
                                  <a:pt x="29" y="4206"/>
                                  <a:pt x="29" y="4212"/>
                                </a:cubicBezTo>
                                <a:close/>
                                <a:moveTo>
                                  <a:pt x="29" y="4387"/>
                                </a:moveTo>
                                <a:lnTo>
                                  <a:pt x="29" y="4462"/>
                                </a:lnTo>
                                <a:cubicBezTo>
                                  <a:pt x="29" y="4469"/>
                                  <a:pt x="23" y="4475"/>
                                  <a:pt x="16" y="4475"/>
                                </a:cubicBezTo>
                                <a:cubicBezTo>
                                  <a:pt x="9" y="4475"/>
                                  <a:pt x="4" y="4469"/>
                                  <a:pt x="4" y="4462"/>
                                </a:cubicBezTo>
                                <a:lnTo>
                                  <a:pt x="4" y="4387"/>
                                </a:lnTo>
                                <a:cubicBezTo>
                                  <a:pt x="4" y="4381"/>
                                  <a:pt x="9" y="4375"/>
                                  <a:pt x="16" y="4375"/>
                                </a:cubicBezTo>
                                <a:cubicBezTo>
                                  <a:pt x="23" y="4375"/>
                                  <a:pt x="29" y="4381"/>
                                  <a:pt x="29" y="4387"/>
                                </a:cubicBezTo>
                                <a:close/>
                                <a:moveTo>
                                  <a:pt x="29" y="4562"/>
                                </a:moveTo>
                                <a:lnTo>
                                  <a:pt x="29" y="4637"/>
                                </a:lnTo>
                                <a:cubicBezTo>
                                  <a:pt x="29" y="4644"/>
                                  <a:pt x="23" y="4650"/>
                                  <a:pt x="16" y="4650"/>
                                </a:cubicBezTo>
                                <a:cubicBezTo>
                                  <a:pt x="10" y="4650"/>
                                  <a:pt x="4" y="4644"/>
                                  <a:pt x="4" y="4637"/>
                                </a:cubicBezTo>
                                <a:lnTo>
                                  <a:pt x="4" y="4562"/>
                                </a:lnTo>
                                <a:cubicBezTo>
                                  <a:pt x="4" y="4556"/>
                                  <a:pt x="9" y="4550"/>
                                  <a:pt x="16" y="4550"/>
                                </a:cubicBezTo>
                                <a:cubicBezTo>
                                  <a:pt x="23" y="4550"/>
                                  <a:pt x="29" y="4556"/>
                                  <a:pt x="29" y="4562"/>
                                </a:cubicBezTo>
                                <a:close/>
                                <a:moveTo>
                                  <a:pt x="29" y="4737"/>
                                </a:moveTo>
                                <a:lnTo>
                                  <a:pt x="29" y="4812"/>
                                </a:lnTo>
                                <a:cubicBezTo>
                                  <a:pt x="29" y="4819"/>
                                  <a:pt x="24" y="4825"/>
                                  <a:pt x="17" y="4825"/>
                                </a:cubicBezTo>
                                <a:cubicBezTo>
                                  <a:pt x="10" y="4825"/>
                                  <a:pt x="4" y="4819"/>
                                  <a:pt x="4" y="4812"/>
                                </a:cubicBezTo>
                                <a:lnTo>
                                  <a:pt x="4" y="4737"/>
                                </a:lnTo>
                                <a:cubicBezTo>
                                  <a:pt x="4" y="4731"/>
                                  <a:pt x="10" y="4725"/>
                                  <a:pt x="17" y="4725"/>
                                </a:cubicBezTo>
                                <a:cubicBezTo>
                                  <a:pt x="23" y="4725"/>
                                  <a:pt x="29" y="4731"/>
                                  <a:pt x="29" y="4737"/>
                                </a:cubicBezTo>
                                <a:close/>
                              </a:path>
                            </a:pathLst>
                          </a:custGeom>
                          <a:solidFill>
                            <a:srgbClr val="000000"/>
                          </a:solidFill>
                          <a:ln w="2">
                            <a:solidFill>
                              <a:srgbClr val="000000"/>
                            </a:solidFill>
                            <a:bevel/>
                            <a:headEnd/>
                            <a:tailEnd/>
                          </a:ln>
                        </wps:spPr>
                        <wps:bodyPr rot="0" vert="horz" wrap="square" lIns="91440" tIns="45720" rIns="91440" bIns="45720" anchor="t" anchorCtr="0" upright="1">
                          <a:noAutofit/>
                        </wps:bodyPr>
                      </wps:wsp>
                      <wps:wsp>
                        <wps:cNvPr id="30" name="Rectangle 901"/>
                        <wps:cNvSpPr>
                          <a:spLocks noChangeArrowheads="1"/>
                        </wps:cNvSpPr>
                        <wps:spPr bwMode="auto">
                          <a:xfrm>
                            <a:off x="946595" y="31755"/>
                            <a:ext cx="1272910" cy="285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315CBE" w14:textId="77777777" w:rsidR="00241E14" w:rsidRPr="00AF7630" w:rsidRDefault="00241E14" w:rsidP="00EA5E91">
                              <w:pPr>
                                <w:rPr>
                                  <w:sz w:val="22"/>
                                </w:rPr>
                              </w:pPr>
                              <w:r w:rsidRPr="00AF7630">
                                <w:rPr>
                                  <w:rFonts w:ascii="Arial" w:hAnsi="Arial" w:cs="Arial"/>
                                  <w:color w:val="000000"/>
                                  <w:sz w:val="18"/>
                                  <w:szCs w:val="20"/>
                                </w:rPr>
                                <w:t>Space Market</w:t>
                              </w:r>
                            </w:p>
                          </w:txbxContent>
                        </wps:txbx>
                        <wps:bodyPr rot="0" vert="horz" wrap="square" lIns="0" tIns="0" rIns="0" bIns="0" anchor="t" anchorCtr="0" upright="1">
                          <a:noAutofit/>
                        </wps:bodyPr>
                      </wps:wsp>
                      <wps:wsp>
                        <wps:cNvPr id="31" name="Rectangle 902"/>
                        <wps:cNvSpPr>
                          <a:spLocks noChangeArrowheads="1"/>
                        </wps:cNvSpPr>
                        <wps:spPr bwMode="auto">
                          <a:xfrm>
                            <a:off x="3438502" y="48180"/>
                            <a:ext cx="1092444" cy="2863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D32CE7" w14:textId="77777777" w:rsidR="00241E14" w:rsidRPr="00AF7630" w:rsidRDefault="00241E14" w:rsidP="00EA5E91">
                              <w:pPr>
                                <w:rPr>
                                  <w:sz w:val="22"/>
                                </w:rPr>
                              </w:pPr>
                              <w:r w:rsidRPr="00AF7630">
                                <w:rPr>
                                  <w:rFonts w:ascii="Arial" w:hAnsi="Arial" w:cs="Arial"/>
                                  <w:color w:val="000000"/>
                                  <w:sz w:val="18"/>
                                  <w:szCs w:val="20"/>
                                </w:rPr>
                                <w:t>Capital Market</w:t>
                              </w:r>
                            </w:p>
                          </w:txbxContent>
                        </wps:txbx>
                        <wps:bodyPr rot="0" vert="horz" wrap="square" lIns="0" tIns="0" rIns="0" bIns="0" anchor="t" anchorCtr="0" upright="1">
                          <a:noAutofit/>
                        </wps:bodyPr>
                      </wps:wsp>
                      <wps:wsp>
                        <wps:cNvPr id="32" name="Rectangle 903"/>
                        <wps:cNvSpPr>
                          <a:spLocks noChangeArrowheads="1"/>
                        </wps:cNvSpPr>
                        <wps:spPr bwMode="auto">
                          <a:xfrm>
                            <a:off x="1924403" y="334522"/>
                            <a:ext cx="76045" cy="285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0D8C1C" w14:textId="77777777" w:rsidR="00241E14" w:rsidRPr="00AF7630" w:rsidRDefault="00241E14" w:rsidP="00EA5E91">
                              <w:pPr>
                                <w:rPr>
                                  <w:sz w:val="22"/>
                                </w:rPr>
                              </w:pPr>
                              <w:r w:rsidRPr="00AF7630">
                                <w:rPr>
                                  <w:rFonts w:ascii="Arial" w:hAnsi="Arial" w:cs="Arial"/>
                                  <w:color w:val="000000"/>
                                  <w:sz w:val="18"/>
                                  <w:szCs w:val="20"/>
                                </w:rPr>
                                <w:t>S</w:t>
                              </w:r>
                            </w:p>
                          </w:txbxContent>
                        </wps:txbx>
                        <wps:bodyPr rot="0" vert="horz" wrap="square" lIns="0" tIns="0" rIns="0" bIns="0" anchor="t" anchorCtr="0" upright="1">
                          <a:noAutofit/>
                        </wps:bodyPr>
                      </wps:wsp>
                      <wps:wsp>
                        <wps:cNvPr id="33" name="Rectangle 904"/>
                        <wps:cNvSpPr>
                          <a:spLocks noChangeArrowheads="1"/>
                        </wps:cNvSpPr>
                        <wps:spPr bwMode="auto">
                          <a:xfrm>
                            <a:off x="2393728" y="1958406"/>
                            <a:ext cx="82288" cy="285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3BFECC" w14:textId="77777777" w:rsidR="00241E14" w:rsidRPr="00AF7630" w:rsidRDefault="00241E14" w:rsidP="00EA5E91">
                              <w:pPr>
                                <w:rPr>
                                  <w:sz w:val="22"/>
                                </w:rPr>
                              </w:pPr>
                              <w:r w:rsidRPr="00AF7630">
                                <w:rPr>
                                  <w:rFonts w:ascii="Arial" w:hAnsi="Arial" w:cs="Arial"/>
                                  <w:color w:val="000000"/>
                                  <w:sz w:val="18"/>
                                  <w:szCs w:val="20"/>
                                </w:rPr>
                                <w:t>D</w:t>
                              </w:r>
                            </w:p>
                          </w:txbxContent>
                        </wps:txbx>
                        <wps:bodyPr rot="0" vert="horz" wrap="square" lIns="0" tIns="0" rIns="0" bIns="0" anchor="t" anchorCtr="0" upright="1">
                          <a:noAutofit/>
                        </wps:bodyPr>
                      </wps:wsp>
                      <wps:wsp>
                        <wps:cNvPr id="34" name="Rectangle 905"/>
                        <wps:cNvSpPr>
                          <a:spLocks noChangeArrowheads="1"/>
                        </wps:cNvSpPr>
                        <wps:spPr bwMode="auto">
                          <a:xfrm>
                            <a:off x="2961799" y="620317"/>
                            <a:ext cx="554451" cy="433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F8B14C" w14:textId="77777777" w:rsidR="00241E14" w:rsidRPr="00AF7630" w:rsidRDefault="00241E14" w:rsidP="00EA5E91">
                              <w:pPr>
                                <w:jc w:val="center"/>
                                <w:rPr>
                                  <w:sz w:val="22"/>
                                </w:rPr>
                              </w:pPr>
                              <w:r w:rsidRPr="00AF7630">
                                <w:rPr>
                                  <w:rFonts w:ascii="Arial" w:hAnsi="Arial" w:cs="Arial"/>
                                  <w:color w:val="000000"/>
                                  <w:sz w:val="15"/>
                                  <w:szCs w:val="16"/>
                                </w:rPr>
                                <w:t xml:space="preserve">Slope is </w:t>
                              </w:r>
                              <w:r>
                                <w:rPr>
                                  <w:rFonts w:ascii="Arial" w:hAnsi="Arial" w:cs="Arial"/>
                                  <w:color w:val="000000"/>
                                  <w:sz w:val="15"/>
                                  <w:szCs w:val="16"/>
                                </w:rPr>
                                <w:t>Cap Rate</w:t>
                              </w:r>
                            </w:p>
                          </w:txbxContent>
                        </wps:txbx>
                        <wps:bodyPr rot="0" vert="horz" wrap="square" lIns="0" tIns="0" rIns="0" bIns="0" anchor="t" anchorCtr="0" upright="1">
                          <a:noAutofit/>
                        </wps:bodyPr>
                      </wps:wsp>
                      <wps:wsp>
                        <wps:cNvPr id="35" name="Freeform 906"/>
                        <wps:cNvSpPr>
                          <a:spLocks noEditPoints="1"/>
                        </wps:cNvSpPr>
                        <wps:spPr bwMode="auto">
                          <a:xfrm>
                            <a:off x="3516250" y="902827"/>
                            <a:ext cx="238351" cy="154942"/>
                          </a:xfrm>
                          <a:custGeom>
                            <a:avLst/>
                            <a:gdLst>
                              <a:gd name="T0" fmla="*/ 29 w 1219"/>
                              <a:gd name="T1" fmla="*/ 6 h 819"/>
                              <a:gd name="T2" fmla="*/ 1090 w 1219"/>
                              <a:gd name="T3" fmla="*/ 713 h 819"/>
                              <a:gd name="T4" fmla="*/ 1095 w 1219"/>
                              <a:gd name="T5" fmla="*/ 736 h 819"/>
                              <a:gd name="T6" fmla="*/ 1072 w 1219"/>
                              <a:gd name="T7" fmla="*/ 741 h 819"/>
                              <a:gd name="T8" fmla="*/ 10 w 1219"/>
                              <a:gd name="T9" fmla="*/ 33 h 819"/>
                              <a:gd name="T10" fmla="*/ 6 w 1219"/>
                              <a:gd name="T11" fmla="*/ 10 h 819"/>
                              <a:gd name="T12" fmla="*/ 29 w 1219"/>
                              <a:gd name="T13" fmla="*/ 6 h 819"/>
                              <a:gd name="T14" fmla="*/ 1109 w 1219"/>
                              <a:gd name="T15" fmla="*/ 625 h 819"/>
                              <a:gd name="T16" fmla="*/ 1219 w 1219"/>
                              <a:gd name="T17" fmla="*/ 819 h 819"/>
                              <a:gd name="T18" fmla="*/ 998 w 1219"/>
                              <a:gd name="T19" fmla="*/ 792 h 819"/>
                              <a:gd name="T20" fmla="*/ 1109 w 1219"/>
                              <a:gd name="T21" fmla="*/ 625 h 8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219" h="819">
                                <a:moveTo>
                                  <a:pt x="29" y="6"/>
                                </a:moveTo>
                                <a:lnTo>
                                  <a:pt x="1090" y="713"/>
                                </a:lnTo>
                                <a:cubicBezTo>
                                  <a:pt x="1098" y="718"/>
                                  <a:pt x="1100" y="729"/>
                                  <a:pt x="1095" y="736"/>
                                </a:cubicBezTo>
                                <a:cubicBezTo>
                                  <a:pt x="1090" y="744"/>
                                  <a:pt x="1079" y="746"/>
                                  <a:pt x="1072" y="741"/>
                                </a:cubicBezTo>
                                <a:lnTo>
                                  <a:pt x="10" y="33"/>
                                </a:lnTo>
                                <a:cubicBezTo>
                                  <a:pt x="3" y="28"/>
                                  <a:pt x="0" y="18"/>
                                  <a:pt x="6" y="10"/>
                                </a:cubicBezTo>
                                <a:cubicBezTo>
                                  <a:pt x="11" y="3"/>
                                  <a:pt x="21" y="0"/>
                                  <a:pt x="29" y="6"/>
                                </a:cubicBezTo>
                                <a:close/>
                                <a:moveTo>
                                  <a:pt x="1109" y="625"/>
                                </a:moveTo>
                                <a:lnTo>
                                  <a:pt x="1219" y="819"/>
                                </a:lnTo>
                                <a:lnTo>
                                  <a:pt x="998" y="792"/>
                                </a:lnTo>
                                <a:lnTo>
                                  <a:pt x="1109" y="625"/>
                                </a:lnTo>
                                <a:close/>
                              </a:path>
                            </a:pathLst>
                          </a:custGeom>
                          <a:solidFill>
                            <a:srgbClr val="000000"/>
                          </a:solidFill>
                          <a:ln w="2">
                            <a:solidFill>
                              <a:srgbClr val="000000"/>
                            </a:solidFill>
                            <a:bevel/>
                            <a:headEnd/>
                            <a:tailEnd/>
                          </a:ln>
                        </wps:spPr>
                        <wps:bodyPr rot="0" vert="horz" wrap="square" lIns="91440" tIns="45720" rIns="91440" bIns="45720" anchor="t" anchorCtr="0" upright="1">
                          <a:noAutofit/>
                        </wps:bodyPr>
                      </wps:wsp>
                      <wps:wsp>
                        <wps:cNvPr id="36" name="Rectangle 931"/>
                        <wps:cNvSpPr>
                          <a:spLocks noChangeArrowheads="1"/>
                        </wps:cNvSpPr>
                        <wps:spPr bwMode="auto">
                          <a:xfrm>
                            <a:off x="4063890" y="2438015"/>
                            <a:ext cx="831960" cy="3465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CFCE15" w14:textId="77777777" w:rsidR="00241E14" w:rsidRPr="00AF7630" w:rsidRDefault="00241E14" w:rsidP="00EA5E91">
                              <w:pPr>
                                <w:spacing w:before="0" w:after="0" w:line="240" w:lineRule="auto"/>
                                <w:jc w:val="center"/>
                                <w:rPr>
                                  <w:rFonts w:ascii="Arial" w:hAnsi="Arial" w:cs="Arial"/>
                                  <w:b/>
                                  <w:color w:val="000000"/>
                                  <w:sz w:val="17"/>
                                  <w:szCs w:val="18"/>
                                </w:rPr>
                              </w:pPr>
                              <w:r w:rsidRPr="00AF7630">
                                <w:rPr>
                                  <w:rFonts w:ascii="Arial" w:hAnsi="Arial" w:cs="Arial"/>
                                  <w:b/>
                                  <w:color w:val="000000"/>
                                  <w:sz w:val="17"/>
                                  <w:szCs w:val="18"/>
                                </w:rPr>
                                <w:t>Price of Space</w:t>
                              </w:r>
                            </w:p>
                            <w:p w14:paraId="5B21DFF5" w14:textId="77777777" w:rsidR="00241E14" w:rsidRPr="00AF7630" w:rsidRDefault="00241E14" w:rsidP="00EA5E91">
                              <w:pPr>
                                <w:spacing w:before="0" w:after="0" w:line="240" w:lineRule="auto"/>
                                <w:jc w:val="center"/>
                                <w:rPr>
                                  <w:rFonts w:ascii="Arial" w:hAnsi="Arial" w:cs="Arial"/>
                                  <w:b/>
                                  <w:color w:val="000000"/>
                                  <w:sz w:val="17"/>
                                  <w:szCs w:val="18"/>
                                </w:rPr>
                              </w:pPr>
                              <w:r w:rsidRPr="00AF7630">
                                <w:rPr>
                                  <w:rFonts w:ascii="Arial" w:hAnsi="Arial" w:cs="Arial"/>
                                  <w:b/>
                                  <w:color w:val="000000"/>
                                  <w:sz w:val="17"/>
                                  <w:szCs w:val="18"/>
                                </w:rPr>
                                <w:t>(</w:t>
                              </w:r>
                              <w:r>
                                <w:rPr>
                                  <w:rFonts w:ascii="Arial" w:hAnsi="Arial" w:cs="Arial"/>
                                  <w:b/>
                                  <w:color w:val="000000"/>
                                  <w:sz w:val="17"/>
                                  <w:szCs w:val="18"/>
                                </w:rPr>
                                <w:t>Value</w:t>
                              </w:r>
                              <w:r w:rsidRPr="00AF7630">
                                <w:rPr>
                                  <w:rFonts w:ascii="Arial" w:hAnsi="Arial" w:cs="Arial"/>
                                  <w:b/>
                                  <w:color w:val="000000"/>
                                  <w:sz w:val="17"/>
                                  <w:szCs w:val="18"/>
                                </w:rPr>
                                <w:t>)</w:t>
                              </w:r>
                            </w:p>
                          </w:txbxContent>
                        </wps:txbx>
                        <wps:bodyPr rot="0" vert="horz" wrap="square" lIns="0" tIns="0" rIns="0" bIns="0" anchor="t" anchorCtr="0" upright="1">
                          <a:noAutofit/>
                        </wps:bodyPr>
                      </wps:wsp>
                    </wpc:wpc>
                  </a:graphicData>
                </a:graphic>
              </wp:inline>
            </w:drawing>
          </mc:Choice>
          <mc:Fallback>
            <w:pict>
              <v:group w14:anchorId="5BB95917" id="Canvas 883" o:spid="_x0000_s1057" editas="canvas" style="width:385.5pt;height:231.2pt;mso-position-horizontal-relative:char;mso-position-vertical-relative:line" coordsize="48958,29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">
                <v:shape id="_x0000_s1058" type="#_x0000_t75" style="position:absolute;width:48958;height:29362;visibility:visible;mso-wrap-style:square">
                  <v:fill o:detectmouseclick="t"/>
                  <v:path o:connecttype="none"/>
                </v:shape>
                <v:line id="Line 885" o:spid="_x0000_s1059" style="position:absolute;visibility:visible;mso-wrap-style:square" from="5056,5715" to="5090,22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" strokecolor="#7f7f7f [1612]" strokeweight="1.5pt">
                  <v:stroke endcap="round"/>
                </v:line>
                <v:line id="Line 886" o:spid="_x0000_s1060" style="position:absolute;visibility:visible;mso-wrap-style:square" from="5079,22671" to="23324,22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" strokecolor="#7f7f7f [1612]" strokeweight="1.5pt">
                  <v:stroke endcap="round"/>
                </v:line>
                <v:rect id="Rectangle 887" o:spid="_x0000_s1061" style="position:absolute;left:1152;top:2250;width:8313;height:3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44FA4494" w14:textId="77777777" w:rsidR="00241E14" w:rsidRPr="00AF7630" w:rsidRDefault="00241E14" w:rsidP="00EA5E91">
                        <w:pPr>
                          <w:spacing w:before="0" w:after="0" w:line="240" w:lineRule="auto"/>
                          <w:jc w:val="center"/>
                          <w:rPr>
                            <w:rFonts w:ascii="Arial" w:hAnsi="Arial" w:cs="Arial"/>
                            <w:b/>
                            <w:color w:val="000000"/>
                            <w:sz w:val="17"/>
                            <w:szCs w:val="18"/>
                          </w:rPr>
                        </w:pPr>
                        <w:r w:rsidRPr="00AF7630">
                          <w:rPr>
                            <w:rFonts w:ascii="Arial" w:hAnsi="Arial" w:cs="Arial"/>
                            <w:b/>
                            <w:color w:val="000000"/>
                            <w:sz w:val="17"/>
                            <w:szCs w:val="18"/>
                          </w:rPr>
                          <w:t>Price of Space</w:t>
                        </w:r>
                      </w:p>
                      <w:p w14:paraId="5025B7A2" w14:textId="77777777" w:rsidR="00241E14" w:rsidRPr="00AF7630" w:rsidRDefault="00241E14" w:rsidP="00EA5E91">
                        <w:pPr>
                          <w:spacing w:before="0" w:after="0" w:line="240" w:lineRule="auto"/>
                          <w:jc w:val="center"/>
                          <w:rPr>
                            <w:rFonts w:ascii="Arial" w:hAnsi="Arial" w:cs="Arial"/>
                            <w:b/>
                            <w:color w:val="000000"/>
                            <w:sz w:val="17"/>
                            <w:szCs w:val="18"/>
                          </w:rPr>
                        </w:pPr>
                        <w:r w:rsidRPr="00AF7630">
                          <w:rPr>
                            <w:rFonts w:ascii="Arial" w:hAnsi="Arial" w:cs="Arial"/>
                            <w:b/>
                            <w:color w:val="000000"/>
                            <w:sz w:val="17"/>
                            <w:szCs w:val="18"/>
                          </w:rPr>
                          <w:t>(Market Rent)</w:t>
                        </w:r>
                      </w:p>
                    </w:txbxContent>
                  </v:textbox>
                </v:rect>
                <v:rect id="Rectangle 888" o:spid="_x0000_s1062" style="position:absolute;left:21338;top:23060;width:8115;height:3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4A075C5E" w14:textId="77777777" w:rsidR="00241E14" w:rsidRPr="00AF7630" w:rsidRDefault="00241E14" w:rsidP="00EA5E91">
                        <w:pPr>
                          <w:jc w:val="center"/>
                          <w:rPr>
                            <w:b/>
                            <w:sz w:val="22"/>
                          </w:rPr>
                        </w:pPr>
                        <w:r w:rsidRPr="00AF7630">
                          <w:rPr>
                            <w:rFonts w:ascii="Arial" w:hAnsi="Arial" w:cs="Arial"/>
                            <w:b/>
                            <w:color w:val="000000"/>
                            <w:sz w:val="17"/>
                            <w:szCs w:val="18"/>
                          </w:rPr>
                          <w:t>Quantity of Space</w:t>
                        </w:r>
                      </w:p>
                    </w:txbxContent>
                  </v:textbox>
                </v:rect>
                <v:line id="Line 889" o:spid="_x0000_s1063" style="position:absolute;visibility:visible;mso-wrap-style:square" from="5079,7177" to="23324,20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" strokeweight=".00025mm">
                  <v:stroke endcap="round"/>
                </v:line>
                <v:line id="Line 890" o:spid="_x0000_s1064" style="position:absolute;flip:y;visibility:visible;mso-wrap-style:square" from="10555,4155" to="18381,21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" strokeweight=".00025mm">
                  <v:stroke endcap="round"/>
                </v:line>
                <v:shape id="Freeform 891" o:spid="_x0000_s1065" style="position:absolute;left:14051;top:13572;width:62;height:9116;visibility:visible;mso-wrap-style:square;v-text-anchor:top" coordsize="59,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" path="m50,25r1,150c51,189,39,200,26,200,12,200,1,189,1,175l,25c,12,12,,25,,39,,50,12,50,25xm51,375r,150c51,539,40,550,26,550,12,550,1,539,1,525l1,375v,-13,11,-25,25,-25c40,350,51,362,51,375xm51,725r,150c51,889,40,900,26,900,12,900,1,889,1,875l1,725v,-13,11,-25,25,-25c40,700,51,712,51,725xm51,1075r1,150c52,1239,40,1250,27,1250v-14,,-25,-11,-25,-25l1,1075v,-13,12,-25,25,-25c40,1050,51,1062,51,1075xm52,1425r,150c52,1589,41,1600,27,1600v-14,,-25,-11,-25,-25l2,1425v,-13,11,-25,25,-25c40,1400,52,1412,52,1425xm52,1775r,150c52,1939,41,1950,27,1950v-14,,-25,-11,-25,-25l2,1775v,-13,11,-25,25,-25c41,1750,52,1762,52,1775xm52,2125r,150c52,2289,41,2300,27,2300v-13,,-25,-11,-25,-25l2,2125v,-13,11,-25,25,-25c41,2100,52,2112,52,2125xm53,2475r,150c53,2639,42,2650,28,2650v-14,,-25,-11,-25,-25l3,2475v,-13,11,-25,25,-25c41,2450,53,2462,53,2475xm53,2825r,150c53,2989,42,3000,28,3000v-14,,-25,-11,-25,-25l3,2825v,-13,11,-25,25,-25c42,2800,53,2812,53,2825xm53,3175r,150c53,3339,42,3350,28,3350v-13,,-25,-11,-25,-25l3,3175v,-13,11,-25,25,-25c42,3150,53,3162,53,3175xm53,3525r1,150c54,3689,42,3700,29,3700v-14,,-25,-11,-25,-25l3,3525v,-13,12,-25,25,-25c42,3500,53,3512,53,3525xm54,3875r,150c54,4039,43,4050,29,4050v-14,,-25,-11,-25,-25l4,3875v,-13,11,-25,25,-25c43,3850,54,3862,54,3875xm54,4225r,150c54,4389,43,4400,29,4400v-14,,-25,-11,-25,-25l4,4225v,-13,11,-25,25,-25c43,4200,54,4212,54,4225xm54,4575r1,150c55,4739,43,4750,30,4750v-14,,-25,-11,-25,-25l4,4575v,-13,12,-25,25,-25c43,4550,54,4562,54,4575xm55,4925r,150c55,5089,44,5100,30,5100v-14,,-25,-11,-25,-25l5,4925v,-13,11,-25,25,-25c43,4900,55,4912,55,4925xm55,5275r,150c55,5439,44,5450,30,5450v-14,,-25,-11,-25,-25l5,5275v,-13,11,-25,25,-25c44,5250,55,5262,55,5275xm55,5625r,150c55,5789,44,5800,30,5800v-13,,-25,-11,-25,-25l5,5625v,-13,11,-25,25,-25c44,5600,55,5612,55,5625xm56,5975r,150c56,6139,45,6150,31,6150v-14,,-25,-11,-25,-25l6,5975v,-13,11,-25,25,-25c44,5950,56,5962,56,5975xm56,6325r,150c56,6489,45,6500,31,6500v-14,,-25,-11,-25,-25l6,6325v,-13,11,-25,25,-25c45,6300,56,6312,56,6325xm56,6675r,150c56,6839,45,6850,31,6850v-13,,-25,-11,-25,-25l6,6675v,-13,11,-25,25,-25c45,6650,56,6662,56,6675xm57,7025r,150c57,7189,45,7200,32,7200v-14,,-25,-11,-25,-25l7,7025v,-13,11,-25,25,-25c45,7000,57,7012,57,7025xm57,7375r,150c57,7539,46,7550,32,7550v-14,,-25,-11,-25,-25l7,7375v,-13,11,-25,25,-25c46,7350,57,7362,57,7375xm57,7725r,150c57,7889,46,7900,32,7900v-14,,-25,-11,-25,-25l7,7725v,-13,11,-25,25,-25c46,7700,57,7712,57,7725xm57,8075r1,150c58,8239,46,8250,33,8250v-14,,-25,-11,-25,-25l7,8075v,-13,12,-25,25,-25c46,8050,57,8062,57,8075xm58,8425r,150c58,8589,47,8600,33,8600v-14,,-25,-11,-25,-25l8,8425v,-13,11,-25,25,-25c47,8400,58,8412,58,8425xm58,8775r,150c58,8939,47,8950,33,8950v-14,,-25,-11,-25,-25l8,8775v,-13,11,-25,25,-25c47,8750,58,8762,58,8775xm58,9125r,150c59,9289,47,9300,34,9300v-14,,-25,-11,-26,-25l8,9125v,-13,12,-25,25,-25c47,9100,58,9112,58,9125xm59,9475r,150c59,9639,48,9650,34,9650v-14,,-25,-11,-25,-25l9,9475v,-13,11,-25,25,-25c47,9450,59,9462,59,9475xe" fillcolor="black" strokeweight="6e-5mm">
                  <v:stroke joinstyle="bevel"/>
                  <v:path arrowok="t" o:connecttype="custom" o:connectlocs="106,16531;5396,35424;106,35424;5396,82657;2751,66125;2857,118081;5396,101550;212,148782;5502,167675;212,167675;5502,214908;2857,198376;2963,250332;5608,233801;317,281033;5608,299926;317,299926;5714,347159;2963,330627;3069,382583;5714,366052;423,413284;5714,432177;423,432177;5820,479410;3174,462878;3174,514834;5820,498303;529,545535;5926,564428;635,564428;5926,611661;3280,595129;3280,647085;5926,630554;741,677786;6031,696679;741,696679;6031,743912;3386,727380;3492,779336;6031,762805;847,810037;6137,828930;847,828930;6137,876163;3492,859631;3598,911587;6243,895056" o:connectangles="0,0,0,0,0,0,0,0,0,0,0,0,0,0,0,0,0,0,0,0,0,0,0,0,0,0,0,0,0,0,0,0,0,0,0,0,0,0,0,0,0,0,0,0,0,0,0,0,0"/>
                  <o:lock v:ext="edit" verticies="t"/>
                </v:shape>
                <v:shape id="Freeform 892" o:spid="_x0000_s1066" style="position:absolute;left:5056;top:13577;width:36428;height:55;visibility:visible;mso-wrap-style:square;v-text-anchor:top" coordsize="1862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" path="m18612,25r-75,c18531,25,18525,19,18525,12v,-6,6,-12,12,-12l18612,v7,,13,6,13,12c18625,19,18619,25,18612,25xm18437,25r-75,c18356,25,18350,19,18350,13v,-7,6,-13,12,-13l18437,v7,,13,6,13,13c18450,19,18444,25,18437,25xm18262,25r-75,c18181,25,18175,19,18175,13v,-7,6,-13,12,-13l18262,v7,,13,6,13,13c18275,19,18269,25,18262,25xm18087,25r-75,c18006,25,18000,20,18000,13v,-7,6,-13,12,-13l18087,v7,,13,6,13,13c18100,19,18094,25,18087,25xm17912,25r-75,c17831,25,17825,20,17825,13v,-7,6,-13,12,-13l17912,v7,,13,6,13,13c17925,20,17919,25,17912,25xm17737,25r-75,c17656,25,17650,20,17650,13v,-7,6,-13,12,-13l17737,v7,,13,6,13,13c17750,20,17744,25,17737,25xm17562,25r-75,c17481,25,17475,20,17475,13v,-7,6,-13,12,-13l17562,v7,,13,6,13,13c17575,20,17569,25,17562,25xm17387,25r-75,c17306,25,17300,20,17300,13v,-7,6,-13,12,-13l17387,v7,,13,6,13,13c17400,20,17394,25,17387,25xm17212,25r-75,c17131,25,17125,20,17125,13v,-7,6,-13,12,-13l17212,v7,,13,6,13,13c17225,20,17219,25,17212,25xm17037,25r-75,c16956,25,16950,20,16950,13v,-7,6,-13,12,-13l17037,v7,,13,6,13,13c17050,20,17044,25,17037,25xm16862,25r-75,c16781,25,16775,20,16775,13v,-7,6,-13,12,-13l16862,v7,,13,6,13,13c16875,20,16869,25,16862,25xm16687,25r-75,c16606,25,16600,20,16600,13v,-7,6,-13,12,-13l16687,v7,,13,6,13,13c16700,20,16694,25,16687,25xm16512,25r-75,c16431,25,16425,20,16425,13v,-7,6,-13,12,-13l16512,v7,,13,6,13,13c16525,20,16519,25,16512,25xm16337,25r-75,c16256,25,16250,20,16250,13v,-7,6,-13,12,-13l16337,v7,,13,6,13,13c16350,20,16344,25,16337,25xm16162,26r-75,c16081,26,16075,20,16075,13v,-7,6,-12,12,-12l16162,1v7,,13,5,13,12c16175,20,16169,26,16162,26xm15987,26r-75,c15906,26,15900,20,15900,13v,-7,6,-12,12,-12l15987,1v7,,13,5,13,12c16000,20,15994,26,15987,26xm15812,26r-75,c15731,26,15725,20,15725,13v,-7,6,-12,12,-12l15812,1v7,,13,5,13,12c15825,20,15819,26,15812,26xm15637,26r-75,c15556,26,15550,20,15550,13v,-7,6,-12,12,-12l15637,1v7,,13,5,13,12c15650,20,15644,26,15637,26xm15462,26r-75,c15381,26,15375,20,15375,13v,-7,6,-12,12,-12l15462,1v7,,13,5,13,12c15475,20,15469,26,15462,26xm15287,26r-75,c15206,26,15200,20,15200,13v,-7,6,-12,12,-12l15287,1v7,,13,5,13,12c15300,20,15294,26,15287,26xm15112,26r-75,c15031,26,15025,20,15025,13v,-7,6,-12,12,-12l15112,1v7,,13,5,13,12c15125,20,15119,26,15112,26xm14937,26r-75,c14856,26,14850,20,14850,13v,-7,6,-12,12,-12l14937,1v7,,13,5,13,12c14950,20,14944,26,14937,26xm14762,26r-75,c14681,26,14675,20,14675,13v,-7,6,-12,12,-12l14762,1v7,,13,5,13,12c14775,20,14769,26,14762,26xm14587,26r-75,c14506,26,14500,20,14500,13v,-7,6,-12,12,-12l14587,1v7,,13,5,13,12c14600,20,14594,26,14587,26xm14412,26r-75,c14331,26,14325,20,14325,13v,-6,6,-12,12,-12l14412,1v7,,13,5,13,12c14425,20,14419,26,14412,26xm14237,26r-75,c14156,26,14150,20,14150,13v,-6,6,-12,12,-12l14237,1v7,,13,6,13,12c14250,20,14244,26,14237,26xm14062,26r-75,c13981,26,13975,20,13975,13v,-6,6,-12,12,-12l14062,1v7,,13,6,13,12c14075,20,14069,26,14062,26xm13887,26r-75,c13806,26,13800,20,13800,14v,-7,6,-13,12,-13l13887,1v7,,13,6,13,13c13900,20,13894,26,13887,26xm13712,26r-75,c13631,26,13625,20,13625,14v,-7,6,-13,12,-13l13712,1v7,,13,6,13,13c13725,20,13719,26,13712,26xm13537,26r-75,c13456,26,13450,21,13450,14v,-7,6,-13,12,-13l13537,1v7,,13,6,13,13c13550,20,13544,26,13537,26xm13362,26r-75,c13281,26,13275,21,13275,14v,-7,6,-13,12,-13l13362,1v7,,13,6,13,13c13375,21,13369,26,13362,26xm13187,26r-75,c13106,26,13100,21,13100,14v,-7,6,-13,12,-13l13187,1v7,,13,6,13,13c13200,21,13194,26,13187,26xm13012,26r-75,c12931,26,12925,21,12925,14v,-7,6,-13,12,-13l13012,1v7,,13,6,13,13c13025,21,13019,26,13012,26xm12837,26r-75,c12756,26,12750,21,12750,14v,-7,6,-13,12,-13l12837,1v7,,13,6,13,13c12850,21,12844,26,12837,26xm12662,26r-75,c12581,26,12575,21,12575,14v,-7,6,-13,12,-13l12662,1v7,,13,6,13,13c12675,21,12669,26,12662,26xm12487,26r-75,c12406,26,12400,21,12400,14v,-7,6,-13,12,-13l12487,1v7,,13,6,13,13c12500,21,12494,26,12487,26xm12312,26r-75,c12231,26,12225,21,12225,14v,-7,6,-13,12,-13l12312,1v7,,13,6,13,13c12325,21,12319,26,12312,26xm12137,26r-75,c12056,26,12050,21,12050,14v,-7,6,-13,12,-13l12137,1v7,,13,6,13,13c12150,21,12144,26,12137,26xm11962,26r-75,c11881,26,11875,21,11875,14v,-7,6,-13,12,-13l11962,1v7,,13,6,13,13c11975,21,11969,26,11962,26xm11787,26r-75,1c11706,27,11700,21,11700,14v,-7,6,-12,12,-12l11787,1v7,,13,6,13,13c11800,21,11794,26,11787,26xm11612,27r-75,c11531,27,11525,21,11525,14v,-7,6,-12,12,-12l11612,2v7,,13,5,13,12c11625,21,11619,27,11612,27xm11437,27r-75,c11356,27,11350,21,11350,14v,-7,6,-12,12,-12l11437,2v7,,13,5,13,12c11450,21,11444,27,11437,27xm11262,27r-75,c11181,27,11175,21,11175,14v,-7,6,-12,12,-12l11262,2v7,,13,5,13,12c11275,21,11269,27,11262,27xm11087,27r-75,c11006,27,11000,21,11000,14v,-7,6,-12,12,-12l11087,2v7,,13,5,13,12c11100,21,11094,27,11087,27xm10912,27r-75,c10831,27,10825,21,10825,14v,-7,6,-12,12,-12l10912,2v7,,13,5,13,12c10925,21,10919,27,10912,27xm10737,27r-75,c10656,27,10650,21,10650,14v,-7,6,-12,12,-12l10737,2v7,,13,5,13,12c10750,21,10744,27,10737,27xm10562,27r-75,c10481,27,10475,21,10475,14v,-7,6,-12,12,-12l10562,2v7,,13,5,13,12c10575,21,10569,27,10562,27xm10387,27r-75,c10306,27,10300,21,10300,14v,-7,6,-12,12,-12l10387,2v7,,13,5,13,12c10400,21,10394,27,10387,27xm10212,27r-75,c10131,27,10125,21,10125,14v,-7,6,-12,12,-12l10212,2v7,,13,5,13,12c10225,21,10219,27,10212,27xm10037,27r-75,c9956,27,9950,21,9950,14v,-7,6,-12,12,-12l10037,2v7,,13,5,13,12c10050,21,10044,27,10037,27xm9862,27r-75,c9781,27,9775,21,9775,14v,-6,6,-12,12,-12l9862,2v7,,13,6,13,12c9875,21,9869,27,9862,27xm9687,27r-75,c9606,27,9600,21,9600,14v,-6,6,-12,12,-12l9687,2v7,,13,6,13,12c9700,21,9694,27,9687,27xm9512,27r-75,c9431,27,9425,21,9425,15v,-7,6,-13,12,-13l9512,2v7,,13,6,13,12c9525,21,9519,27,9512,27xm9337,27r-75,c9256,27,9250,21,9250,15v,-7,6,-13,12,-13l9337,2v7,,13,6,13,13c9350,21,9344,27,9337,27xm9162,27r-75,c9081,27,9075,21,9075,15v,-7,6,-13,12,-13l9162,2v7,,13,6,13,13c9175,21,9169,27,9162,27xm8987,27r-75,c8906,27,8900,22,8900,15v,-7,6,-13,12,-13l8987,2v7,,13,6,13,13c9000,22,8994,27,8987,27xm8812,27r-75,c8731,27,8725,22,8725,15v,-7,6,-13,12,-13l8812,2v7,,13,6,13,13c8825,22,8819,27,8812,27xm8637,27r-75,c8556,27,8550,22,8550,15v,-7,6,-13,12,-13l8637,2v7,,13,6,13,13c8650,22,8644,27,8637,27xm8462,27r-75,c8381,27,8375,22,8375,15v,-7,6,-13,12,-13l8462,2v7,,13,6,13,13c8475,22,8469,27,8462,27xm8287,27r-75,c8206,27,8200,22,8200,15v,-7,6,-13,12,-13l8287,2v7,,13,6,13,13c8300,22,8294,27,8287,27xm8112,27r-75,c8031,27,8025,22,8025,15v,-7,6,-13,12,-13l8112,2v7,,13,6,13,13c8125,22,8119,27,8112,27xm7937,27r-75,c7856,27,7850,22,7850,15v,-7,6,-13,12,-13l7937,2v7,,13,6,13,13c7950,22,7944,27,7937,27xm7762,27r-75,c7681,27,7675,22,7675,15v,-7,6,-13,12,-13l7762,2v7,,13,6,13,13c7775,22,7769,27,7762,27xm7587,27r-75,c7506,27,7500,22,7500,15v,-7,6,-13,12,-13l7587,2v7,,13,6,13,13c7600,22,7594,27,7587,27xm7412,27r-75,c7331,27,7325,22,7325,15v,-7,6,-13,12,-13l7412,2v7,,13,6,13,13c7425,22,7419,27,7412,27xm7237,27r-75,1c7156,28,7150,22,7150,15v,-7,6,-12,12,-12l7237,2v7,,13,6,13,13c7250,22,7244,27,7237,27xm7062,28r-75,c6981,28,6975,22,6975,15v,-7,6,-12,12,-12l7062,3v7,,13,5,13,12c7075,22,7069,28,7062,28xm6887,28r-75,c6806,28,6800,22,6800,15v,-7,6,-12,12,-12l6887,3v7,,13,5,13,12c6900,22,6894,28,6887,28xm6712,28r-75,c6631,28,6625,22,6625,15v,-7,6,-12,12,-12l6712,3v7,,13,5,13,12c6725,22,6719,28,6712,28xm6537,28r-75,c6456,28,6450,22,6450,15v,-7,6,-12,12,-12l6537,3v7,,13,5,13,12c6550,22,6544,28,6537,28xm6362,28r-75,c6281,28,6275,22,6275,15v,-7,6,-12,12,-12l6362,3v7,,13,5,13,12c6375,22,6369,28,6362,28xm6187,28r-75,c6106,28,6100,22,6100,15v,-7,6,-12,12,-12l6187,3v7,,13,5,13,12c6200,22,6194,28,6187,28xm6012,28r-75,c5931,28,5925,22,5925,15v,-7,6,-12,12,-12l6012,3v7,,13,5,13,12c6025,22,6019,28,6012,28xm5837,28r-75,c5756,28,5750,22,5750,15v,-7,6,-12,12,-12l5837,3v7,,13,5,13,12c5850,22,5844,28,5837,28xm5662,28r-75,c5581,28,5575,22,5575,15v,-7,6,-12,12,-12l5662,3v7,,13,5,13,12c5675,22,5669,28,5662,28xm5487,28r-75,c5406,28,5400,22,5400,15v,-6,6,-12,12,-12l5487,3v7,,13,5,13,12c5500,22,5494,28,5487,28xm5312,28r-75,c5231,28,5225,22,5225,15v,-6,6,-12,12,-12l5312,3v7,,13,6,13,12c5325,22,5319,28,5312,28xm5137,28r-75,c5056,28,5050,22,5050,15v,-6,6,-12,12,-12l5137,3v7,,13,6,13,12c5150,22,5144,28,5137,28xm4962,28r-75,c4881,28,4875,22,4875,16v,-7,6,-13,12,-13l4962,3v7,,13,6,13,13c4975,22,4969,28,4962,28xm4787,28r-75,c4706,28,4700,22,4700,16v,-7,6,-13,12,-13l4787,3v7,,13,6,13,13c4800,22,4794,28,4787,28xm4612,28r-75,c4531,28,4525,23,4525,16v,-7,6,-13,12,-13l4612,3v7,,13,6,13,13c4625,22,4619,28,4612,28xm4437,28r-75,c4356,28,4350,23,4350,16v,-7,6,-13,12,-13l4437,3v7,,13,6,13,13c4450,23,4444,28,4437,28xm4262,28r-75,c4181,28,4175,23,4175,16v,-7,6,-13,12,-13l4262,3v7,,13,6,13,13c4275,23,4269,28,4262,28xm4087,28r-75,c4006,28,4000,23,4000,16v,-7,6,-13,12,-13l4087,3v7,,13,6,13,13c4100,23,4094,28,4087,28xm3912,28r-75,c3831,28,3825,23,3825,16v,-7,6,-13,12,-13l3912,3v7,,13,6,13,13c3925,23,3919,28,3912,28xm3737,28r-75,c3656,28,3650,23,3650,16v,-7,6,-13,12,-13l3737,3v7,,13,6,13,13c3750,23,3744,28,3737,28xm3562,28r-75,c3481,28,3475,23,3475,16v,-7,6,-13,12,-13l3562,3v7,,13,6,13,13c3575,23,3569,28,3562,28xm3387,28r-75,c3306,28,3300,23,3300,16v,-7,6,-13,12,-13l3387,3v7,,13,6,13,13c3400,23,3394,28,3387,28xm3212,28r-75,c3131,28,3125,23,3125,16v,-7,6,-13,12,-13l3212,3v7,,13,6,13,13c3225,23,3219,28,3212,28xm3037,28r-75,c2956,28,2950,23,2950,16v,-7,6,-13,12,-13l3037,3v7,,13,6,13,13c3050,23,3044,28,3037,28xm2862,28r-75,c2781,28,2775,23,2775,16v,-7,6,-13,12,-13l2862,3v7,,13,6,13,13c2875,23,2869,28,2862,28xm2687,29r-75,c2606,29,2600,23,2600,16v,-7,6,-12,12,-12l2687,4v7,,13,5,13,12c2700,23,2694,29,2687,29xm2512,29r-75,c2431,29,2425,23,2425,16v,-7,6,-12,12,-12l2512,4v7,,13,5,13,12c2525,23,2519,29,2512,29xm2337,29r-75,c2256,29,2250,23,2250,16v,-7,6,-12,12,-12l2337,4v7,,13,5,13,12c2350,23,2344,29,2337,29xm2162,29r-75,c2081,29,2075,23,2075,16v,-7,6,-12,12,-12l2162,4v7,,13,5,13,12c2175,23,2169,29,2162,29xm1987,29r-75,c1906,29,1900,23,1900,16v,-7,6,-12,12,-12l1987,4v7,,13,5,13,12c2000,23,1994,29,1987,29xm1812,29r-75,c1731,29,1725,23,1725,16v,-7,6,-12,12,-12l1812,4v7,,13,5,13,12c1825,23,1819,29,1812,29xm1637,29r-75,c1556,29,1550,23,1550,16v,-7,6,-12,12,-12l1637,4v7,,13,5,13,12c1650,23,1644,29,1637,29xm1462,29r-75,c1381,29,1375,23,1375,16v,-7,6,-12,12,-12l1462,4v7,,13,5,13,12c1475,23,1469,29,1462,29xm1287,29r-75,c1206,29,1200,23,1200,16v,-7,6,-12,12,-12l1287,4v7,,13,5,13,12c1300,23,1294,29,1287,29xm1112,29r-75,c1031,29,1025,23,1025,16v,-7,6,-12,12,-12l1112,4v7,,13,5,13,12c1125,23,1119,29,1112,29xm937,29r-75,c856,29,850,23,850,16v,-6,6,-12,12,-12l937,4v7,,13,6,13,12c950,23,944,29,937,29xm762,29r-75,c681,29,675,23,675,16v,-6,6,-12,12,-12l762,4v7,,13,6,13,12c775,23,769,29,762,29xm587,29r-75,c506,29,500,23,500,17v,-7,6,-13,12,-13l587,4v7,,13,6,13,12c600,23,594,29,587,29xm412,29r-75,c331,29,325,23,325,17v,-7,6,-13,12,-13l412,4v7,,13,6,13,13c425,23,419,29,412,29xm237,29r-75,c156,29,150,24,150,17v,-7,6,-13,12,-13l237,4v7,,13,6,13,13c250,23,244,29,237,29xm62,29r-50,c6,29,,24,,17,,10,6,4,12,4r50,c69,4,75,10,75,17v,7,-6,12,-13,12xe" fillcolor="black" strokeweight="6e-5mm">
                  <v:stroke joinstyle="bevel"/>
                  <v:path arrowok="t" o:connecttype="custom" o:connectlocs="3606033,0;3520561,2454;3469122,4720;3437437,2454;3351770,0;3283315,4720;3263756,4720;3195301,0;3109829,2454;3058390,4909;3026705,2454;2941038,189;2872582,4909;2853024,4909;2784568,189;2699097,2643;2647658,4909;2615973,2643;2530306,189;2461850,4909;2442292,4909;2373836,189;2288365,2643;2236926,5097;2205240,2643;2119573,378;2051118,5097;2031559,5097;1963104,378;1877633,2643;1826193,5097;1794508,2832;1708841,378;1640386,5097;1620827,5097;1552372,378;1466901,2832;1415461,5097;1383776,2832;1298109,566;1229654,5286;1210095,5286;1141640,566;1056168,2832;1004729,5286;973044,3021;887377,566;818922,5286;799363,5286;730908,566;645436,3021;593997,5286;562312,3021;476645,755;408190,5475;388631,5475;320175,755;234704,3021;183265,5475;151580,3021;65913,755;2347,5475" o:connectangles="0,0,0,0,0,0,0,0,0,0,0,0,0,0,0,0,0,0,0,0,0,0,0,0,0,0,0,0,0,0,0,0,0,0,0,0,0,0,0,0,0,0,0,0,0,0,0,0,0,0,0,0,0,0,0,0,0,0,0,0,0,0"/>
                  <o:lock v:ext="edit" verticies="t"/>
                </v:shape>
                <v:rect id="Rectangle 893" o:spid="_x0000_s1067" style="position:absolute;left:471;top:11267;width:4619;height:4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27313EB0" w14:textId="77777777" w:rsidR="00241E14" w:rsidRDefault="00241E14" w:rsidP="00EA5E91">
                        <w:pPr>
                          <w:spacing w:before="0" w:after="0" w:line="240" w:lineRule="auto"/>
                          <w:jc w:val="center"/>
                          <w:rPr>
                            <w:rFonts w:ascii="Arial" w:hAnsi="Arial" w:cs="Arial"/>
                            <w:color w:val="000000"/>
                            <w:sz w:val="17"/>
                            <w:szCs w:val="18"/>
                          </w:rPr>
                        </w:pPr>
                        <w:r w:rsidRPr="00AF7630">
                          <w:rPr>
                            <w:rFonts w:ascii="Arial" w:hAnsi="Arial" w:cs="Arial"/>
                            <w:color w:val="000000"/>
                            <w:sz w:val="17"/>
                            <w:szCs w:val="18"/>
                          </w:rPr>
                          <w:t xml:space="preserve">Current </w:t>
                        </w:r>
                        <w:r>
                          <w:rPr>
                            <w:rFonts w:ascii="Arial" w:hAnsi="Arial" w:cs="Arial"/>
                            <w:color w:val="000000"/>
                            <w:sz w:val="17"/>
                            <w:szCs w:val="18"/>
                          </w:rPr>
                          <w:t>Market</w:t>
                        </w:r>
                      </w:p>
                      <w:p w14:paraId="273E9D76" w14:textId="77777777" w:rsidR="00241E14" w:rsidRPr="00AF7630" w:rsidRDefault="00241E14" w:rsidP="00EA5E91">
                        <w:pPr>
                          <w:spacing w:before="0" w:after="0" w:line="240" w:lineRule="auto"/>
                          <w:jc w:val="center"/>
                          <w:rPr>
                            <w:sz w:val="22"/>
                          </w:rPr>
                        </w:pPr>
                        <w:r>
                          <w:rPr>
                            <w:rFonts w:ascii="Arial" w:hAnsi="Arial" w:cs="Arial"/>
                            <w:color w:val="000000"/>
                            <w:sz w:val="17"/>
                            <w:szCs w:val="18"/>
                          </w:rPr>
                          <w:t>Rent</w:t>
                        </w:r>
                      </w:p>
                    </w:txbxContent>
                  </v:textbox>
                </v:rect>
                <v:rect id="Rectangle 894" o:spid="_x0000_s1068" style="position:absolute;left:10555;top:23712;width:4234;height:5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282E9933" w14:textId="77777777" w:rsidR="00241E14" w:rsidRPr="00AF7630" w:rsidRDefault="00241E14" w:rsidP="00EA5E91">
                        <w:pPr>
                          <w:spacing w:before="0" w:after="0" w:line="240" w:lineRule="auto"/>
                          <w:jc w:val="center"/>
                          <w:rPr>
                            <w:rFonts w:ascii="Arial" w:hAnsi="Arial" w:cs="Arial"/>
                            <w:color w:val="000000"/>
                            <w:sz w:val="15"/>
                            <w:szCs w:val="16"/>
                          </w:rPr>
                        </w:pPr>
                        <w:r w:rsidRPr="00AF7630">
                          <w:rPr>
                            <w:rFonts w:ascii="Arial" w:hAnsi="Arial" w:cs="Arial"/>
                            <w:color w:val="000000"/>
                            <w:sz w:val="15"/>
                            <w:szCs w:val="16"/>
                          </w:rPr>
                          <w:t>Space</w:t>
                        </w:r>
                      </w:p>
                      <w:p w14:paraId="1EB7F59F" w14:textId="77777777" w:rsidR="00241E14" w:rsidRPr="00AF7630" w:rsidRDefault="00241E14" w:rsidP="00EA5E91">
                        <w:pPr>
                          <w:spacing w:before="0" w:after="0" w:line="240" w:lineRule="auto"/>
                          <w:jc w:val="center"/>
                          <w:rPr>
                            <w:sz w:val="22"/>
                          </w:rPr>
                        </w:pPr>
                        <w:r w:rsidRPr="00AF7630">
                          <w:rPr>
                            <w:rFonts w:ascii="Arial" w:hAnsi="Arial" w:cs="Arial"/>
                            <w:color w:val="000000"/>
                            <w:sz w:val="15"/>
                            <w:szCs w:val="16"/>
                          </w:rPr>
                          <w:t>Currently Occupied</w:t>
                        </w:r>
                      </w:p>
                    </w:txbxContent>
                  </v:textbox>
                </v:rect>
                <v:line id="Line 895" o:spid="_x0000_s1069" style="position:absolute;visibility:visible;mso-wrap-style:square" from="28159,4155" to="28165,22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" strokecolor="#7f7f7f [1612]" strokeweight="1.5pt">
                  <v:stroke endcap="round"/>
                </v:line>
                <v:line id="Line 896" o:spid="_x0000_s1070" style="position:absolute;visibility:visible;mso-wrap-style:square" from="28159,22671" to="48198,226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" strokecolor="#7f7f7f [1612]" strokeweight="1.5pt">
                  <v:stroke endcap="round"/>
                </v:line>
                <v:rect id="Rectangle 897" o:spid="_x0000_s1071" style="position:absolute;left:26718;top:2195;width:2735;height:2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2097F116" w14:textId="77777777" w:rsidR="00241E14" w:rsidRPr="00AF7630" w:rsidRDefault="00241E14" w:rsidP="00EA5E91">
                        <w:pPr>
                          <w:jc w:val="center"/>
                          <w:rPr>
                            <w:b/>
                            <w:sz w:val="22"/>
                          </w:rPr>
                        </w:pPr>
                        <w:r w:rsidRPr="00AF7630">
                          <w:rPr>
                            <w:rFonts w:ascii="Arial" w:hAnsi="Arial" w:cs="Arial"/>
                            <w:b/>
                            <w:color w:val="000000"/>
                            <w:sz w:val="17"/>
                            <w:szCs w:val="18"/>
                          </w:rPr>
                          <w:t>NOI</w:t>
                        </w:r>
                      </w:p>
                    </w:txbxContent>
                  </v:textbox>
                </v:rect>
                <v:line id="Line 898" o:spid="_x0000_s1072" style="position:absolute;flip:y;visibility:visible;mso-wrap-style:square" from="28159,7555" to="40678,22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" strokeweight=".00025mm">
                  <v:stroke endcap="round"/>
                </v:line>
                <v:rect id="Rectangle 899" o:spid="_x0000_s1073" style="position:absolute;left:33862;top:23712;width:5358;height:3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67B8F2F2" w14:textId="77777777" w:rsidR="00241E14" w:rsidRPr="00AF7630" w:rsidRDefault="00241E14" w:rsidP="00EA5E91">
                        <w:pPr>
                          <w:jc w:val="center"/>
                          <w:rPr>
                            <w:sz w:val="22"/>
                          </w:rPr>
                        </w:pPr>
                        <w:r w:rsidRPr="00AF7630">
                          <w:rPr>
                            <w:rFonts w:ascii="Arial" w:hAnsi="Arial" w:cs="Arial"/>
                            <w:color w:val="000000"/>
                            <w:sz w:val="15"/>
                            <w:szCs w:val="16"/>
                          </w:rPr>
                          <w:t>Current Price</w:t>
                        </w:r>
                      </w:p>
                    </w:txbxContent>
                  </v:textbox>
                </v:rect>
                <v:shape id="Freeform 900" o:spid="_x0000_s1074" style="position:absolute;left:35571;top:13955;width:56;height:9111;visibility:visible;mso-wrap-style:square;v-text-anchor:top" coordsize="29,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" path="m25,12r,75c25,94,19,100,13,100,6,100,,94,,87l,12c,6,6,,12,v7,,13,6,13,12xm25,187r,75c25,269,20,275,13,275,6,275,,269,,262l,187v,-6,6,-12,13,-12c20,175,25,181,25,187xm25,362r,75c25,444,20,450,13,450,6,450,,444,,437l,362v,-6,6,-12,13,-12c20,350,25,356,25,362xm25,537r,75c25,619,20,625,13,625,6,625,,619,,612l,537v,-6,6,-12,13,-12c20,525,25,531,25,537xm26,712r,75c26,794,20,800,13,800,6,800,1,794,1,787r,-75c1,706,6,700,13,700v7,,13,6,13,12xm26,887r,75c26,969,20,975,13,975,6,975,1,969,1,962r,-75c1,881,6,875,13,875v7,,13,6,13,12xm26,1062r,75c26,1144,20,1150,13,1150v-6,,-12,-6,-12,-13l1,1062v,-6,5,-12,12,-12c20,1050,26,1056,26,1062xm26,1237r,75c26,1319,21,1325,14,1325v-7,,-13,-6,-13,-13l1,1237v,-6,6,-12,13,-12c20,1225,26,1231,26,1237xm26,1412r,75c26,1494,21,1500,14,1500v-7,,-13,-6,-13,-13l1,1412v,-6,6,-12,13,-12c21,1400,26,1406,26,1412xm26,1587r,75c26,1669,21,1675,14,1675v-7,,-13,-6,-13,-13l1,1587v,-6,6,-12,13,-12c21,1575,26,1581,26,1587xm26,1762r1,75c27,1844,21,1850,14,1850v-7,,-12,-6,-12,-13l1,1762v,-6,6,-12,13,-12c21,1750,26,1756,26,1762xm27,1937r,75c27,2019,21,2025,14,2025v-7,,-12,-6,-12,-13l2,1937v,-6,5,-12,12,-12c21,1925,27,1931,27,1937xm27,2112r,75c27,2194,21,2200,14,2200v-7,,-12,-6,-12,-13l2,2112v,-6,5,-12,12,-12c21,2100,27,2106,27,2112xm27,2287r,75c27,2369,21,2375,14,2375v-6,,-12,-6,-12,-13l2,2287v,-6,6,-12,12,-12c21,2275,27,2281,27,2287xm27,2462r,75c27,2544,22,2550,15,2550v-7,,-13,-6,-13,-13l2,2462v,-6,6,-12,13,-12c21,2450,27,2456,27,2462xm27,2637r,75c27,2719,22,2725,15,2725v-7,,-13,-6,-13,-13l2,2637v,-6,6,-12,13,-12c22,2625,27,2631,27,2637xm27,2812r,75c27,2894,22,2900,15,2900v-7,,-13,-6,-13,-13l2,2812v,-6,6,-12,13,-12c22,2800,27,2806,27,2812xm28,2987r,75c28,3069,22,3075,15,3075v-7,,-12,-6,-12,-13l3,2987v,-6,5,-12,12,-12c22,2975,28,2981,28,2987xm28,3162r,75c28,3244,22,3250,15,3250v-7,,-12,-6,-12,-13l3,3162v,-6,5,-12,12,-12c22,3150,28,3156,28,3162xm28,3337r,75c28,3419,22,3425,15,3425v-6,,-12,-6,-12,-13l3,3337v,-6,5,-12,12,-12c22,3325,28,3331,28,3337xm28,3512r,75c28,3594,22,3600,16,3600v-7,,-13,-6,-13,-13l3,3512v,-6,6,-12,12,-12c22,3500,28,3506,28,3512xm28,3687r,75c28,3769,23,3775,16,3775v-7,,-13,-6,-13,-13l3,3687v,-6,6,-12,13,-12c23,3675,28,3681,28,3687xm28,3862r,75c28,3944,23,3950,16,3950v-7,,-13,-6,-13,-13l3,3862v,-6,6,-12,13,-12c23,3850,28,3856,28,3862xm28,4037r1,75c29,4119,23,4125,16,4125v-7,,-12,-6,-12,-13l3,4037v,-6,6,-12,13,-12c23,4025,28,4031,28,4037xm29,4212r,75c29,4294,23,4300,16,4300v-7,,-12,-6,-12,-13l4,4212v,-6,5,-12,12,-12c23,4200,29,4206,29,4212xm29,4387r,75c29,4469,23,4475,16,4475v-7,,-12,-6,-12,-13l4,4387v,-6,5,-12,12,-12c23,4375,29,4381,29,4387xm29,4562r,75c29,4644,23,4650,16,4650v-6,,-12,-6,-12,-13l4,4562v,-6,5,-12,12,-12c23,4550,29,4556,29,4562xm29,4737r,75c29,4819,24,4825,17,4825v-7,,-13,-6,-13,-13l4,4737v,-6,6,-12,13,-12c23,4725,29,4731,29,4737xe" fillcolor="black" strokeweight="6e-5mm">
                  <v:stroke joinstyle="bevel"/>
                  <v:path arrowok="t" o:connecttype="custom" o:connectlocs="0,16427;4892,35309;0,35309;4892,82513;2544,66086;2544,118010;4892,101394;196,148598;5088,167480;196,167480;5088,214684;2544,198257;2740,250182;5088,233566;196,280770;5088,299652;196,299652;5284,346856;2740,330429;2740,382353;5284,365737;391,412941;5284,431823;391,431823;5284,479027;2935,462600;2935,514525;5284,497909;391,545113;5479,563995;587,563995;5479,611199;2935,594772;2935,646696;5479,630080;587,677284;5479,696166;587,696166;5479,743370;3131,726943;3131,778868;5479,762252;783,809456;5675,828337;783,828337;5675,875542;3131,859114;3327,911039;5675,894423" o:connectangles="0,0,0,0,0,0,0,0,0,0,0,0,0,0,0,0,0,0,0,0,0,0,0,0,0,0,0,0,0,0,0,0,0,0,0,0,0,0,0,0,0,0,0,0,0,0,0,0,0"/>
                  <o:lock v:ext="edit" verticies="t"/>
                </v:shape>
                <v:rect id="Rectangle 901" o:spid="_x0000_s1075" style="position:absolute;left:9465;top:317;width:12730;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54315CBE" w14:textId="77777777" w:rsidR="00241E14" w:rsidRPr="00AF7630" w:rsidRDefault="00241E14" w:rsidP="00EA5E91">
                        <w:pPr>
                          <w:rPr>
                            <w:sz w:val="22"/>
                          </w:rPr>
                        </w:pPr>
                        <w:r w:rsidRPr="00AF7630">
                          <w:rPr>
                            <w:rFonts w:ascii="Arial" w:hAnsi="Arial" w:cs="Arial"/>
                            <w:color w:val="000000"/>
                            <w:sz w:val="18"/>
                            <w:szCs w:val="20"/>
                          </w:rPr>
                          <w:t>Space Market</w:t>
                        </w:r>
                      </w:p>
                    </w:txbxContent>
                  </v:textbox>
                </v:rect>
                <v:rect id="Rectangle 902" o:spid="_x0000_s1076" style="position:absolute;left:34385;top:481;width:10924;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4BD32CE7" w14:textId="77777777" w:rsidR="00241E14" w:rsidRPr="00AF7630" w:rsidRDefault="00241E14" w:rsidP="00EA5E91">
                        <w:pPr>
                          <w:rPr>
                            <w:sz w:val="22"/>
                          </w:rPr>
                        </w:pPr>
                        <w:r w:rsidRPr="00AF7630">
                          <w:rPr>
                            <w:rFonts w:ascii="Arial" w:hAnsi="Arial" w:cs="Arial"/>
                            <w:color w:val="000000"/>
                            <w:sz w:val="18"/>
                            <w:szCs w:val="20"/>
                          </w:rPr>
                          <w:t>Capital Market</w:t>
                        </w:r>
                      </w:p>
                    </w:txbxContent>
                  </v:textbox>
                </v:rect>
                <v:rect id="Rectangle 903" o:spid="_x0000_s1077" style="position:absolute;left:19244;top:3345;width:760;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4E0D8C1C" w14:textId="77777777" w:rsidR="00241E14" w:rsidRPr="00AF7630" w:rsidRDefault="00241E14" w:rsidP="00EA5E91">
                        <w:pPr>
                          <w:rPr>
                            <w:sz w:val="22"/>
                          </w:rPr>
                        </w:pPr>
                        <w:r w:rsidRPr="00AF7630">
                          <w:rPr>
                            <w:rFonts w:ascii="Arial" w:hAnsi="Arial" w:cs="Arial"/>
                            <w:color w:val="000000"/>
                            <w:sz w:val="18"/>
                            <w:szCs w:val="20"/>
                          </w:rPr>
                          <w:t>S</w:t>
                        </w:r>
                      </w:p>
                    </w:txbxContent>
                  </v:textbox>
                </v:rect>
                <v:rect id="Rectangle 904" o:spid="_x0000_s1078" style="position:absolute;left:23937;top:19584;width:823;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363BFECC" w14:textId="77777777" w:rsidR="00241E14" w:rsidRPr="00AF7630" w:rsidRDefault="00241E14" w:rsidP="00EA5E91">
                        <w:pPr>
                          <w:rPr>
                            <w:sz w:val="22"/>
                          </w:rPr>
                        </w:pPr>
                        <w:r w:rsidRPr="00AF7630">
                          <w:rPr>
                            <w:rFonts w:ascii="Arial" w:hAnsi="Arial" w:cs="Arial"/>
                            <w:color w:val="000000"/>
                            <w:sz w:val="18"/>
                            <w:szCs w:val="20"/>
                          </w:rPr>
                          <w:t>D</w:t>
                        </w:r>
                      </w:p>
                    </w:txbxContent>
                  </v:textbox>
                </v:rect>
                <v:rect id="Rectangle 905" o:spid="_x0000_s1079" style="position:absolute;left:29617;top:6203;width:5545;height:4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49F8B14C" w14:textId="77777777" w:rsidR="00241E14" w:rsidRPr="00AF7630" w:rsidRDefault="00241E14" w:rsidP="00EA5E91">
                        <w:pPr>
                          <w:jc w:val="center"/>
                          <w:rPr>
                            <w:sz w:val="22"/>
                          </w:rPr>
                        </w:pPr>
                        <w:r w:rsidRPr="00AF7630">
                          <w:rPr>
                            <w:rFonts w:ascii="Arial" w:hAnsi="Arial" w:cs="Arial"/>
                            <w:color w:val="000000"/>
                            <w:sz w:val="15"/>
                            <w:szCs w:val="16"/>
                          </w:rPr>
                          <w:t xml:space="preserve">Slope is </w:t>
                        </w:r>
                        <w:r>
                          <w:rPr>
                            <w:rFonts w:ascii="Arial" w:hAnsi="Arial" w:cs="Arial"/>
                            <w:color w:val="000000"/>
                            <w:sz w:val="15"/>
                            <w:szCs w:val="16"/>
                          </w:rPr>
                          <w:t>Cap Rate</w:t>
                        </w:r>
                      </w:p>
                    </w:txbxContent>
                  </v:textbox>
                </v:rect>
                <v:shape id="Freeform 906" o:spid="_x0000_s1080" style="position:absolute;left:35162;top:9028;width:2384;height:1549;visibility:visible;mso-wrap-style:square;v-text-anchor:top" coordsize="1219,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" path="m29,6l1090,713v8,5,10,16,5,23c1090,744,1079,746,1072,741l10,33c3,28,,18,6,10,11,3,21,,29,6xm1109,625r110,194l998,792,1109,625xe" fillcolor="black" strokeweight="6e-5mm">
                  <v:stroke joinstyle="bevel"/>
                  <v:path arrowok="t" o:connecttype="custom" o:connectlocs="5670,1135;213128,134888;214105,139240;209608,140186;1955,6243;1173,1892;5670,1135;216843,118240;238351,154942;195139,149834;216843,118240" o:connectangles="0,0,0,0,0,0,0,0,0,0,0"/>
                  <o:lock v:ext="edit" verticies="t"/>
                </v:shape>
                <v:rect id="Rectangle 931" o:spid="_x0000_s1081" style="position:absolute;left:40638;top:24380;width:8320;height:3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4CCFCE15" w14:textId="77777777" w:rsidR="00241E14" w:rsidRPr="00AF7630" w:rsidRDefault="00241E14" w:rsidP="00EA5E91">
                        <w:pPr>
                          <w:spacing w:before="0" w:after="0" w:line="240" w:lineRule="auto"/>
                          <w:jc w:val="center"/>
                          <w:rPr>
                            <w:rFonts w:ascii="Arial" w:hAnsi="Arial" w:cs="Arial"/>
                            <w:b/>
                            <w:color w:val="000000"/>
                            <w:sz w:val="17"/>
                            <w:szCs w:val="18"/>
                          </w:rPr>
                        </w:pPr>
                        <w:r w:rsidRPr="00AF7630">
                          <w:rPr>
                            <w:rFonts w:ascii="Arial" w:hAnsi="Arial" w:cs="Arial"/>
                            <w:b/>
                            <w:color w:val="000000"/>
                            <w:sz w:val="17"/>
                            <w:szCs w:val="18"/>
                          </w:rPr>
                          <w:t>Price of Space</w:t>
                        </w:r>
                      </w:p>
                      <w:p w14:paraId="5B21DFF5" w14:textId="77777777" w:rsidR="00241E14" w:rsidRPr="00AF7630" w:rsidRDefault="00241E14" w:rsidP="00EA5E91">
                        <w:pPr>
                          <w:spacing w:before="0" w:after="0" w:line="240" w:lineRule="auto"/>
                          <w:jc w:val="center"/>
                          <w:rPr>
                            <w:rFonts w:ascii="Arial" w:hAnsi="Arial" w:cs="Arial"/>
                            <w:b/>
                            <w:color w:val="000000"/>
                            <w:sz w:val="17"/>
                            <w:szCs w:val="18"/>
                          </w:rPr>
                        </w:pPr>
                        <w:r w:rsidRPr="00AF7630">
                          <w:rPr>
                            <w:rFonts w:ascii="Arial" w:hAnsi="Arial" w:cs="Arial"/>
                            <w:b/>
                            <w:color w:val="000000"/>
                            <w:sz w:val="17"/>
                            <w:szCs w:val="18"/>
                          </w:rPr>
                          <w:t>(</w:t>
                        </w:r>
                        <w:r>
                          <w:rPr>
                            <w:rFonts w:ascii="Arial" w:hAnsi="Arial" w:cs="Arial"/>
                            <w:b/>
                            <w:color w:val="000000"/>
                            <w:sz w:val="17"/>
                            <w:szCs w:val="18"/>
                          </w:rPr>
                          <w:t>Value</w:t>
                        </w:r>
                        <w:r w:rsidRPr="00AF7630">
                          <w:rPr>
                            <w:rFonts w:ascii="Arial" w:hAnsi="Arial" w:cs="Arial"/>
                            <w:b/>
                            <w:color w:val="000000"/>
                            <w:sz w:val="17"/>
                            <w:szCs w:val="18"/>
                          </w:rPr>
                          <w:t>)</w:t>
                        </w:r>
                      </w:p>
                    </w:txbxContent>
                  </v:textbox>
                </v:rect>
                <w10:anchorlock/>
              </v:group>
            </w:pict>
          </mc:Fallback>
        </mc:AlternateContent>
      </w:r>
    </w:p>
    <w:p w14:paraId="0F1C3D6B" w14:textId="77777777" w:rsidR="008E60F8" w:rsidRPr="00D7399D" w:rsidRDefault="008E60F8" w:rsidP="008E60F8">
      <w:r w:rsidRPr="00D7399D">
        <w:t>An increase in the demand for office space due to an improvement in the economy leading to more job growth and more demand for space in office buildings would shift the demand curve in Figure 1.</w:t>
      </w:r>
      <w:r w:rsidR="00CB26A8" w:rsidRPr="00D7399D">
        <w:t>5</w:t>
      </w:r>
      <w:r w:rsidRPr="00D7399D">
        <w:t xml:space="preserve"> to the right.  This would result in higher market rents with the same supply curve and this would in turn lead to higher values with the same cap rate.  Or a decrease in cap rates due to say a decrease in mortgage rates would cause the cap rate line to have a smaller slope (lower cap rate) and also result in higher values for the same NOI. </w:t>
      </w:r>
    </w:p>
    <w:p w14:paraId="496CDAC8" w14:textId="77777777" w:rsidR="004C732B" w:rsidRPr="00D7399D" w:rsidRDefault="008E60F8" w:rsidP="008E60F8">
      <w:r w:rsidRPr="00D7399D">
        <w:t xml:space="preserve">The main point of the above discussion about the space and capital markets is that market rents and lease terms are determined in the market for space whereas cap rates and property values are determined in the capital market.  These are two distinct but inter-related markets that are important to the understanding of real estate.  Real estate values can change because of events that impact either market.  For example, there could be an increase in office employment that increases the demand for office space by users which pushes up rent levels and results in higher values </w:t>
      </w:r>
      <w:r w:rsidRPr="00D7399D">
        <w:rPr>
          <w:i/>
        </w:rPr>
        <w:t>at the same cap rate</w:t>
      </w:r>
      <w:r w:rsidRPr="00D7399D">
        <w:t xml:space="preserve">.  That is, the increase in prices is driven by the space market.  On the other hand, interest rates and the cost of debt capital might decline resulting in investors being willing to accept a lower cap rate </w:t>
      </w:r>
      <w:r w:rsidRPr="00D7399D">
        <w:rPr>
          <w:i/>
        </w:rPr>
        <w:t>for the same NOI</w:t>
      </w:r>
      <w:r w:rsidRPr="00D7399D">
        <w:t xml:space="preserve">.  So they bid up the price for real estate and prices rise because of the actions of investors in the capital market.  </w:t>
      </w:r>
    </w:p>
    <w:p w14:paraId="70120B3C" w14:textId="77777777" w:rsidR="00C82D62" w:rsidRPr="00D7399D" w:rsidRDefault="00C82D62" w:rsidP="00C82D62">
      <w:r w:rsidRPr="00D7399D">
        <w:t>It should be clear that</w:t>
      </w:r>
      <w:r w:rsidR="0073231B" w:rsidRPr="00D7399D">
        <w:t xml:space="preserve"> those in </w:t>
      </w:r>
      <w:r w:rsidRPr="00D7399D">
        <w:t xml:space="preserve">real estate </w:t>
      </w:r>
      <w:r w:rsidR="0073231B" w:rsidRPr="00D7399D">
        <w:t>should</w:t>
      </w:r>
      <w:r w:rsidRPr="00D7399D">
        <w:t xml:space="preserve"> keep track of factors that impact both the space market and the capital market.  Both markets can ultimately impact the decisions of users and investors.  </w:t>
      </w:r>
      <w:r w:rsidR="0013028F" w:rsidRPr="00D7399D">
        <w:t>T</w:t>
      </w:r>
      <w:r w:rsidRPr="00D7399D">
        <w:t>hese relationships are examined in more detail</w:t>
      </w:r>
      <w:r w:rsidR="0013028F" w:rsidRPr="00D7399D">
        <w:t xml:space="preserve"> in the Market Analysis for Commercial Investment Real Estate CCIM course.</w:t>
      </w:r>
    </w:p>
    <w:p w14:paraId="3BCE11C0" w14:textId="77777777" w:rsidR="009F6B1A" w:rsidRPr="00D7399D" w:rsidRDefault="009F6B1A" w:rsidP="000A79EC">
      <w:pPr>
        <w:pStyle w:val="Heading1"/>
        <w:spacing w:before="0" w:line="240" w:lineRule="auto"/>
      </w:pPr>
      <w:bookmarkStart w:id="14" w:name="_Toc63848293"/>
      <w:r w:rsidRPr="00D7399D">
        <w:lastRenderedPageBreak/>
        <w:t>The Four Quadrants of Real Estate Investment</w:t>
      </w:r>
      <w:bookmarkEnd w:id="14"/>
    </w:p>
    <w:p w14:paraId="6B8BBC67" w14:textId="77777777" w:rsidR="009F6B1A" w:rsidRPr="00D7399D" w:rsidRDefault="009F6B1A" w:rsidP="009F6B1A">
      <w:r w:rsidRPr="00D7399D">
        <w:t xml:space="preserve">Commercial real estate has been defined from a capital market perspective in the context of a quadrant, or four main areas where capital can be invested.  The quadrants are a result of two dimensions of investment.  The first dimension is whether the investment is in the private or public market.  The private market is investing directly in the asset, for example, purchasing a property.  The public market is investing in a security like purchasing shares of stock in a REIT.  </w:t>
      </w:r>
    </w:p>
    <w:p w14:paraId="6AC7AA76" w14:textId="77777777" w:rsidR="00C82D62" w:rsidRPr="00D7399D" w:rsidRDefault="009F6B1A" w:rsidP="009F6B1A">
      <w:r w:rsidRPr="00D7399D">
        <w:t>The second dimension is debt or equity.  Debt assets and equity assets describe two different types of capital assets.  An example of a debt asset would be a mortgage loan; an example of an equity asset would be ownership of the equity position in the property or shares of stock in a REIT that invests in equity ownership of real estate.  Debt is an investment from the perspective of the lender.  Combining the two dimensions we have four quadrants: private equity, public equity, private debt, and public debt, as illustrated in Figure 1.6.  Each of these areas operates with individual risk/return requirements, regulations, legal structures, and market structures.  The influence of these dynamics has evolved and matured to create relatively efficient market structures for accessing all types of capital for real estate, which is absolutely critical for the success of the asset class for both owners and investors.</w:t>
      </w:r>
    </w:p>
    <w:p w14:paraId="08E35234" w14:textId="77777777" w:rsidR="0056780A" w:rsidRPr="00D7399D" w:rsidRDefault="0056780A">
      <w:pPr>
        <w:spacing w:before="0" w:after="200"/>
        <w:rPr>
          <w:rFonts w:ascii="Franklin Gothic Demi Cond" w:hAnsi="Franklin Gothic Demi Cond"/>
          <w:sz w:val="20"/>
          <w:shd w:val="clear" w:color="auto" w:fill="000000" w:themeFill="text1"/>
        </w:rPr>
      </w:pPr>
    </w:p>
    <w:p w14:paraId="13D54692" w14:textId="77777777" w:rsidR="009F6B1A" w:rsidRPr="00D7399D" w:rsidRDefault="009F6B1A" w:rsidP="009F6B1A">
      <w:pPr>
        <w:pStyle w:val="CCIMFigures"/>
      </w:pPr>
      <w:r w:rsidRPr="00D7399D">
        <w:rPr>
          <w:shd w:val="clear" w:color="auto" w:fill="000000" w:themeFill="text1"/>
        </w:rPr>
        <w:t> Figure 1.6 </w:t>
      </w:r>
      <w:r w:rsidRPr="00D7399D">
        <w:t xml:space="preserve"> The Four Quadrants</w:t>
      </w:r>
    </w:p>
    <w:tbl>
      <w:tblPr>
        <w:tblStyle w:val="TableGrid"/>
        <w:tblW w:w="5000" w:type="pct"/>
        <w:tblLook w:val="04A0" w:firstRow="1" w:lastRow="0" w:firstColumn="1" w:lastColumn="0" w:noHBand="0" w:noVBand="1"/>
      </w:tblPr>
      <w:tblGrid>
        <w:gridCol w:w="1056"/>
        <w:gridCol w:w="3249"/>
        <w:gridCol w:w="3255"/>
      </w:tblGrid>
      <w:tr w:rsidR="001E498B" w:rsidRPr="00D7399D" w14:paraId="0D40E475" w14:textId="77777777" w:rsidTr="00BA02D0">
        <w:tc>
          <w:tcPr>
            <w:tcW w:w="1068" w:type="dxa"/>
            <w:tcBorders>
              <w:top w:val="nil"/>
              <w:left w:val="nil"/>
              <w:bottom w:val="nil"/>
              <w:right w:val="nil"/>
            </w:tcBorders>
            <w:shd w:val="clear" w:color="auto" w:fill="auto"/>
          </w:tcPr>
          <w:p w14:paraId="780112EC" w14:textId="77777777" w:rsidR="001E498B" w:rsidRPr="00D7399D" w:rsidRDefault="001E498B" w:rsidP="001E498B">
            <w:pPr>
              <w:jc w:val="center"/>
              <w:rPr>
                <w:rFonts w:asciiTheme="minorHAnsi" w:hAnsiTheme="minorHAnsi"/>
                <w:color w:val="000000" w:themeColor="text1"/>
                <w:sz w:val="32"/>
                <w:szCs w:val="32"/>
              </w:rPr>
            </w:pPr>
          </w:p>
        </w:tc>
        <w:tc>
          <w:tcPr>
            <w:tcW w:w="3354" w:type="dxa"/>
            <w:tcBorders>
              <w:top w:val="nil"/>
              <w:left w:val="nil"/>
              <w:bottom w:val="single" w:sz="4" w:space="0" w:color="auto"/>
              <w:right w:val="nil"/>
            </w:tcBorders>
            <w:shd w:val="clear" w:color="auto" w:fill="auto"/>
          </w:tcPr>
          <w:p w14:paraId="5C3FD74D" w14:textId="77777777" w:rsidR="001E498B" w:rsidRPr="00D7399D" w:rsidRDefault="001E498B" w:rsidP="001E498B">
            <w:pPr>
              <w:jc w:val="center"/>
              <w:rPr>
                <w:rFonts w:asciiTheme="minorHAnsi" w:hAnsiTheme="minorHAnsi"/>
                <w:color w:val="000000" w:themeColor="text1"/>
                <w:sz w:val="32"/>
                <w:szCs w:val="32"/>
              </w:rPr>
            </w:pPr>
            <w:r w:rsidRPr="00D7399D">
              <w:rPr>
                <w:rFonts w:asciiTheme="minorHAnsi" w:hAnsiTheme="minorHAnsi"/>
                <w:color w:val="000000" w:themeColor="text1"/>
                <w:sz w:val="32"/>
                <w:szCs w:val="32"/>
              </w:rPr>
              <w:t>Equity</w:t>
            </w:r>
          </w:p>
        </w:tc>
        <w:tc>
          <w:tcPr>
            <w:tcW w:w="3354" w:type="dxa"/>
            <w:tcBorders>
              <w:top w:val="nil"/>
              <w:left w:val="nil"/>
              <w:bottom w:val="single" w:sz="4" w:space="0" w:color="auto"/>
              <w:right w:val="nil"/>
            </w:tcBorders>
            <w:shd w:val="clear" w:color="auto" w:fill="auto"/>
          </w:tcPr>
          <w:p w14:paraId="183390A6" w14:textId="77777777" w:rsidR="001E498B" w:rsidRPr="00D7399D" w:rsidRDefault="001E498B" w:rsidP="001E498B">
            <w:pPr>
              <w:jc w:val="center"/>
              <w:rPr>
                <w:rFonts w:asciiTheme="minorHAnsi" w:hAnsiTheme="minorHAnsi"/>
                <w:sz w:val="32"/>
                <w:szCs w:val="32"/>
              </w:rPr>
            </w:pPr>
            <w:r w:rsidRPr="00D7399D">
              <w:rPr>
                <w:rFonts w:asciiTheme="minorHAnsi" w:hAnsiTheme="minorHAnsi"/>
                <w:sz w:val="32"/>
                <w:szCs w:val="32"/>
              </w:rPr>
              <w:t>Debt</w:t>
            </w:r>
          </w:p>
        </w:tc>
      </w:tr>
      <w:tr w:rsidR="001E498B" w:rsidRPr="00D7399D" w14:paraId="74EB5164" w14:textId="77777777" w:rsidTr="00BA02D0">
        <w:trPr>
          <w:cantSplit/>
          <w:trHeight w:hRule="exact" w:val="1584"/>
        </w:trPr>
        <w:tc>
          <w:tcPr>
            <w:tcW w:w="1068" w:type="dxa"/>
            <w:tcBorders>
              <w:top w:val="nil"/>
              <w:left w:val="nil"/>
              <w:bottom w:val="nil"/>
              <w:right w:val="single" w:sz="4" w:space="0" w:color="auto"/>
            </w:tcBorders>
            <w:shd w:val="clear" w:color="auto" w:fill="auto"/>
            <w:textDirection w:val="btLr"/>
          </w:tcPr>
          <w:p w14:paraId="0D89202B" w14:textId="77777777" w:rsidR="001E498B" w:rsidRPr="00D7399D" w:rsidRDefault="001E498B" w:rsidP="001E498B">
            <w:pPr>
              <w:ind w:left="113" w:right="113"/>
              <w:jc w:val="center"/>
              <w:rPr>
                <w:rFonts w:asciiTheme="minorHAnsi" w:hAnsiTheme="minorHAnsi"/>
                <w:color w:val="000000" w:themeColor="text1"/>
                <w:sz w:val="32"/>
                <w:szCs w:val="32"/>
              </w:rPr>
            </w:pPr>
            <w:r w:rsidRPr="00D7399D">
              <w:rPr>
                <w:rFonts w:asciiTheme="minorHAnsi" w:hAnsiTheme="minorHAnsi"/>
                <w:color w:val="000000" w:themeColor="text1"/>
                <w:sz w:val="32"/>
                <w:szCs w:val="32"/>
              </w:rPr>
              <w:t>Private</w:t>
            </w:r>
          </w:p>
        </w:tc>
        <w:tc>
          <w:tcPr>
            <w:tcW w:w="3354" w:type="dxa"/>
            <w:tcBorders>
              <w:top w:val="single" w:sz="4" w:space="0" w:color="auto"/>
              <w:left w:val="single" w:sz="4" w:space="0" w:color="auto"/>
              <w:bottom w:val="single" w:sz="4" w:space="0" w:color="auto"/>
              <w:right w:val="single" w:sz="4" w:space="0" w:color="auto"/>
            </w:tcBorders>
            <w:shd w:val="clear" w:color="auto" w:fill="585858"/>
          </w:tcPr>
          <w:p w14:paraId="60A3C5EB" w14:textId="77777777" w:rsidR="001E498B" w:rsidRPr="00D7399D" w:rsidRDefault="001E498B" w:rsidP="001E498B">
            <w:pPr>
              <w:spacing w:after="0"/>
              <w:jc w:val="center"/>
              <w:rPr>
                <w:rFonts w:asciiTheme="minorHAnsi" w:hAnsiTheme="minorHAnsi"/>
                <w:color w:val="FFFFFF" w:themeColor="background1"/>
                <w:sz w:val="28"/>
                <w:szCs w:val="28"/>
              </w:rPr>
            </w:pPr>
            <w:r w:rsidRPr="00D7399D">
              <w:rPr>
                <w:rFonts w:asciiTheme="minorHAnsi" w:hAnsiTheme="minorHAnsi"/>
                <w:color w:val="FFFFFF" w:themeColor="background1"/>
                <w:sz w:val="28"/>
                <w:szCs w:val="28"/>
              </w:rPr>
              <w:t>Individuals</w:t>
            </w:r>
          </w:p>
          <w:p w14:paraId="05ECC056" w14:textId="77777777" w:rsidR="001E498B" w:rsidRPr="00D7399D" w:rsidRDefault="001E498B" w:rsidP="001E498B">
            <w:pPr>
              <w:spacing w:before="0" w:after="0"/>
              <w:jc w:val="center"/>
              <w:rPr>
                <w:rFonts w:asciiTheme="minorHAnsi" w:hAnsiTheme="minorHAnsi"/>
                <w:color w:val="FFFFFF" w:themeColor="background1"/>
                <w:sz w:val="28"/>
                <w:szCs w:val="28"/>
              </w:rPr>
            </w:pPr>
            <w:r w:rsidRPr="00D7399D">
              <w:rPr>
                <w:rFonts w:asciiTheme="minorHAnsi" w:hAnsiTheme="minorHAnsi"/>
                <w:color w:val="FFFFFF" w:themeColor="background1"/>
                <w:sz w:val="28"/>
                <w:szCs w:val="28"/>
              </w:rPr>
              <w:t>Pension Funds</w:t>
            </w:r>
          </w:p>
          <w:p w14:paraId="669B4F4C" w14:textId="77777777" w:rsidR="001E498B" w:rsidRPr="00D7399D" w:rsidRDefault="001E498B" w:rsidP="001E498B">
            <w:pPr>
              <w:spacing w:before="0" w:after="0"/>
              <w:jc w:val="center"/>
              <w:rPr>
                <w:rFonts w:asciiTheme="minorHAnsi" w:hAnsiTheme="minorHAnsi"/>
                <w:color w:val="FFFFFF" w:themeColor="background1"/>
                <w:sz w:val="28"/>
                <w:szCs w:val="28"/>
              </w:rPr>
            </w:pPr>
            <w:r w:rsidRPr="00D7399D">
              <w:rPr>
                <w:rFonts w:asciiTheme="minorHAnsi" w:hAnsiTheme="minorHAnsi"/>
                <w:color w:val="FFFFFF" w:themeColor="background1"/>
                <w:sz w:val="28"/>
                <w:szCs w:val="28"/>
              </w:rPr>
              <w:t>Insurance Companies</w:t>
            </w:r>
          </w:p>
        </w:tc>
        <w:tc>
          <w:tcPr>
            <w:tcW w:w="335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F3E0F51" w14:textId="77777777" w:rsidR="001E498B" w:rsidRPr="00D7399D" w:rsidRDefault="001E498B" w:rsidP="00E47A7F">
            <w:pPr>
              <w:spacing w:after="0"/>
              <w:jc w:val="center"/>
              <w:rPr>
                <w:rFonts w:asciiTheme="minorHAnsi" w:hAnsiTheme="minorHAnsi"/>
                <w:sz w:val="28"/>
                <w:szCs w:val="28"/>
              </w:rPr>
            </w:pPr>
            <w:r w:rsidRPr="00D7399D">
              <w:rPr>
                <w:rFonts w:asciiTheme="minorHAnsi" w:hAnsiTheme="minorHAnsi"/>
                <w:sz w:val="28"/>
                <w:szCs w:val="28"/>
              </w:rPr>
              <w:t>Commercial Bank</w:t>
            </w:r>
          </w:p>
          <w:p w14:paraId="3ADE882B" w14:textId="77777777" w:rsidR="001E498B" w:rsidRPr="00D7399D" w:rsidRDefault="001E498B" w:rsidP="001E498B">
            <w:pPr>
              <w:spacing w:before="0" w:after="0"/>
              <w:jc w:val="center"/>
              <w:rPr>
                <w:rFonts w:asciiTheme="minorHAnsi" w:hAnsiTheme="minorHAnsi"/>
                <w:sz w:val="28"/>
                <w:szCs w:val="28"/>
              </w:rPr>
            </w:pPr>
            <w:r w:rsidRPr="00D7399D">
              <w:rPr>
                <w:rFonts w:asciiTheme="minorHAnsi" w:hAnsiTheme="minorHAnsi"/>
                <w:sz w:val="28"/>
                <w:szCs w:val="28"/>
              </w:rPr>
              <w:t>Pension Funds</w:t>
            </w:r>
          </w:p>
          <w:p w14:paraId="061AA946" w14:textId="77777777" w:rsidR="001E498B" w:rsidRPr="00D7399D" w:rsidRDefault="001E498B" w:rsidP="001E498B">
            <w:pPr>
              <w:spacing w:before="0" w:after="0"/>
              <w:jc w:val="center"/>
              <w:rPr>
                <w:rFonts w:asciiTheme="minorHAnsi" w:hAnsiTheme="minorHAnsi"/>
                <w:sz w:val="28"/>
                <w:szCs w:val="28"/>
              </w:rPr>
            </w:pPr>
            <w:r w:rsidRPr="00D7399D">
              <w:rPr>
                <w:rFonts w:asciiTheme="minorHAnsi" w:hAnsiTheme="minorHAnsi"/>
                <w:sz w:val="28"/>
                <w:szCs w:val="28"/>
              </w:rPr>
              <w:t>Insurance Companies</w:t>
            </w:r>
          </w:p>
          <w:p w14:paraId="47DC9921" w14:textId="77777777" w:rsidR="001E498B" w:rsidRPr="00D7399D" w:rsidRDefault="001E498B" w:rsidP="001E498B">
            <w:pPr>
              <w:spacing w:before="0" w:after="0"/>
              <w:jc w:val="center"/>
              <w:rPr>
                <w:rFonts w:asciiTheme="minorHAnsi" w:hAnsiTheme="minorHAnsi"/>
                <w:sz w:val="28"/>
                <w:szCs w:val="28"/>
              </w:rPr>
            </w:pPr>
            <w:r w:rsidRPr="00D7399D">
              <w:rPr>
                <w:rFonts w:asciiTheme="minorHAnsi" w:hAnsiTheme="minorHAnsi"/>
                <w:sz w:val="28"/>
                <w:szCs w:val="28"/>
              </w:rPr>
              <w:t>Individuals</w:t>
            </w:r>
          </w:p>
        </w:tc>
      </w:tr>
      <w:tr w:rsidR="001E498B" w:rsidRPr="00D7399D" w14:paraId="5BA0EAD7" w14:textId="77777777" w:rsidTr="00BA02D0">
        <w:trPr>
          <w:cantSplit/>
          <w:trHeight w:hRule="exact" w:val="1584"/>
        </w:trPr>
        <w:tc>
          <w:tcPr>
            <w:tcW w:w="1068" w:type="dxa"/>
            <w:tcBorders>
              <w:top w:val="nil"/>
              <w:left w:val="nil"/>
              <w:bottom w:val="nil"/>
              <w:right w:val="single" w:sz="4" w:space="0" w:color="auto"/>
            </w:tcBorders>
            <w:shd w:val="clear" w:color="auto" w:fill="auto"/>
            <w:textDirection w:val="btLr"/>
          </w:tcPr>
          <w:p w14:paraId="029E5155" w14:textId="77777777" w:rsidR="001E498B" w:rsidRPr="00D7399D" w:rsidRDefault="001E498B" w:rsidP="001E498B">
            <w:pPr>
              <w:ind w:left="113" w:right="113"/>
              <w:jc w:val="center"/>
              <w:rPr>
                <w:rFonts w:asciiTheme="minorHAnsi" w:hAnsiTheme="minorHAnsi"/>
                <w:sz w:val="32"/>
                <w:szCs w:val="32"/>
              </w:rPr>
            </w:pPr>
            <w:r w:rsidRPr="00D7399D">
              <w:rPr>
                <w:rFonts w:asciiTheme="minorHAnsi" w:hAnsiTheme="minorHAnsi"/>
                <w:sz w:val="32"/>
                <w:szCs w:val="32"/>
              </w:rPr>
              <w:t>Public</w:t>
            </w:r>
          </w:p>
        </w:tc>
        <w:tc>
          <w:tcPr>
            <w:tcW w:w="335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EA2E1DB" w14:textId="77777777" w:rsidR="001E498B" w:rsidRPr="00D7399D" w:rsidRDefault="001E498B" w:rsidP="001E498B">
            <w:pPr>
              <w:tabs>
                <w:tab w:val="left" w:pos="614"/>
                <w:tab w:val="center" w:pos="1569"/>
              </w:tabs>
              <w:spacing w:before="240" w:after="0"/>
              <w:jc w:val="center"/>
              <w:rPr>
                <w:rFonts w:asciiTheme="minorHAnsi" w:hAnsiTheme="minorHAnsi"/>
                <w:sz w:val="28"/>
                <w:szCs w:val="28"/>
              </w:rPr>
            </w:pPr>
            <w:r w:rsidRPr="00D7399D">
              <w:rPr>
                <w:rFonts w:asciiTheme="minorHAnsi" w:hAnsiTheme="minorHAnsi"/>
                <w:sz w:val="28"/>
                <w:szCs w:val="28"/>
              </w:rPr>
              <w:t>Equity REITs</w:t>
            </w:r>
          </w:p>
        </w:tc>
        <w:tc>
          <w:tcPr>
            <w:tcW w:w="335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9BF35FA" w14:textId="77777777" w:rsidR="001E498B" w:rsidRPr="00D7399D" w:rsidRDefault="000A79EC" w:rsidP="001E498B">
            <w:pPr>
              <w:spacing w:before="240" w:after="0"/>
              <w:jc w:val="center"/>
              <w:rPr>
                <w:rFonts w:asciiTheme="minorHAnsi" w:hAnsiTheme="minorHAnsi"/>
                <w:color w:val="FFFFFF" w:themeColor="background1"/>
                <w:sz w:val="28"/>
                <w:szCs w:val="28"/>
              </w:rPr>
            </w:pPr>
            <w:r w:rsidRPr="00D7399D">
              <w:rPr>
                <w:rFonts w:asciiTheme="minorHAnsi" w:hAnsiTheme="minorHAnsi"/>
                <w:color w:val="FFFFFF" w:themeColor="background1"/>
                <w:sz w:val="28"/>
                <w:szCs w:val="28"/>
              </w:rPr>
              <w:t>Commercial Mortgage-Backed Securities (CMBS)</w:t>
            </w:r>
          </w:p>
          <w:p w14:paraId="578670C4" w14:textId="77777777" w:rsidR="001E498B" w:rsidRPr="00D7399D" w:rsidRDefault="001E498B" w:rsidP="001E498B">
            <w:pPr>
              <w:spacing w:before="0" w:after="0"/>
              <w:jc w:val="center"/>
              <w:rPr>
                <w:rFonts w:asciiTheme="minorHAnsi" w:hAnsiTheme="minorHAnsi"/>
                <w:sz w:val="28"/>
                <w:szCs w:val="28"/>
              </w:rPr>
            </w:pPr>
            <w:r w:rsidRPr="00D7399D">
              <w:rPr>
                <w:rFonts w:asciiTheme="minorHAnsi" w:hAnsiTheme="minorHAnsi"/>
                <w:color w:val="FFFFFF" w:themeColor="background1"/>
                <w:sz w:val="28"/>
                <w:szCs w:val="28"/>
              </w:rPr>
              <w:t>Debt REITs</w:t>
            </w:r>
          </w:p>
        </w:tc>
      </w:tr>
    </w:tbl>
    <w:p w14:paraId="475E1990" w14:textId="77777777" w:rsidR="005B204E" w:rsidRPr="00D7399D" w:rsidRDefault="005B204E" w:rsidP="005B204E"/>
    <w:p w14:paraId="000792E4" w14:textId="77777777" w:rsidR="00951547" w:rsidRPr="00D7399D" w:rsidRDefault="00951547">
      <w:pPr>
        <w:spacing w:before="0" w:after="200"/>
      </w:pPr>
      <w:r w:rsidRPr="00D7399D">
        <w:br w:type="page"/>
      </w:r>
    </w:p>
    <w:p w14:paraId="3D9AE5AF" w14:textId="77777777" w:rsidR="009F6B1A" w:rsidRPr="00D7399D" w:rsidRDefault="009F6B1A" w:rsidP="009F6B1A">
      <w:r w:rsidRPr="00D7399D">
        <w:lastRenderedPageBreak/>
        <w:t>Why is it useful to categorize real estate into the four quadrants?  First of all, investors may have different investment strategies.  Some may prefer the greater liquidity and professional management offered by purchasing REITS in the public market.  On the other hand, investors may prefer to determine their own destiny in the private market and decide themselves when to buy or sell properties and how much leverage to use.  Investing in debt—whether as a lender or purchaser of a mortgage backed security—is also an investment alternative.  Lenders are still investors.  They take on less risk than equity investors because they have the first claim on the asset.  The four quadrants can also be thought of as a way to diversify.  Some investors may want to invest in each quadrant or allocate more capital to one quadrant or the other over time as they perceive shifts in the relative value of each.  Each quadrant offers differences in risk and expected return, including the impa</w:t>
      </w:r>
      <w:r w:rsidR="000A79EC" w:rsidRPr="00D7399D">
        <w:t>ct of taxes on the return.  I</w:t>
      </w:r>
      <w:r w:rsidRPr="00D7399D">
        <w:t>nvestors should explore the relative merits of each quadrant as part of their investment decisions.</w:t>
      </w:r>
    </w:p>
    <w:p w14:paraId="7A6A2E88" w14:textId="77777777" w:rsidR="009F6B1A" w:rsidRPr="00D7399D" w:rsidRDefault="009F6B1A" w:rsidP="0056780A">
      <w:pPr>
        <w:pStyle w:val="Heading3"/>
      </w:pPr>
      <w:r w:rsidRPr="00D7399D">
        <w:t>Sources of Debt and Equity Capital</w:t>
      </w:r>
    </w:p>
    <w:p w14:paraId="56881B94" w14:textId="77777777" w:rsidR="009F6B1A" w:rsidRPr="00D7399D" w:rsidRDefault="009F6B1A" w:rsidP="009F6B1A">
      <w:r w:rsidRPr="00D7399D">
        <w:t>There are many different sources of debt and equity capital that particip</w:t>
      </w:r>
      <w:r w:rsidR="00146F66" w:rsidRPr="00D7399D">
        <w:t xml:space="preserve">ate in the various quadrants.  The following sections provide a brief summary of the main sources.  This summary is what is </w:t>
      </w:r>
      <w:r w:rsidRPr="00D7399D">
        <w:t xml:space="preserve">referred to as “institutional” real estate.  It includes real estate that is or could be owned by institutions such as a pension fund, investment managers, REITs, corporations, etc. </w:t>
      </w:r>
      <w:r w:rsidR="000A79EC" w:rsidRPr="00D7399D">
        <w:t xml:space="preserve"> </w:t>
      </w:r>
      <w:r w:rsidRPr="00D7399D">
        <w:t>These institutions may also provide debt capital for real estate.</w:t>
      </w:r>
    </w:p>
    <w:p w14:paraId="3E96E67D" w14:textId="77777777" w:rsidR="0056780A" w:rsidRPr="00D7399D" w:rsidRDefault="0056780A">
      <w:pPr>
        <w:spacing w:before="0" w:after="200"/>
        <w:rPr>
          <w:rFonts w:ascii="Franklin Gothic Demi Cond" w:hAnsi="Franklin Gothic Demi Cond"/>
          <w:sz w:val="20"/>
          <w:shd w:val="clear" w:color="auto" w:fill="000000" w:themeFill="text1"/>
        </w:rPr>
      </w:pPr>
      <w:r w:rsidRPr="00D7399D">
        <w:rPr>
          <w:shd w:val="clear" w:color="auto" w:fill="000000" w:themeFill="text1"/>
        </w:rPr>
        <w:br w:type="page"/>
      </w:r>
    </w:p>
    <w:p w14:paraId="3E152E90" w14:textId="77777777" w:rsidR="00137D15" w:rsidRPr="00D7399D" w:rsidRDefault="00137D15" w:rsidP="00633AC3">
      <w:pPr>
        <w:pStyle w:val="Heading1"/>
        <w:spacing w:before="0" w:line="240" w:lineRule="auto"/>
      </w:pPr>
      <w:bookmarkStart w:id="15" w:name="_Toc63848294"/>
      <w:r w:rsidRPr="00D7399D">
        <w:lastRenderedPageBreak/>
        <w:t>The Equity Component of Commercial Real Estate</w:t>
      </w:r>
      <w:bookmarkEnd w:id="15"/>
    </w:p>
    <w:p w14:paraId="4DA82C65" w14:textId="77777777" w:rsidR="0056780A" w:rsidRPr="00D7399D" w:rsidRDefault="00137D15" w:rsidP="0008628E">
      <w:pPr>
        <w:rPr>
          <w:rFonts w:ascii="Franklin Gothic Demi Cond" w:eastAsiaTheme="majorEastAsia" w:hAnsi="Franklin Gothic Demi Cond" w:cstheme="majorBidi"/>
          <w:bCs/>
          <w:sz w:val="36"/>
          <w:szCs w:val="26"/>
        </w:rPr>
      </w:pPr>
      <w:r w:rsidRPr="00D7399D">
        <w:t xml:space="preserve">Several categories of equity investors target commercial real estate in the U.S., primarily private investors, public REITs, pension funds, foreign investors, and life insurance companies. </w:t>
      </w:r>
    </w:p>
    <w:p w14:paraId="47BBEF9D" w14:textId="77777777" w:rsidR="00137D15" w:rsidRPr="00D7399D" w:rsidRDefault="00137D15" w:rsidP="00137D15">
      <w:pPr>
        <w:pStyle w:val="Heading2"/>
      </w:pPr>
      <w:bookmarkStart w:id="16" w:name="_Toc63848295"/>
      <w:r w:rsidRPr="00D7399D">
        <w:t>Private Investors and Private Institutions</w:t>
      </w:r>
      <w:bookmarkEnd w:id="16"/>
    </w:p>
    <w:p w14:paraId="0FE43A79" w14:textId="77777777" w:rsidR="00137D15" w:rsidRPr="00D7399D" w:rsidRDefault="00137D15" w:rsidP="00137D15">
      <w:r w:rsidRPr="00D7399D">
        <w:t>Private investors are the most significant influence in the equity market.  Unlike stocks and bonds, real estate is a visible and tangible asset, so for individuals, the decision to own property can be based on pride as much as profitability.  Real estate also has the benefit of being more transparent than stocks and bonds, especially with respect to investment returns and the investment decision process.  Individuals can invest in commercial real estate in a variety of ways, including purchasing individual pieces of property alone or with other private investors. Some individuals control billions of dollars in capital and invest a significant amount of that wealth in commercial real estate.  Private institutions include investment banks, mutual funds, mortgage brokers, venture capital companies, and other private institutions that may provide equity capital for real estate.</w:t>
      </w:r>
    </w:p>
    <w:p w14:paraId="41A3DEAB" w14:textId="77777777" w:rsidR="00137D15" w:rsidRPr="00D7399D" w:rsidRDefault="00137D15" w:rsidP="00137D15">
      <w:pPr>
        <w:pStyle w:val="Heading2"/>
      </w:pPr>
      <w:bookmarkStart w:id="17" w:name="_Toc63848296"/>
      <w:r w:rsidRPr="00D7399D">
        <w:t>Public REITs</w:t>
      </w:r>
      <w:bookmarkEnd w:id="17"/>
    </w:p>
    <w:p w14:paraId="46A20E21" w14:textId="77777777" w:rsidR="00137D15" w:rsidRPr="00D7399D" w:rsidRDefault="00137D15" w:rsidP="00137D15">
      <w:r w:rsidRPr="00D7399D">
        <w:t xml:space="preserve">An easy way for the average person to invest in commercial real estate is through a publicly traded REIT.  Many retirement plans include REITs among their fund offerings.  A REIT is a means by which many investors can invest a small amount of capital in a portfolio of real estate properties.  The tax status for a REIT requires the REIT to distribute a large majority of its income to its shareholders (the current regulation is 90 percent), and as such, the income generated by the REIT is not subject to corporate income taxes. </w:t>
      </w:r>
    </w:p>
    <w:p w14:paraId="5204D0D1" w14:textId="77777777" w:rsidR="00137D15" w:rsidRPr="00D7399D" w:rsidRDefault="00137D15" w:rsidP="00137D15">
      <w:r w:rsidRPr="00D7399D">
        <w:t>REITs are traded on the stock exchanges and are companies that invest the majority of their assets in real estate.  Although some REITS invest in mortgages, the majority invest equity capital in commercial real estate.  They typically specialize in a particular property type but hold a fairly well diversified portfolio of properties in different geographic areas.  Thus, investors in REITs get diversification benefits as well as liquidity.</w:t>
      </w:r>
    </w:p>
    <w:p w14:paraId="1DCBD10C" w14:textId="77777777" w:rsidR="00633AC3" w:rsidRPr="00D7399D" w:rsidRDefault="00633AC3">
      <w:pPr>
        <w:spacing w:before="0" w:after="200"/>
        <w:rPr>
          <w:rFonts w:ascii="Franklin Gothic Demi Cond" w:eastAsiaTheme="majorEastAsia" w:hAnsi="Franklin Gothic Demi Cond" w:cstheme="majorBidi"/>
          <w:bCs/>
          <w:sz w:val="36"/>
          <w:szCs w:val="26"/>
        </w:rPr>
      </w:pPr>
      <w:r w:rsidRPr="00D7399D">
        <w:br w:type="page"/>
      </w:r>
    </w:p>
    <w:p w14:paraId="2F1F7B26" w14:textId="77777777" w:rsidR="00137D15" w:rsidRPr="00D7399D" w:rsidRDefault="00137D15" w:rsidP="00137D15">
      <w:pPr>
        <w:pStyle w:val="Heading2"/>
      </w:pPr>
      <w:bookmarkStart w:id="18" w:name="_Toc63848297"/>
      <w:r w:rsidRPr="00D7399D">
        <w:lastRenderedPageBreak/>
        <w:t>Pension Funds</w:t>
      </w:r>
      <w:bookmarkEnd w:id="18"/>
    </w:p>
    <w:p w14:paraId="65C426B6" w14:textId="77777777" w:rsidR="00137D15" w:rsidRPr="00D7399D" w:rsidRDefault="00137D15" w:rsidP="00137D15">
      <w:r w:rsidRPr="00D7399D">
        <w:t xml:space="preserve">Since pension funds in general are focused on long-term prospects, they are good candidates for real estate holdings.  Pension funds may invest directly in real estate or invest through an investment manager that has expertise in purchasing and managing the properties for them.  The investment manager may create a fund for a specific pension fund or commingle funds from several pension funds in order to have a larger more diversified portfolio.  </w:t>
      </w:r>
    </w:p>
    <w:p w14:paraId="310E0004" w14:textId="77777777" w:rsidR="00137D15" w:rsidRPr="00D7399D" w:rsidRDefault="00137D15" w:rsidP="00137D15">
      <w:pPr>
        <w:pStyle w:val="Heading2"/>
      </w:pPr>
      <w:bookmarkStart w:id="19" w:name="_Toc63848298"/>
      <w:r w:rsidRPr="00D7399D">
        <w:t>Foreign Investors</w:t>
      </w:r>
      <w:bookmarkEnd w:id="19"/>
    </w:p>
    <w:p w14:paraId="01236283" w14:textId="77777777" w:rsidR="00137D15" w:rsidRPr="00D7399D" w:rsidRDefault="00137D15" w:rsidP="00137D15">
      <w:r w:rsidRPr="00D7399D">
        <w:t>Foreign investors have long thought of the U.S. as a safe place to put their money, and as a core asset, U.S. real estate is even safer.  The velocity of foreign investment in U.S. real estate increased in the 1980s when the commercial real estate market was in its boom phase.</w:t>
      </w:r>
    </w:p>
    <w:p w14:paraId="4586F2E3" w14:textId="77777777" w:rsidR="007E1492" w:rsidRPr="00D7399D" w:rsidRDefault="007E1492" w:rsidP="007E1492">
      <w:r w:rsidRPr="00D7399D">
        <w:t>According to the Association of Foreign Investors in Real Estate (AFIRE), international investors continue to broaden their allocation of investment funds around the world and have adopted innovative strategies to acquire real estate more easily within the most competitive markets. The impact of foreign investment varies depending on the global dynamics of the various countries, but the U.S. remains one of the nations seeing significant investment.  Just as investors can diversify by investing in different property types and geographic areas in the U.S., foreign investors can diversify by including the U.S. in their portfolio along with investments in their own country.  Similarly, U.S. investors can diversify by investing in foreign countries.  Many institutional investors in the U.S. are now investing funds in many other countries.</w:t>
      </w:r>
    </w:p>
    <w:p w14:paraId="6520CA40" w14:textId="77777777" w:rsidR="007E1492" w:rsidRPr="00D7399D" w:rsidRDefault="007E1492" w:rsidP="007E1492">
      <w:pPr>
        <w:pStyle w:val="Heading2"/>
      </w:pPr>
      <w:bookmarkStart w:id="20" w:name="_Toc63848299"/>
      <w:r w:rsidRPr="00D7399D">
        <w:t>Life Insurance Companies</w:t>
      </w:r>
      <w:bookmarkEnd w:id="20"/>
    </w:p>
    <w:p w14:paraId="35FBF21C" w14:textId="77777777" w:rsidR="007E1492" w:rsidRPr="00D7399D" w:rsidRDefault="007E1492" w:rsidP="007E1492">
      <w:r w:rsidRPr="00D7399D">
        <w:t>Real estate, with its home and farm mortgages, has served as the foundation of the life insurance industry for nearly 200 years.  This history with real estate, along with the billions of dollars the industry has to invest and its long-term and whole-life policies, has made life insurance companies ideally suited for investing in real estate including making equity investments.</w:t>
      </w:r>
    </w:p>
    <w:p w14:paraId="1D83F57D" w14:textId="77777777" w:rsidR="009F6B1A" w:rsidRPr="00D7399D" w:rsidRDefault="007E1492" w:rsidP="007E1492">
      <w:r w:rsidRPr="00D7399D">
        <w:t>Although their liabilities have changed somewhat over the years and their investment in real estate has lessened, life insurance companies in general are still significantly involved in real estate lending.  They also invest a significant amount of funds in acquiring actual property that may be very profitable or is beneficial in some way for the company to own, whether it is a strategic location or a popular building that is useful for marketing efforts.</w:t>
      </w:r>
    </w:p>
    <w:p w14:paraId="6A6D83AA" w14:textId="77777777" w:rsidR="007E1492" w:rsidRPr="00D7399D" w:rsidRDefault="007E1492" w:rsidP="000A79EC">
      <w:pPr>
        <w:pStyle w:val="Heading1"/>
        <w:spacing w:before="0" w:line="240" w:lineRule="auto"/>
      </w:pPr>
      <w:bookmarkStart w:id="21" w:name="_Toc63848300"/>
      <w:r w:rsidRPr="00D7399D">
        <w:lastRenderedPageBreak/>
        <w:t>The Debt Component of Commercial Real Estate</w:t>
      </w:r>
      <w:bookmarkEnd w:id="21"/>
    </w:p>
    <w:p w14:paraId="06610700" w14:textId="77777777" w:rsidR="007E1492" w:rsidRPr="00D7399D" w:rsidRDefault="007E1492" w:rsidP="007E1492">
      <w:r w:rsidRPr="00D7399D">
        <w:t>The lender composition for debt includes commercial banks, commercial mortgage-backed securities (CMBS)/government-sponsored enterprises and related pools, collateralized debt obligations (CDOs), life insurance companies, and savings institutions.</w:t>
      </w:r>
    </w:p>
    <w:p w14:paraId="5356303D" w14:textId="77777777" w:rsidR="007E1492" w:rsidRPr="00D7399D" w:rsidRDefault="007E1492" w:rsidP="007E1492">
      <w:pPr>
        <w:pStyle w:val="Heading2"/>
      </w:pPr>
      <w:bookmarkStart w:id="22" w:name="_Toc63848301"/>
      <w:r w:rsidRPr="00D7399D">
        <w:t>Commercial Banks</w:t>
      </w:r>
      <w:bookmarkEnd w:id="22"/>
    </w:p>
    <w:p w14:paraId="2C857891" w14:textId="08293FDC" w:rsidR="007E1492" w:rsidRPr="00D7399D" w:rsidRDefault="007E1492" w:rsidP="007E1492">
      <w:r w:rsidRPr="00D7399D">
        <w:t xml:space="preserve">Although commercial banks, by nature, have shifted away from holding long-term loans, they still make </w:t>
      </w:r>
      <w:r w:rsidR="005357EA" w:rsidRPr="00D7399D">
        <w:t>most of</w:t>
      </w:r>
      <w:r w:rsidRPr="00D7399D">
        <w:t xml:space="preserve"> the initial mortgages.  Their sources are short-term deposits, so typically most of their original loans are sold to other large institutions in the secondary mortgage market. </w:t>
      </w:r>
    </w:p>
    <w:p w14:paraId="176F1571" w14:textId="318395AB" w:rsidR="007E1492" w:rsidRPr="00D7399D" w:rsidRDefault="007E1492" w:rsidP="007E1492">
      <w:r w:rsidRPr="00D7399D">
        <w:t xml:space="preserve">Commercial banks </w:t>
      </w:r>
      <w:r w:rsidR="005357EA" w:rsidRPr="00D7399D">
        <w:t>can</w:t>
      </w:r>
      <w:r w:rsidRPr="00D7399D">
        <w:t xml:space="preserve"> provide direct contact to the customers/borrowers, and they often work hand in hand with insurance companies or funds.  Banks constantly adjust their position to lending, and the various stages of the economy come into play here as well.  If interest rates rise or inflation slows down, banks must be conscious of their short-term funds. With that said, banks always will play a role in real estate lending and investing—the potential money to be made is too great for them not to.</w:t>
      </w:r>
    </w:p>
    <w:p w14:paraId="1B963D76" w14:textId="77777777" w:rsidR="007E1492" w:rsidRPr="00D7399D" w:rsidRDefault="007E1492" w:rsidP="00E74741">
      <w:pPr>
        <w:pStyle w:val="Heading2"/>
        <w:spacing w:after="0" w:line="240" w:lineRule="auto"/>
      </w:pPr>
      <w:bookmarkStart w:id="23" w:name="_Toc63848302"/>
      <w:r w:rsidRPr="00D7399D">
        <w:t>C</w:t>
      </w:r>
      <w:r w:rsidR="000A79EC" w:rsidRPr="00D7399D">
        <w:t>ommercial Mortgage-Backed Securities and Collateralized Debt Obligations</w:t>
      </w:r>
      <w:bookmarkEnd w:id="23"/>
      <w:r w:rsidR="00E47A7F" w:rsidRPr="00D7399D">
        <w:t xml:space="preserve"> </w:t>
      </w:r>
    </w:p>
    <w:p w14:paraId="6DC08E30" w14:textId="77777777" w:rsidR="007E1492" w:rsidRPr="00D7399D" w:rsidRDefault="00E47A7F" w:rsidP="007E1492">
      <w:r w:rsidRPr="00D7399D">
        <w:t>Commercial Mortgage-Backed Securities (CMBS)</w:t>
      </w:r>
      <w:r w:rsidR="00E83F6F" w:rsidRPr="00D7399D">
        <w:fldChar w:fldCharType="begin"/>
      </w:r>
      <w:r w:rsidR="00E83F6F" w:rsidRPr="00D7399D">
        <w:instrText xml:space="preserve"> XE "Commercial Mortgage-Backed Securities (CMBS)" </w:instrText>
      </w:r>
      <w:r w:rsidR="00E83F6F" w:rsidRPr="00D7399D">
        <w:fldChar w:fldCharType="end"/>
      </w:r>
      <w:r w:rsidR="007E1492" w:rsidRPr="00D7399D">
        <w:t xml:space="preserve"> are financial assets that are securitized by mortgages made on commercial real estate.  Commonly issued in the U.S., they work like bonds.  One benefit of CMBS as compared to residential mortgage-backed securities (MBS)</w:t>
      </w:r>
      <w:r w:rsidR="00E83F6F" w:rsidRPr="00D7399D">
        <w:fldChar w:fldCharType="begin"/>
      </w:r>
      <w:r w:rsidR="00E83F6F" w:rsidRPr="00D7399D">
        <w:instrText xml:space="preserve"> XE "mortgage-backed securities (MBS)" </w:instrText>
      </w:r>
      <w:r w:rsidR="00E83F6F" w:rsidRPr="00D7399D">
        <w:fldChar w:fldCharType="end"/>
      </w:r>
      <w:r w:rsidR="007E1492" w:rsidRPr="00D7399D">
        <w:t xml:space="preserve"> is that CMBS more often are protected from prepayment by using prepayment penalties, yield maintenance, or defeasance. </w:t>
      </w:r>
    </w:p>
    <w:p w14:paraId="0F1BBBBB" w14:textId="77777777" w:rsidR="007E1492" w:rsidRPr="00D7399D" w:rsidRDefault="007E1492" w:rsidP="007E1492">
      <w:r w:rsidRPr="00D7399D">
        <w:t xml:space="preserve">In a CMBS, first mortgages, usually from several different properties diversified by property type (office, retail, multi-family, etc.) and location are pooled and held by a trust, which serves as a pass-through entity for bondholders.  Securities with different investment characteristics are created from the same pool of mortgages.  The securities given a bond rating (typically AAA through BBB), that are based on their priority for receiving principal payments and payments in the event of default on any of the mortgages underlying the pool.  There are also some securities that are unrated and are the “first loss” piece meaning that if there is default, they are the first to lose money (last to be paid any principal).  Investors can choose their preferred combination of risk, yield, </w:t>
      </w:r>
      <w:r w:rsidRPr="00D7399D">
        <w:lastRenderedPageBreak/>
        <w:t>and duration.  The AAA rated securities would have the lowest risk but the lowest expected return.  The unrated securities would have the highest risk but the highest expected return.</w:t>
      </w:r>
    </w:p>
    <w:p w14:paraId="35FDA4D0" w14:textId="77777777" w:rsidR="007E1492" w:rsidRPr="00D7399D" w:rsidRDefault="00E47A7F" w:rsidP="007E1492">
      <w:r w:rsidRPr="00D7399D">
        <w:t>Commercial Real Estate Collateralized Debt Obligations</w:t>
      </w:r>
      <w:r w:rsidR="00E83F6F" w:rsidRPr="00D7399D">
        <w:fldChar w:fldCharType="begin"/>
      </w:r>
      <w:r w:rsidR="00E83F6F" w:rsidRPr="00D7399D">
        <w:instrText xml:space="preserve"> XE "Collateralized Debt Obligations (CDO)" </w:instrText>
      </w:r>
      <w:r w:rsidR="00E83F6F" w:rsidRPr="00D7399D">
        <w:fldChar w:fldCharType="end"/>
      </w:r>
      <w:r w:rsidRPr="00D7399D">
        <w:t xml:space="preserve"> (</w:t>
      </w:r>
      <w:r w:rsidR="007E1492" w:rsidRPr="00D7399D">
        <w:t>CRE CDOs</w:t>
      </w:r>
      <w:r w:rsidRPr="00D7399D">
        <w:t>)</w:t>
      </w:r>
      <w:r w:rsidR="007E1492" w:rsidRPr="00D7399D">
        <w:t xml:space="preserve"> are somewhat similar to CMBS except they typically have lots of different types of mortgages as assets and may also have other securities as part of their asset pool.  For example, they may include mezzanine debt and lower rated CMBS securities as part of the assets against which new securities are issued as in the case of CMBS where the securities have different priorities for principal payment and different credit ratings.  Unfortunately, CDOs were the vehicle used to securitize a lot of the subprime mortgages on residential real estate that were made to home owners who had poor credit ratings and got into trouble as home prices began to fall in the late 2000s and interest rates began to rise triggering resets on the adjustable interest rate mortgages.  Many of these securities had high credit ratings under the theory that they were diversified with lots of residential mortgages backing them but the drop in home prices and rise in interest rates affected virtually all the mortgages.  It remains to be seen if the CDO market will recover as investors have become skeptical of these types of securities whether they are backed by residential or commercial mortgages.</w:t>
      </w:r>
    </w:p>
    <w:p w14:paraId="5EA89C06" w14:textId="77777777" w:rsidR="007E1492" w:rsidRPr="00D7399D" w:rsidRDefault="007E1492" w:rsidP="007E1492">
      <w:pPr>
        <w:pStyle w:val="Heading2"/>
      </w:pPr>
      <w:bookmarkStart w:id="24" w:name="_Toc63848303"/>
      <w:r w:rsidRPr="00D7399D">
        <w:t>Life Insurance Companies</w:t>
      </w:r>
      <w:bookmarkEnd w:id="24"/>
    </w:p>
    <w:p w14:paraId="05767191" w14:textId="77777777" w:rsidR="007E1492" w:rsidRPr="00D7399D" w:rsidRDefault="007E1492" w:rsidP="007E1492">
      <w:r w:rsidRPr="00D7399D">
        <w:t xml:space="preserve">Typically serving as the lender for large loans, life insurance companies provide billions of dollars in real estate mortgages each year.  Most companies utilize various mortgage brokers throughout the country to originate loans.  </w:t>
      </w:r>
    </w:p>
    <w:p w14:paraId="2BEF83EB" w14:textId="77777777" w:rsidR="007E1492" w:rsidRPr="00D7399D" w:rsidRDefault="007E1492" w:rsidP="007E1492">
      <w:r w:rsidRPr="00D7399D">
        <w:t>The interest of life insurance companies holding positions in the commercial real estate debt market is more significant than their interest in equity.  This has to do with the regulatory requirements on risk-based capital requirements and matching their liability structure.</w:t>
      </w:r>
    </w:p>
    <w:p w14:paraId="1EA4A9B6" w14:textId="77777777" w:rsidR="00951547" w:rsidRPr="00D7399D" w:rsidRDefault="00951547">
      <w:pPr>
        <w:spacing w:before="0" w:after="200"/>
        <w:rPr>
          <w:rFonts w:ascii="Franklin Gothic Demi Cond" w:eastAsiaTheme="majorEastAsia" w:hAnsi="Franklin Gothic Demi Cond" w:cstheme="majorBidi"/>
          <w:bCs/>
          <w:sz w:val="36"/>
          <w:szCs w:val="26"/>
        </w:rPr>
      </w:pPr>
      <w:r w:rsidRPr="00D7399D">
        <w:br w:type="page"/>
      </w:r>
    </w:p>
    <w:p w14:paraId="2E0F6EB4" w14:textId="77777777" w:rsidR="007E1492" w:rsidRPr="00D7399D" w:rsidRDefault="007E1492" w:rsidP="007E1492">
      <w:pPr>
        <w:pStyle w:val="Heading2"/>
      </w:pPr>
      <w:bookmarkStart w:id="25" w:name="_Toc63848304"/>
      <w:r w:rsidRPr="00D7399D">
        <w:lastRenderedPageBreak/>
        <w:t>Savings Institutions</w:t>
      </w:r>
      <w:bookmarkEnd w:id="25"/>
    </w:p>
    <w:p w14:paraId="2116C316" w14:textId="77777777" w:rsidR="007E1492" w:rsidRPr="00D7399D" w:rsidRDefault="007E1492" w:rsidP="007E1492">
      <w:r w:rsidRPr="00D7399D">
        <w:t>Originally thought of as home mortgage lenders, savings institutions held longer-term savings deposits, which enabled them to make longer-term loans.  However, in the early 1980s when real estate values dropped drastically as a result of significantly increasing interest rates, savings institutions were forced to decrease their mortgage holdings by more than $25 billion. Now, large stock organizations usually cover one to several states for lending. Lender, or debt, positions have increased from around $1 billion in 1994 to more than $2.5 billion in 2006.</w:t>
      </w:r>
    </w:p>
    <w:p w14:paraId="0146F8B7" w14:textId="77777777" w:rsidR="007E1492" w:rsidRPr="00D7399D" w:rsidRDefault="007E1492" w:rsidP="007E1492">
      <w:pPr>
        <w:pStyle w:val="Heading2"/>
      </w:pPr>
      <w:bookmarkStart w:id="26" w:name="_Toc63848305"/>
      <w:r w:rsidRPr="00D7399D">
        <w:t>Government Sponsored Entities</w:t>
      </w:r>
      <w:bookmarkEnd w:id="26"/>
      <w:r w:rsidRPr="00D7399D">
        <w:t xml:space="preserve"> </w:t>
      </w:r>
    </w:p>
    <w:p w14:paraId="1AC0302B" w14:textId="77777777" w:rsidR="007E1492" w:rsidRPr="00D7399D" w:rsidRDefault="007E1492" w:rsidP="007E1492">
      <w:r w:rsidRPr="00D7399D">
        <w:t>Government Sponsored Entities (GSEs) like the Federal National Mortgage Association (Fannie Mae) also play an important role in mortgage lending and issuing mortgage backed securities.  Fannie Mae provides multifamily financing for affordable and market-rate rental housing.  They provide financing for apartment buildings, condominiums, or cooperatives with five or more individual units.</w:t>
      </w:r>
    </w:p>
    <w:p w14:paraId="5A049120" w14:textId="77777777" w:rsidR="000538E4" w:rsidRPr="00D7399D" w:rsidRDefault="000538E4" w:rsidP="000538E4">
      <w:pPr>
        <w:spacing w:before="0" w:after="0" w:line="240" w:lineRule="auto"/>
      </w:pPr>
    </w:p>
    <w:p w14:paraId="7C40641B" w14:textId="77777777" w:rsidR="000538E4" w:rsidRPr="00D7399D" w:rsidRDefault="000538E4">
      <w:pPr>
        <w:spacing w:before="0" w:after="200"/>
        <w:rPr>
          <w:rFonts w:ascii="Franklin Gothic Demi Cond" w:hAnsi="Franklin Gothic Demi Cond"/>
          <w:sz w:val="20"/>
          <w:szCs w:val="20"/>
        </w:rPr>
      </w:pPr>
      <w:r w:rsidRPr="00D7399D">
        <w:rPr>
          <w:rFonts w:ascii="Franklin Gothic Demi Cond" w:hAnsi="Franklin Gothic Demi Cond"/>
          <w:sz w:val="20"/>
          <w:szCs w:val="20"/>
          <w:shd w:val="clear" w:color="auto" w:fill="000000" w:themeFill="text1"/>
        </w:rPr>
        <w:t>Figure 1.7 </w:t>
      </w:r>
      <w:r w:rsidRPr="00D7399D">
        <w:rPr>
          <w:rFonts w:ascii="Franklin Gothic Demi Cond" w:hAnsi="Franklin Gothic Demi Cond"/>
          <w:sz w:val="20"/>
          <w:szCs w:val="20"/>
        </w:rPr>
        <w:t xml:space="preserve"> </w:t>
      </w:r>
      <w:r w:rsidR="004F523F" w:rsidRPr="00D7399D">
        <w:rPr>
          <w:rFonts w:ascii="Franklin Gothic Demi Cond" w:hAnsi="Franklin Gothic Demi Cond"/>
          <w:sz w:val="20"/>
          <w:szCs w:val="20"/>
        </w:rPr>
        <w:t xml:space="preserve">The </w:t>
      </w:r>
      <w:r w:rsidRPr="00D7399D">
        <w:rPr>
          <w:rFonts w:ascii="Franklin Gothic Demi Cond" w:hAnsi="Franklin Gothic Demi Cond"/>
          <w:sz w:val="20"/>
          <w:szCs w:val="20"/>
        </w:rPr>
        <w:t>Debt Component</w:t>
      </w:r>
    </w:p>
    <w:p w14:paraId="4D4D627C" w14:textId="77777777" w:rsidR="000538E4" w:rsidRPr="00D7399D" w:rsidRDefault="000538E4" w:rsidP="000538E4">
      <w:pPr>
        <w:spacing w:before="0" w:after="200"/>
        <w:jc w:val="center"/>
      </w:pPr>
      <w:r w:rsidRPr="00D7399D">
        <w:rPr>
          <w:noProof/>
        </w:rPr>
        <w:drawing>
          <wp:inline distT="0" distB="0" distL="0" distR="0" wp14:anchorId="214101C6" wp14:editId="55EDC4CC">
            <wp:extent cx="4030445" cy="1730694"/>
            <wp:effectExtent l="19050" t="0" r="81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4046370" cy="1737532"/>
                    </a:xfrm>
                    <a:prstGeom prst="rect">
                      <a:avLst/>
                    </a:prstGeom>
                    <a:noFill/>
                    <a:ln w="9525">
                      <a:noFill/>
                      <a:miter lim="800000"/>
                      <a:headEnd/>
                      <a:tailEnd/>
                    </a:ln>
                  </pic:spPr>
                </pic:pic>
              </a:graphicData>
            </a:graphic>
          </wp:inline>
        </w:drawing>
      </w:r>
    </w:p>
    <w:p w14:paraId="2CC8007F" w14:textId="77777777" w:rsidR="000538E4" w:rsidRPr="00D7399D" w:rsidRDefault="000538E4" w:rsidP="000538E4">
      <w:pPr>
        <w:spacing w:before="0" w:after="0" w:line="240" w:lineRule="auto"/>
        <w:rPr>
          <w:rFonts w:ascii="Franklin Gothic Demi Cond" w:hAnsi="Franklin Gothic Demi Cond"/>
          <w:sz w:val="20"/>
          <w:szCs w:val="20"/>
          <w:shd w:val="clear" w:color="auto" w:fill="000000" w:themeFill="text1"/>
        </w:rPr>
      </w:pPr>
    </w:p>
    <w:p w14:paraId="0FC7CCA0" w14:textId="77777777" w:rsidR="000538E4" w:rsidRPr="00D7399D" w:rsidRDefault="000538E4" w:rsidP="000538E4">
      <w:pPr>
        <w:spacing w:before="0" w:after="200"/>
        <w:rPr>
          <w:rFonts w:ascii="Franklin Gothic Demi Cond" w:hAnsi="Franklin Gothic Demi Cond"/>
          <w:sz w:val="20"/>
          <w:szCs w:val="20"/>
        </w:rPr>
      </w:pPr>
      <w:r w:rsidRPr="00D7399D">
        <w:rPr>
          <w:rFonts w:ascii="Franklin Gothic Demi Cond" w:hAnsi="Franklin Gothic Demi Cond"/>
          <w:sz w:val="20"/>
          <w:szCs w:val="20"/>
          <w:shd w:val="clear" w:color="auto" w:fill="000000" w:themeFill="text1"/>
        </w:rPr>
        <w:t>Figure 1.8 </w:t>
      </w:r>
      <w:r w:rsidRPr="00D7399D">
        <w:rPr>
          <w:rFonts w:ascii="Franklin Gothic Demi Cond" w:hAnsi="Franklin Gothic Demi Cond"/>
          <w:sz w:val="20"/>
          <w:szCs w:val="20"/>
        </w:rPr>
        <w:t xml:space="preserve"> </w:t>
      </w:r>
      <w:r w:rsidR="004F523F" w:rsidRPr="00D7399D">
        <w:rPr>
          <w:rFonts w:ascii="Franklin Gothic Demi Cond" w:hAnsi="Franklin Gothic Demi Cond"/>
          <w:sz w:val="20"/>
          <w:szCs w:val="20"/>
        </w:rPr>
        <w:t>The</w:t>
      </w:r>
      <w:r w:rsidRPr="00D7399D">
        <w:rPr>
          <w:rFonts w:ascii="Franklin Gothic Demi Cond" w:hAnsi="Franklin Gothic Demi Cond"/>
          <w:sz w:val="20"/>
          <w:szCs w:val="20"/>
        </w:rPr>
        <w:t xml:space="preserve"> Equity Component</w:t>
      </w:r>
    </w:p>
    <w:p w14:paraId="7F01CA59" w14:textId="77777777" w:rsidR="000B7733" w:rsidRPr="00D7399D" w:rsidRDefault="000538E4" w:rsidP="000538E4">
      <w:pPr>
        <w:spacing w:before="0" w:after="200"/>
        <w:jc w:val="center"/>
        <w:rPr>
          <w:rFonts w:ascii="Franklin Gothic Demi Cond" w:eastAsiaTheme="majorEastAsia" w:hAnsi="Franklin Gothic Demi Cond" w:cstheme="majorBidi"/>
          <w:bCs/>
          <w:sz w:val="44"/>
          <w:szCs w:val="28"/>
        </w:rPr>
      </w:pPr>
      <w:r w:rsidRPr="00D7399D">
        <w:rPr>
          <w:noProof/>
        </w:rPr>
        <w:drawing>
          <wp:inline distT="0" distB="0" distL="0" distR="0" wp14:anchorId="1DA3A4F9" wp14:editId="29FC9649">
            <wp:extent cx="3756025" cy="1776069"/>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3760985" cy="1778415"/>
                    </a:xfrm>
                    <a:prstGeom prst="rect">
                      <a:avLst/>
                    </a:prstGeom>
                    <a:noFill/>
                    <a:ln w="9525">
                      <a:noFill/>
                      <a:miter lim="800000"/>
                      <a:headEnd/>
                      <a:tailEnd/>
                    </a:ln>
                  </pic:spPr>
                </pic:pic>
              </a:graphicData>
            </a:graphic>
          </wp:inline>
        </w:drawing>
      </w:r>
      <w:r w:rsidR="000B7733" w:rsidRPr="00D7399D">
        <w:br w:type="page"/>
      </w:r>
    </w:p>
    <w:p w14:paraId="02BCA954" w14:textId="77777777" w:rsidR="006B5C56" w:rsidRPr="00D7399D" w:rsidRDefault="00651807" w:rsidP="006B5C56">
      <w:pPr>
        <w:pStyle w:val="Heading1"/>
      </w:pPr>
      <w:bookmarkStart w:id="27" w:name="_Toc63848306"/>
      <w:r w:rsidRPr="00D7399D">
        <w:rPr>
          <w:noProof/>
        </w:rPr>
        <w:lastRenderedPageBreak/>
        <w:drawing>
          <wp:anchor distT="0" distB="0" distL="114300" distR="114300" simplePos="0" relativeHeight="251680768" behindDoc="0" locked="0" layoutInCell="1" allowOverlap="1" wp14:anchorId="5A1E4057" wp14:editId="559730EE">
            <wp:simplePos x="0" y="0"/>
            <wp:positionH relativeFrom="page">
              <wp:posOffset>1143000</wp:posOffset>
            </wp:positionH>
            <wp:positionV relativeFrom="paragraph">
              <wp:posOffset>0</wp:posOffset>
            </wp:positionV>
            <wp:extent cx="548640" cy="1261872"/>
            <wp:effectExtent l="0" t="0" r="3810" b="0"/>
            <wp:wrapNone/>
            <wp:docPr id="27" name="Picture 17" descr="summar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mary.emf"/>
                    <pic:cNvPicPr/>
                  </pic:nvPicPr>
                  <pic:blipFill>
                    <a:blip r:embed="rId18" cstate="print"/>
                    <a:stretch>
                      <a:fillRect/>
                    </a:stretch>
                  </pic:blipFill>
                  <pic:spPr>
                    <a:xfrm>
                      <a:off x="0" y="0"/>
                      <a:ext cx="548640" cy="1261872"/>
                    </a:xfrm>
                    <a:prstGeom prst="rect">
                      <a:avLst/>
                    </a:prstGeom>
                  </pic:spPr>
                </pic:pic>
              </a:graphicData>
            </a:graphic>
            <wp14:sizeRelH relativeFrom="margin">
              <wp14:pctWidth>0</wp14:pctWidth>
            </wp14:sizeRelH>
            <wp14:sizeRelV relativeFrom="margin">
              <wp14:pctHeight>0</wp14:pctHeight>
            </wp14:sizeRelV>
          </wp:anchor>
        </w:drawing>
      </w:r>
      <w:bookmarkStart w:id="28" w:name="_Toc234133683"/>
      <w:r w:rsidR="006B5C56" w:rsidRPr="00D7399D">
        <w:t>Summary</w:t>
      </w:r>
      <w:bookmarkEnd w:id="27"/>
      <w:bookmarkEnd w:id="28"/>
    </w:p>
    <w:p w14:paraId="1AB8ABB2" w14:textId="77777777" w:rsidR="00E76766" w:rsidRPr="00D7399D" w:rsidRDefault="00E76766" w:rsidP="00E76766">
      <w:r w:rsidRPr="00D7399D">
        <w:t xml:space="preserve">This module has provided an overview of the key decision makers, the user and investor that we will analyze throughout the rest of this module and the CCIM curriculum.  We have seen that the interaction of users and investors in the space and capital markets determine market rents and values for commercial real estate.  A variety of sources of debt and equity capital, both private and public, are available to finance the purchase of real estate.  This allows lenders and equity investors to participate in different ways in performance of real estate depending on their risk tolerances.  </w:t>
      </w:r>
    </w:p>
    <w:p w14:paraId="399F9DA4" w14:textId="77777777" w:rsidR="00E76766" w:rsidRPr="00D7399D" w:rsidRDefault="00E76766" w:rsidP="00D764A8">
      <w:pPr>
        <w:spacing w:before="0" w:after="200"/>
      </w:pPr>
      <w:r w:rsidRPr="00D7399D">
        <w:t>We have discussed that commercial real estate competes with stocks, bonds and other investment alternatives for capital.  Investors want to know what returns to expect from each asset class as well as its risk.  Investors also want to be sure that information is available to understand the investment.  CCIMs help bring transparency to the real estate market by helping to provide information and analytics to investors and users.</w:t>
      </w:r>
    </w:p>
    <w:p w14:paraId="3B6F5C1E" w14:textId="77777777" w:rsidR="00F6536A" w:rsidRPr="00D7399D" w:rsidRDefault="00E76766" w:rsidP="00E76766">
      <w:r w:rsidRPr="00D7399D">
        <w:t>Before beginning the analysis process for a specific real estate investment property, the investor must understand the geography of real estate and how a specific property fits into a specific market, particularly how the market where the property resides impacts the numbers utilized in a financial analysis of the specific property.  This is the subject of the next module.</w:t>
      </w:r>
      <w:r w:rsidR="00085C91" w:rsidRPr="00D7399D">
        <w:br/>
      </w:r>
    </w:p>
    <w:p w14:paraId="3A2DC5F0" w14:textId="77777777" w:rsidR="003A1A4F" w:rsidRPr="00D7399D" w:rsidRDefault="003A1A4F">
      <w:pPr>
        <w:spacing w:before="0" w:after="200"/>
        <w:rPr>
          <w:rStyle w:val="SubtleEmphasis"/>
          <w:rFonts w:ascii="Franklin Gothic Demi Cond" w:eastAsiaTheme="majorEastAsia" w:hAnsi="Franklin Gothic Demi Cond" w:cstheme="majorBidi"/>
          <w:bCs/>
          <w:i w:val="0"/>
          <w:iCs w:val="0"/>
          <w:color w:val="auto"/>
          <w:sz w:val="44"/>
          <w:szCs w:val="28"/>
        </w:rPr>
      </w:pPr>
      <w:r w:rsidRPr="00D7399D">
        <w:rPr>
          <w:rStyle w:val="SubtleEmphasis"/>
          <w:rFonts w:ascii="Franklin Gothic Demi Cond" w:eastAsiaTheme="majorEastAsia" w:hAnsi="Franklin Gothic Demi Cond" w:cstheme="majorBidi"/>
          <w:bCs/>
          <w:i w:val="0"/>
          <w:iCs w:val="0"/>
          <w:color w:val="auto"/>
          <w:sz w:val="44"/>
          <w:szCs w:val="28"/>
        </w:rPr>
        <w:br w:type="page"/>
      </w:r>
    </w:p>
    <w:p w14:paraId="090F5644" w14:textId="77777777" w:rsidR="003A1A4F" w:rsidRPr="00D7399D" w:rsidRDefault="003A1A4F" w:rsidP="003A1A4F">
      <w:pPr>
        <w:pStyle w:val="Heading1"/>
      </w:pPr>
      <w:bookmarkStart w:id="29" w:name="_Toc244422518"/>
      <w:bookmarkStart w:id="30" w:name="_Toc63848307"/>
      <w:r w:rsidRPr="00D7399D">
        <w:rPr>
          <w:noProof/>
        </w:rPr>
        <w:lastRenderedPageBreak/>
        <w:t xml:space="preserve">Module 1:  </w:t>
      </w:r>
      <w:bookmarkEnd w:id="29"/>
      <w:r w:rsidR="008F2FBC">
        <w:rPr>
          <w:noProof/>
        </w:rPr>
        <w:t>Self-Assessment Review</w:t>
      </w:r>
      <w:bookmarkEnd w:id="30"/>
    </w:p>
    <w:p w14:paraId="2C6D2C85" w14:textId="77777777" w:rsidR="003A1A4F" w:rsidRPr="00D7399D" w:rsidRDefault="003A1A4F" w:rsidP="003A1A4F">
      <w:pPr>
        <w:tabs>
          <w:tab w:val="left" w:pos="0"/>
        </w:tabs>
      </w:pPr>
      <w:r w:rsidRPr="00D7399D">
        <w:t>To review the concepts learned in this module, complete the following section.</w:t>
      </w:r>
    </w:p>
    <w:p w14:paraId="7351BE88" w14:textId="77777777" w:rsidR="003A1A4F" w:rsidRPr="00117F9C" w:rsidRDefault="003A1A4F" w:rsidP="00E86187">
      <w:pPr>
        <w:pStyle w:val="qmQuestion"/>
        <w:numPr>
          <w:ilvl w:val="0"/>
          <w:numId w:val="11"/>
        </w:numPr>
        <w:spacing w:before="0" w:after="0" w:line="360" w:lineRule="auto"/>
        <w:ind w:left="360"/>
        <w:rPr>
          <w:rFonts w:ascii="Baskerville Old Face" w:hAnsi="Baskerville Old Face"/>
        </w:rPr>
      </w:pPr>
      <w:r w:rsidRPr="00E86187">
        <w:rPr>
          <w:rFonts w:ascii="Baskerville Old Face" w:hAnsi="Baskerville Old Face"/>
          <w:sz w:val="24"/>
        </w:rPr>
        <w:t>The goal of investing is to return income to the investor above the investments cost. What forms can this income take?</w:t>
      </w:r>
    </w:p>
    <w:p w14:paraId="22076DE8" w14:textId="77777777" w:rsidR="003A1A4F" w:rsidRPr="00117F9C" w:rsidRDefault="003A1A4F" w:rsidP="00E86187">
      <w:pPr>
        <w:pStyle w:val="qmQuestion"/>
        <w:numPr>
          <w:ilvl w:val="1"/>
          <w:numId w:val="11"/>
        </w:numPr>
        <w:spacing w:before="0" w:after="0" w:line="360" w:lineRule="auto"/>
        <w:ind w:left="720"/>
        <w:rPr>
          <w:rFonts w:ascii="Baskerville Old Face" w:hAnsi="Baskerville Old Face"/>
        </w:rPr>
      </w:pPr>
      <w:r w:rsidRPr="00E86187">
        <w:rPr>
          <w:rFonts w:ascii="Baskerville Old Face" w:hAnsi="Baskerville Old Face"/>
          <w:sz w:val="24"/>
        </w:rPr>
        <w:t>Interest</w:t>
      </w:r>
    </w:p>
    <w:p w14:paraId="1210128F" w14:textId="77777777" w:rsidR="003A1A4F" w:rsidRPr="00117F9C" w:rsidRDefault="003A1A4F" w:rsidP="00E86187">
      <w:pPr>
        <w:pStyle w:val="qmQuestion"/>
        <w:numPr>
          <w:ilvl w:val="1"/>
          <w:numId w:val="11"/>
        </w:numPr>
        <w:spacing w:before="0" w:after="0" w:line="360" w:lineRule="auto"/>
        <w:ind w:left="720"/>
        <w:rPr>
          <w:rFonts w:ascii="Baskerville Old Face" w:hAnsi="Baskerville Old Face"/>
        </w:rPr>
      </w:pPr>
      <w:r w:rsidRPr="00E86187">
        <w:rPr>
          <w:rFonts w:ascii="Baskerville Old Face" w:hAnsi="Baskerville Old Face"/>
          <w:sz w:val="24"/>
        </w:rPr>
        <w:t>Dividends or rents</w:t>
      </w:r>
    </w:p>
    <w:p w14:paraId="0DA4B10C" w14:textId="77777777" w:rsidR="003A1A4F" w:rsidRPr="00117F9C" w:rsidRDefault="003A1A4F" w:rsidP="00E86187">
      <w:pPr>
        <w:pStyle w:val="qmQuestion"/>
        <w:numPr>
          <w:ilvl w:val="1"/>
          <w:numId w:val="11"/>
        </w:numPr>
        <w:spacing w:before="0" w:after="0" w:line="360" w:lineRule="auto"/>
        <w:ind w:left="720"/>
        <w:rPr>
          <w:rFonts w:ascii="Baskerville Old Face" w:hAnsi="Baskerville Old Face"/>
        </w:rPr>
      </w:pPr>
      <w:r w:rsidRPr="00E86187">
        <w:rPr>
          <w:rFonts w:ascii="Baskerville Old Face" w:hAnsi="Baskerville Old Face"/>
          <w:sz w:val="24"/>
        </w:rPr>
        <w:t>Profits realized from selling an investment that has appreciated in value</w:t>
      </w:r>
    </w:p>
    <w:p w14:paraId="0228DC93" w14:textId="77777777" w:rsidR="003A1A4F" w:rsidRPr="00117F9C" w:rsidRDefault="003A1A4F" w:rsidP="00E86187">
      <w:pPr>
        <w:pStyle w:val="qmQuestion"/>
        <w:numPr>
          <w:ilvl w:val="1"/>
          <w:numId w:val="11"/>
        </w:numPr>
        <w:spacing w:before="0" w:after="0" w:line="360" w:lineRule="auto"/>
        <w:ind w:left="720"/>
        <w:rPr>
          <w:rFonts w:ascii="Baskerville Old Face" w:hAnsi="Baskerville Old Face"/>
        </w:rPr>
      </w:pPr>
      <w:r w:rsidRPr="00E86187">
        <w:rPr>
          <w:rFonts w:ascii="Baskerville Old Face" w:hAnsi="Baskerville Old Face"/>
          <w:sz w:val="24"/>
        </w:rPr>
        <w:t>All of the above</w:t>
      </w:r>
    </w:p>
    <w:p w14:paraId="74A2A441" w14:textId="77777777" w:rsidR="003A1A4F" w:rsidRPr="00D7399D" w:rsidRDefault="003A1A4F" w:rsidP="003A1A4F">
      <w:pPr>
        <w:pStyle w:val="ListParagraph"/>
        <w:spacing w:after="0"/>
        <w:rPr>
          <w:rFonts w:ascii="Baskerville Old Face" w:hAnsi="Baskerville Old Face"/>
        </w:rPr>
      </w:pPr>
    </w:p>
    <w:p w14:paraId="1E843BF1" w14:textId="77777777" w:rsidR="003A1A4F" w:rsidRPr="00117F9C" w:rsidRDefault="003A1A4F" w:rsidP="00E86187">
      <w:pPr>
        <w:pStyle w:val="qmQuestion"/>
        <w:numPr>
          <w:ilvl w:val="0"/>
          <w:numId w:val="11"/>
        </w:numPr>
        <w:spacing w:before="0" w:after="0" w:line="360" w:lineRule="auto"/>
        <w:ind w:left="360"/>
        <w:rPr>
          <w:rFonts w:ascii="Baskerville Old Face" w:hAnsi="Baskerville Old Face"/>
        </w:rPr>
      </w:pPr>
      <w:r w:rsidRPr="00E86187">
        <w:rPr>
          <w:rFonts w:ascii="Baskerville Old Face" w:hAnsi="Baskerville Old Face"/>
          <w:sz w:val="24"/>
        </w:rPr>
        <w:t>For an investor, the decision to sell a property or not is considered what type of decision?</w:t>
      </w:r>
    </w:p>
    <w:p w14:paraId="51FC4D5D" w14:textId="77777777" w:rsidR="003A1A4F" w:rsidRPr="00117F9C" w:rsidRDefault="003A1A4F" w:rsidP="00E86187">
      <w:pPr>
        <w:pStyle w:val="qmQuestion"/>
        <w:numPr>
          <w:ilvl w:val="1"/>
          <w:numId w:val="11"/>
        </w:numPr>
        <w:spacing w:before="0" w:after="0" w:line="360" w:lineRule="auto"/>
        <w:ind w:left="720"/>
        <w:rPr>
          <w:rFonts w:ascii="Baskerville Old Face" w:hAnsi="Baskerville Old Face"/>
        </w:rPr>
      </w:pPr>
      <w:r w:rsidRPr="00E86187">
        <w:rPr>
          <w:rFonts w:ascii="Baskerville Old Face" w:hAnsi="Baskerville Old Face"/>
          <w:sz w:val="24"/>
        </w:rPr>
        <w:t>Acquisition decision</w:t>
      </w:r>
    </w:p>
    <w:p w14:paraId="5730C732" w14:textId="77777777" w:rsidR="003A1A4F" w:rsidRPr="00117F9C" w:rsidRDefault="003A1A4F" w:rsidP="00E86187">
      <w:pPr>
        <w:pStyle w:val="qmQuestion"/>
        <w:numPr>
          <w:ilvl w:val="1"/>
          <w:numId w:val="11"/>
        </w:numPr>
        <w:spacing w:before="0" w:after="0" w:line="360" w:lineRule="auto"/>
        <w:ind w:left="720"/>
        <w:rPr>
          <w:rFonts w:ascii="Baskerville Old Face" w:hAnsi="Baskerville Old Face"/>
        </w:rPr>
      </w:pPr>
      <w:r w:rsidRPr="00E86187">
        <w:rPr>
          <w:rFonts w:ascii="Baskerville Old Face" w:hAnsi="Baskerville Old Face"/>
          <w:sz w:val="24"/>
        </w:rPr>
        <w:t>Construction period decision</w:t>
      </w:r>
    </w:p>
    <w:p w14:paraId="05569DE9" w14:textId="77777777" w:rsidR="003A1A4F" w:rsidRPr="00117F9C" w:rsidRDefault="003A1A4F" w:rsidP="00E86187">
      <w:pPr>
        <w:pStyle w:val="qmQuestion"/>
        <w:numPr>
          <w:ilvl w:val="1"/>
          <w:numId w:val="11"/>
        </w:numPr>
        <w:spacing w:before="0" w:after="0" w:line="360" w:lineRule="auto"/>
        <w:ind w:left="720"/>
        <w:rPr>
          <w:rFonts w:ascii="Baskerville Old Face" w:hAnsi="Baskerville Old Face"/>
        </w:rPr>
      </w:pPr>
      <w:r w:rsidRPr="00E86187">
        <w:rPr>
          <w:rFonts w:ascii="Baskerville Old Face" w:hAnsi="Baskerville Old Face"/>
          <w:sz w:val="24"/>
        </w:rPr>
        <w:t xml:space="preserve">Holding period decision </w:t>
      </w:r>
    </w:p>
    <w:p w14:paraId="66F4B7D4" w14:textId="77777777" w:rsidR="003A1A4F" w:rsidRPr="00117F9C" w:rsidRDefault="003A1A4F" w:rsidP="00E86187">
      <w:pPr>
        <w:pStyle w:val="qmQuestion"/>
        <w:numPr>
          <w:ilvl w:val="1"/>
          <w:numId w:val="11"/>
        </w:numPr>
        <w:spacing w:before="0" w:after="0" w:line="360" w:lineRule="auto"/>
        <w:ind w:left="720"/>
        <w:rPr>
          <w:rFonts w:ascii="Baskerville Old Face" w:hAnsi="Baskerville Old Face"/>
        </w:rPr>
      </w:pPr>
      <w:r w:rsidRPr="00E86187">
        <w:rPr>
          <w:rFonts w:ascii="Baskerville Old Face" w:hAnsi="Baskerville Old Face"/>
          <w:sz w:val="24"/>
        </w:rPr>
        <w:t>Disposition decision</w:t>
      </w:r>
    </w:p>
    <w:p w14:paraId="553D2518" w14:textId="77777777" w:rsidR="003A1A4F" w:rsidRPr="00D7399D" w:rsidRDefault="003A1A4F" w:rsidP="003A1A4F">
      <w:pPr>
        <w:pStyle w:val="ListParagraph"/>
        <w:spacing w:after="0"/>
        <w:ind w:left="1440"/>
        <w:rPr>
          <w:rFonts w:ascii="Baskerville Old Face" w:hAnsi="Baskerville Old Face"/>
        </w:rPr>
      </w:pPr>
    </w:p>
    <w:p w14:paraId="25C4E4D5" w14:textId="77777777" w:rsidR="003A1A4F" w:rsidRPr="00117F9C" w:rsidRDefault="003A1A4F" w:rsidP="00E86187">
      <w:pPr>
        <w:pStyle w:val="qmQuestion"/>
        <w:numPr>
          <w:ilvl w:val="0"/>
          <w:numId w:val="11"/>
        </w:numPr>
        <w:spacing w:before="0" w:after="0" w:line="360" w:lineRule="auto"/>
        <w:ind w:left="360"/>
        <w:rPr>
          <w:rFonts w:ascii="Baskerville Old Face" w:hAnsi="Baskerville Old Face"/>
        </w:rPr>
      </w:pPr>
      <w:r w:rsidRPr="00E86187">
        <w:rPr>
          <w:rFonts w:ascii="Baskerville Old Face" w:hAnsi="Baskerville Old Face"/>
          <w:sz w:val="24"/>
        </w:rPr>
        <w:t>Rents are determined by which of the following.</w:t>
      </w:r>
    </w:p>
    <w:p w14:paraId="0D8B946D" w14:textId="77777777" w:rsidR="003A1A4F" w:rsidRPr="00117F9C" w:rsidRDefault="003A1A4F" w:rsidP="00E86187">
      <w:pPr>
        <w:pStyle w:val="qmQuestion"/>
        <w:numPr>
          <w:ilvl w:val="1"/>
          <w:numId w:val="11"/>
        </w:numPr>
        <w:spacing w:before="0" w:after="0" w:line="360" w:lineRule="auto"/>
        <w:ind w:left="720"/>
        <w:rPr>
          <w:rFonts w:ascii="Baskerville Old Face" w:hAnsi="Baskerville Old Face"/>
        </w:rPr>
      </w:pPr>
      <w:r w:rsidRPr="00E86187">
        <w:rPr>
          <w:rFonts w:ascii="Baskerville Old Face" w:hAnsi="Baskerville Old Face"/>
          <w:sz w:val="24"/>
        </w:rPr>
        <w:t>Capital markets</w:t>
      </w:r>
    </w:p>
    <w:p w14:paraId="3EC9D34B" w14:textId="77777777" w:rsidR="003A1A4F" w:rsidRPr="00117F9C" w:rsidRDefault="003A1A4F" w:rsidP="00E86187">
      <w:pPr>
        <w:pStyle w:val="qmQuestion"/>
        <w:numPr>
          <w:ilvl w:val="1"/>
          <w:numId w:val="11"/>
        </w:numPr>
        <w:spacing w:before="0" w:after="0" w:line="360" w:lineRule="auto"/>
        <w:ind w:left="720"/>
        <w:rPr>
          <w:rFonts w:ascii="Baskerville Old Face" w:hAnsi="Baskerville Old Face"/>
        </w:rPr>
      </w:pPr>
      <w:r w:rsidRPr="00E86187">
        <w:rPr>
          <w:rFonts w:ascii="Baskerville Old Face" w:hAnsi="Baskerville Old Face"/>
          <w:sz w:val="24"/>
        </w:rPr>
        <w:t>Properties markets</w:t>
      </w:r>
    </w:p>
    <w:p w14:paraId="5FBBB8D7" w14:textId="77777777" w:rsidR="003A1A4F" w:rsidRPr="00117F9C" w:rsidRDefault="003A1A4F" w:rsidP="00E86187">
      <w:pPr>
        <w:pStyle w:val="qmQuestion"/>
        <w:numPr>
          <w:ilvl w:val="1"/>
          <w:numId w:val="11"/>
        </w:numPr>
        <w:spacing w:before="0" w:after="0" w:line="360" w:lineRule="auto"/>
        <w:ind w:left="720"/>
        <w:rPr>
          <w:rFonts w:ascii="Baskerville Old Face" w:hAnsi="Baskerville Old Face"/>
        </w:rPr>
      </w:pPr>
      <w:r w:rsidRPr="00E86187">
        <w:rPr>
          <w:rFonts w:ascii="Baskerville Old Face" w:hAnsi="Baskerville Old Face"/>
          <w:sz w:val="24"/>
        </w:rPr>
        <w:t xml:space="preserve">Space markets </w:t>
      </w:r>
    </w:p>
    <w:p w14:paraId="3FAEECB8" w14:textId="77777777" w:rsidR="003A1A4F" w:rsidRPr="00117F9C" w:rsidRDefault="003A1A4F" w:rsidP="00E86187">
      <w:pPr>
        <w:pStyle w:val="qmQuestion"/>
        <w:numPr>
          <w:ilvl w:val="1"/>
          <w:numId w:val="11"/>
        </w:numPr>
        <w:spacing w:before="0" w:after="0" w:line="360" w:lineRule="auto"/>
        <w:ind w:left="720"/>
        <w:rPr>
          <w:rFonts w:ascii="Baskerville Old Face" w:hAnsi="Baskerville Old Face"/>
        </w:rPr>
      </w:pPr>
      <w:r w:rsidRPr="00E86187">
        <w:rPr>
          <w:rFonts w:ascii="Baskerville Old Face" w:hAnsi="Baskerville Old Face"/>
          <w:sz w:val="24"/>
        </w:rPr>
        <w:t>None of the above</w:t>
      </w:r>
    </w:p>
    <w:p w14:paraId="34BC15CD" w14:textId="77777777" w:rsidR="00230098" w:rsidRPr="00D7399D" w:rsidRDefault="00230098" w:rsidP="00230098">
      <w:pPr>
        <w:pStyle w:val="ListParagraph"/>
        <w:spacing w:after="0"/>
        <w:rPr>
          <w:rFonts w:ascii="Baskerville Old Face" w:hAnsi="Baskerville Old Face"/>
        </w:rPr>
      </w:pPr>
    </w:p>
    <w:p w14:paraId="2E9D33D6" w14:textId="77777777" w:rsidR="003A1A4F" w:rsidRPr="00117F9C" w:rsidRDefault="003A1A4F" w:rsidP="00E86187">
      <w:pPr>
        <w:pStyle w:val="qmQuestion"/>
        <w:numPr>
          <w:ilvl w:val="0"/>
          <w:numId w:val="11"/>
        </w:numPr>
        <w:spacing w:before="0" w:after="0" w:line="360" w:lineRule="auto"/>
        <w:ind w:left="360"/>
        <w:rPr>
          <w:rFonts w:ascii="Baskerville Old Face" w:hAnsi="Baskerville Old Face"/>
        </w:rPr>
      </w:pPr>
      <w:r w:rsidRPr="00E86187">
        <w:rPr>
          <w:rFonts w:ascii="Baskerville Old Face" w:hAnsi="Baskerville Old Face"/>
          <w:sz w:val="24"/>
        </w:rPr>
        <w:t>Who are the largest investors in the equity market?</w:t>
      </w:r>
    </w:p>
    <w:p w14:paraId="5FDA74D4" w14:textId="77777777" w:rsidR="003A1A4F" w:rsidRPr="00117F9C" w:rsidRDefault="003A1A4F" w:rsidP="00E86187">
      <w:pPr>
        <w:pStyle w:val="qmQuestion"/>
        <w:numPr>
          <w:ilvl w:val="1"/>
          <w:numId w:val="11"/>
        </w:numPr>
        <w:spacing w:before="0" w:after="0" w:line="360" w:lineRule="auto"/>
        <w:ind w:left="720"/>
        <w:rPr>
          <w:rFonts w:ascii="Baskerville Old Face" w:hAnsi="Baskerville Old Face"/>
        </w:rPr>
      </w:pPr>
      <w:r w:rsidRPr="00E86187">
        <w:rPr>
          <w:rFonts w:ascii="Baskerville Old Face" w:hAnsi="Baskerville Old Face"/>
          <w:sz w:val="24"/>
        </w:rPr>
        <w:t>Public REITs</w:t>
      </w:r>
    </w:p>
    <w:p w14:paraId="5AC0CBEB" w14:textId="77777777" w:rsidR="003A1A4F" w:rsidRPr="00117F9C" w:rsidRDefault="003A1A4F" w:rsidP="00E86187">
      <w:pPr>
        <w:pStyle w:val="qmQuestion"/>
        <w:numPr>
          <w:ilvl w:val="1"/>
          <w:numId w:val="11"/>
        </w:numPr>
        <w:spacing w:before="0" w:after="0" w:line="360" w:lineRule="auto"/>
        <w:ind w:left="720"/>
        <w:rPr>
          <w:rFonts w:ascii="Baskerville Old Face" w:hAnsi="Baskerville Old Face"/>
        </w:rPr>
      </w:pPr>
      <w:r w:rsidRPr="00E86187">
        <w:rPr>
          <w:rFonts w:ascii="Baskerville Old Face" w:hAnsi="Baskerville Old Face"/>
          <w:sz w:val="24"/>
        </w:rPr>
        <w:t>Life insurance companies</w:t>
      </w:r>
    </w:p>
    <w:p w14:paraId="315BED95" w14:textId="77777777" w:rsidR="003A1A4F" w:rsidRPr="00117F9C" w:rsidRDefault="003A1A4F" w:rsidP="00E86187">
      <w:pPr>
        <w:pStyle w:val="qmQuestion"/>
        <w:numPr>
          <w:ilvl w:val="1"/>
          <w:numId w:val="11"/>
        </w:numPr>
        <w:spacing w:before="0" w:after="0" w:line="360" w:lineRule="auto"/>
        <w:ind w:left="720"/>
        <w:rPr>
          <w:rFonts w:ascii="Baskerville Old Face" w:hAnsi="Baskerville Old Face"/>
        </w:rPr>
      </w:pPr>
      <w:r w:rsidRPr="00E86187">
        <w:rPr>
          <w:rFonts w:ascii="Baskerville Old Face" w:hAnsi="Baskerville Old Face"/>
          <w:sz w:val="24"/>
        </w:rPr>
        <w:t>Pension funds</w:t>
      </w:r>
    </w:p>
    <w:p w14:paraId="2EB64698" w14:textId="77777777" w:rsidR="003A1A4F" w:rsidRPr="00117F9C" w:rsidRDefault="003A1A4F" w:rsidP="00E86187">
      <w:pPr>
        <w:pStyle w:val="qmQuestion"/>
        <w:numPr>
          <w:ilvl w:val="1"/>
          <w:numId w:val="11"/>
        </w:numPr>
        <w:spacing w:before="0" w:after="0" w:line="360" w:lineRule="auto"/>
        <w:ind w:left="720"/>
        <w:rPr>
          <w:rFonts w:ascii="Baskerville Old Face" w:hAnsi="Baskerville Old Face"/>
        </w:rPr>
      </w:pPr>
      <w:r w:rsidRPr="00E86187">
        <w:rPr>
          <w:rFonts w:ascii="Baskerville Old Face" w:hAnsi="Baskerville Old Face"/>
          <w:sz w:val="24"/>
        </w:rPr>
        <w:t xml:space="preserve">Private investors </w:t>
      </w:r>
    </w:p>
    <w:p w14:paraId="21BF0A6A" w14:textId="77777777" w:rsidR="003A1A4F" w:rsidRPr="00D7399D" w:rsidRDefault="003A1A4F" w:rsidP="003A1A4F">
      <w:pPr>
        <w:pStyle w:val="ListParagraph"/>
        <w:spacing w:after="0"/>
        <w:ind w:left="1440"/>
        <w:rPr>
          <w:rFonts w:ascii="Baskerville Old Face" w:hAnsi="Baskerville Old Face"/>
        </w:rPr>
      </w:pPr>
    </w:p>
    <w:p w14:paraId="38FF4C24" w14:textId="77777777" w:rsidR="003A1A4F" w:rsidRPr="00117F9C" w:rsidRDefault="003A1A4F" w:rsidP="00E86187">
      <w:pPr>
        <w:pStyle w:val="qmQuestion"/>
        <w:numPr>
          <w:ilvl w:val="0"/>
          <w:numId w:val="11"/>
        </w:numPr>
        <w:spacing w:before="0" w:after="0" w:line="360" w:lineRule="auto"/>
        <w:ind w:left="360"/>
        <w:rPr>
          <w:rFonts w:ascii="Baskerville Old Face" w:hAnsi="Baskerville Old Face"/>
        </w:rPr>
      </w:pPr>
      <w:r w:rsidRPr="00E86187">
        <w:rPr>
          <w:rFonts w:ascii="Baskerville Old Face" w:hAnsi="Baskerville Old Face"/>
          <w:sz w:val="24"/>
        </w:rPr>
        <w:lastRenderedPageBreak/>
        <w:t>How does risk and return for real estate as an asset class compare to stocks and bonds?</w:t>
      </w:r>
    </w:p>
    <w:p w14:paraId="3518CD6E" w14:textId="77777777" w:rsidR="003A1A4F" w:rsidRPr="00117F9C" w:rsidRDefault="003A1A4F" w:rsidP="00E86187">
      <w:pPr>
        <w:pStyle w:val="qmQuestion"/>
        <w:numPr>
          <w:ilvl w:val="1"/>
          <w:numId w:val="11"/>
        </w:numPr>
        <w:spacing w:before="0" w:after="0" w:line="360" w:lineRule="auto"/>
        <w:ind w:left="720"/>
        <w:rPr>
          <w:rFonts w:ascii="Baskerville Old Face" w:hAnsi="Baskerville Old Face"/>
        </w:rPr>
      </w:pPr>
      <w:r w:rsidRPr="00E86187">
        <w:rPr>
          <w:rFonts w:ascii="Baskerville Old Face" w:hAnsi="Baskerville Old Face"/>
          <w:sz w:val="24"/>
        </w:rPr>
        <w:t>Greater than stocks and bonds</w:t>
      </w:r>
    </w:p>
    <w:p w14:paraId="138DD253" w14:textId="222DC748" w:rsidR="003A1A4F" w:rsidRPr="00117F9C" w:rsidRDefault="003A1A4F" w:rsidP="00E86187">
      <w:pPr>
        <w:pStyle w:val="qmQuestion"/>
        <w:numPr>
          <w:ilvl w:val="1"/>
          <w:numId w:val="11"/>
        </w:numPr>
        <w:spacing w:before="0" w:after="0" w:line="360" w:lineRule="auto"/>
        <w:ind w:left="720"/>
        <w:rPr>
          <w:rFonts w:ascii="Baskerville Old Face" w:hAnsi="Baskerville Old Face"/>
        </w:rPr>
      </w:pPr>
      <w:r w:rsidRPr="00E86187">
        <w:rPr>
          <w:rFonts w:ascii="Baskerville Old Face" w:hAnsi="Baskerville Old Face"/>
          <w:sz w:val="24"/>
        </w:rPr>
        <w:t>Generally</w:t>
      </w:r>
      <w:r w:rsidR="00C218FD">
        <w:rPr>
          <w:rFonts w:ascii="Baskerville Old Face" w:hAnsi="Baskerville Old Face"/>
          <w:sz w:val="24"/>
        </w:rPr>
        <w:t>,</w:t>
      </w:r>
      <w:r w:rsidRPr="00E86187">
        <w:rPr>
          <w:rFonts w:ascii="Baskerville Old Face" w:hAnsi="Baskerville Old Face"/>
          <w:sz w:val="24"/>
        </w:rPr>
        <w:t xml:space="preserve"> somewhere between stocks and bonds </w:t>
      </w:r>
    </w:p>
    <w:p w14:paraId="42CA7A11" w14:textId="77777777" w:rsidR="003A1A4F" w:rsidRPr="00117F9C" w:rsidRDefault="003A1A4F" w:rsidP="00E86187">
      <w:pPr>
        <w:pStyle w:val="qmQuestion"/>
        <w:numPr>
          <w:ilvl w:val="1"/>
          <w:numId w:val="11"/>
        </w:numPr>
        <w:spacing w:before="0" w:after="0" w:line="360" w:lineRule="auto"/>
        <w:ind w:left="720"/>
        <w:rPr>
          <w:rFonts w:ascii="Baskerville Old Face" w:hAnsi="Baskerville Old Face"/>
        </w:rPr>
      </w:pPr>
      <w:r w:rsidRPr="00E86187">
        <w:rPr>
          <w:rFonts w:ascii="Baskerville Old Face" w:hAnsi="Baskerville Old Face"/>
          <w:sz w:val="24"/>
        </w:rPr>
        <w:t>Less than stocks and bonds</w:t>
      </w:r>
    </w:p>
    <w:p w14:paraId="6CB9B5B1" w14:textId="77777777" w:rsidR="003A1A4F" w:rsidRPr="00117F9C" w:rsidRDefault="003A1A4F" w:rsidP="00E86187">
      <w:pPr>
        <w:pStyle w:val="qmQuestion"/>
        <w:numPr>
          <w:ilvl w:val="1"/>
          <w:numId w:val="11"/>
        </w:numPr>
        <w:spacing w:before="0" w:after="0" w:line="360" w:lineRule="auto"/>
        <w:ind w:left="720"/>
        <w:rPr>
          <w:rFonts w:ascii="Baskerville Old Face" w:hAnsi="Baskerville Old Face"/>
        </w:rPr>
      </w:pPr>
      <w:r w:rsidRPr="00E86187">
        <w:rPr>
          <w:rFonts w:ascii="Baskerville Old Face" w:hAnsi="Baskerville Old Face"/>
          <w:sz w:val="24"/>
        </w:rPr>
        <w:t>About the same as stocks and bonds</w:t>
      </w:r>
    </w:p>
    <w:p w14:paraId="2B7C2723" w14:textId="77777777" w:rsidR="003A1A4F" w:rsidRPr="00D7399D" w:rsidRDefault="003A1A4F" w:rsidP="003A1A4F">
      <w:pPr>
        <w:tabs>
          <w:tab w:val="left" w:pos="720"/>
        </w:tabs>
        <w:spacing w:after="0"/>
        <w:ind w:left="360"/>
      </w:pPr>
    </w:p>
    <w:p w14:paraId="54F6297A" w14:textId="77777777" w:rsidR="003A1A4F" w:rsidRPr="00D7399D" w:rsidRDefault="003A1A4F" w:rsidP="003A1A4F">
      <w:pPr>
        <w:ind w:left="-1080"/>
        <w:rPr>
          <w:rStyle w:val="SubtleEmphasis"/>
        </w:rPr>
      </w:pPr>
    </w:p>
    <w:p w14:paraId="20497B6B" w14:textId="2011842F" w:rsidR="003A1A4F" w:rsidRPr="00D7399D" w:rsidRDefault="00CC6F4E" w:rsidP="00E86187">
      <w:pPr>
        <w:spacing w:before="0" w:after="0" w:line="240" w:lineRule="auto"/>
        <w:rPr>
          <w:rStyle w:val="SubtleEmphasis"/>
        </w:rPr>
      </w:pPr>
      <w:r w:rsidRPr="00D7399D">
        <w:rPr>
          <w:rStyle w:val="SubtleEmphasis"/>
        </w:rPr>
        <w:br/>
      </w:r>
      <w:r w:rsidRPr="00D7399D">
        <w:rPr>
          <w:rStyle w:val="SubtleEmphasis"/>
        </w:rPr>
        <w:br/>
      </w:r>
      <w:r w:rsidRPr="00D7399D">
        <w:rPr>
          <w:rStyle w:val="SubtleEmphasis"/>
        </w:rPr>
        <w:br/>
      </w:r>
      <w:r w:rsidR="00F6025D">
        <w:rPr>
          <w:rStyle w:val="SubtleEmphasis"/>
        </w:rPr>
        <w:br/>
      </w:r>
      <w:r w:rsidR="00F6025D">
        <w:rPr>
          <w:rStyle w:val="SubtleEmphasis"/>
        </w:rPr>
        <w:br/>
      </w:r>
      <w:r w:rsidR="00F6025D">
        <w:rPr>
          <w:rStyle w:val="SubtleEmphasis"/>
        </w:rPr>
        <w:br/>
      </w:r>
      <w:r w:rsidR="00F6025D">
        <w:rPr>
          <w:rStyle w:val="SubtleEmphasis"/>
        </w:rPr>
        <w:br/>
      </w:r>
      <w:r w:rsidR="00F6025D">
        <w:rPr>
          <w:rStyle w:val="SubtleEmphasis"/>
        </w:rPr>
        <w:br/>
      </w:r>
      <w:r w:rsidR="00F6025D">
        <w:rPr>
          <w:rStyle w:val="SubtleEmphasis"/>
        </w:rPr>
        <w:br/>
      </w:r>
      <w:r w:rsidR="00F6025D">
        <w:rPr>
          <w:rStyle w:val="SubtleEmphasis"/>
        </w:rPr>
        <w:br/>
      </w:r>
      <w:r w:rsidR="00F6025D">
        <w:rPr>
          <w:rStyle w:val="SubtleEmphasis"/>
        </w:rPr>
        <w:br/>
      </w:r>
      <w:r w:rsidR="00F6025D">
        <w:rPr>
          <w:rStyle w:val="SubtleEmphasis"/>
        </w:rPr>
        <w:br/>
      </w:r>
      <w:r w:rsidR="00F6025D">
        <w:rPr>
          <w:rStyle w:val="SubtleEmphasis"/>
        </w:rPr>
        <w:br/>
      </w:r>
      <w:r w:rsidR="00F6025D">
        <w:rPr>
          <w:rStyle w:val="SubtleEmphasis"/>
        </w:rPr>
        <w:br/>
      </w:r>
      <w:r w:rsidR="00F6025D">
        <w:rPr>
          <w:rStyle w:val="SubtleEmphasis"/>
        </w:rPr>
        <w:br/>
      </w:r>
      <w:r w:rsidR="00F6025D">
        <w:rPr>
          <w:rStyle w:val="SubtleEmphasis"/>
        </w:rPr>
        <w:br/>
      </w:r>
      <w:r w:rsidR="00F6025D">
        <w:rPr>
          <w:rStyle w:val="SubtleEmphasis"/>
        </w:rPr>
        <w:br/>
      </w:r>
      <w:r w:rsidR="00F6025D">
        <w:rPr>
          <w:rStyle w:val="SubtleEmphasis"/>
        </w:rPr>
        <w:br/>
      </w:r>
      <w:r w:rsidR="00F6025D">
        <w:rPr>
          <w:rStyle w:val="SubtleEmphasis"/>
        </w:rPr>
        <w:br/>
      </w:r>
      <w:r w:rsidR="00F6025D">
        <w:rPr>
          <w:rStyle w:val="SubtleEmphasis"/>
        </w:rPr>
        <w:br/>
      </w:r>
      <w:r w:rsidR="00F6025D">
        <w:rPr>
          <w:rStyle w:val="SubtleEmphasis"/>
        </w:rPr>
        <w:br/>
      </w:r>
      <w:r w:rsidR="00F6025D">
        <w:rPr>
          <w:rStyle w:val="SubtleEmphasis"/>
        </w:rPr>
        <w:br/>
      </w:r>
      <w:r w:rsidR="00F6025D">
        <w:rPr>
          <w:rStyle w:val="SubtleEmphasis"/>
        </w:rPr>
        <w:br/>
      </w:r>
      <w:r w:rsidR="00F6025D">
        <w:rPr>
          <w:rStyle w:val="SubtleEmphasis"/>
        </w:rPr>
        <w:br/>
      </w:r>
      <w:r w:rsidR="00F6025D">
        <w:rPr>
          <w:rStyle w:val="SubtleEmphasis"/>
        </w:rPr>
        <w:br/>
      </w:r>
      <w:r w:rsidR="00F6025D">
        <w:rPr>
          <w:rStyle w:val="SubtleEmphasis"/>
        </w:rPr>
        <w:br/>
      </w:r>
      <w:r w:rsidR="00F6025D">
        <w:rPr>
          <w:rStyle w:val="SubtleEmphasis"/>
        </w:rPr>
        <w:br/>
      </w:r>
      <w:r w:rsidR="00F6025D">
        <w:rPr>
          <w:rStyle w:val="SubtleEmphasis"/>
        </w:rPr>
        <w:br/>
      </w:r>
      <w:r w:rsidR="00F6025D">
        <w:rPr>
          <w:rStyle w:val="SubtleEmphasis"/>
        </w:rPr>
        <w:br/>
      </w:r>
      <w:r w:rsidR="00F6025D">
        <w:rPr>
          <w:rStyle w:val="SubtleEmphasis"/>
        </w:rPr>
        <w:br/>
      </w:r>
      <w:r w:rsidR="00F6025D">
        <w:rPr>
          <w:rStyle w:val="SubtleEmphasis"/>
        </w:rPr>
        <w:br/>
      </w:r>
      <w:r w:rsidR="00F6025D">
        <w:rPr>
          <w:rStyle w:val="SubtleEmphasis"/>
        </w:rPr>
        <w:br/>
      </w:r>
      <w:r w:rsidR="00F6025D">
        <w:rPr>
          <w:rStyle w:val="SubtleEmphasis"/>
        </w:rPr>
        <w:br/>
      </w:r>
      <w:r w:rsidR="00F6025D">
        <w:rPr>
          <w:rStyle w:val="SubtleEmphasis"/>
        </w:rPr>
        <w:br/>
      </w:r>
      <w:r w:rsidR="00F6025D">
        <w:rPr>
          <w:rStyle w:val="SubtleEmphasis"/>
        </w:rPr>
        <w:br/>
      </w:r>
      <w:r w:rsidR="003A1A4F" w:rsidRPr="00D7399D">
        <w:rPr>
          <w:rStyle w:val="SubtleEmphasis"/>
        </w:rPr>
        <w:t>End of assessment</w:t>
      </w:r>
    </w:p>
    <w:p w14:paraId="3E1076D0" w14:textId="1AC04D35" w:rsidR="00EF2B73" w:rsidRDefault="00EF2B73">
      <w:pPr>
        <w:spacing w:before="0" w:after="200"/>
        <w:rPr>
          <w:rStyle w:val="SubtleEmphasis"/>
          <w:rFonts w:ascii="Franklin Gothic Demi Cond" w:eastAsiaTheme="majorEastAsia" w:hAnsi="Franklin Gothic Demi Cond" w:cstheme="majorBidi"/>
          <w:bCs/>
          <w:sz w:val="44"/>
          <w:szCs w:val="28"/>
        </w:rPr>
      </w:pPr>
    </w:p>
    <w:p w14:paraId="18AAEA39" w14:textId="77777777" w:rsidR="00230098" w:rsidRPr="00D7399D" w:rsidRDefault="00230098" w:rsidP="003A1A4F">
      <w:pPr>
        <w:pStyle w:val="Heading1"/>
      </w:pPr>
    </w:p>
    <w:p w14:paraId="60169E2C" w14:textId="77777777" w:rsidR="00986DC0" w:rsidRPr="00EF2B73" w:rsidRDefault="00986DC0" w:rsidP="00E86187"/>
    <w:p w14:paraId="7D3415DB" w14:textId="77777777" w:rsidR="00EE5431" w:rsidRPr="00D7399D" w:rsidRDefault="00EE5431" w:rsidP="003A1A4F">
      <w:pPr>
        <w:pStyle w:val="Heading1"/>
      </w:pPr>
      <w:bookmarkStart w:id="31" w:name="_Toc233019526"/>
      <w:bookmarkStart w:id="32" w:name="_Toc244422519"/>
    </w:p>
    <w:p w14:paraId="52375FCE" w14:textId="445DFBD5" w:rsidR="003A1A4F" w:rsidRPr="00D7399D" w:rsidRDefault="00EF2B73" w:rsidP="003A1A4F">
      <w:pPr>
        <w:pStyle w:val="Heading1"/>
      </w:pPr>
      <w:bookmarkStart w:id="33" w:name="_Toc63848308"/>
      <w:r w:rsidRPr="00D7399D">
        <w:rPr>
          <w:bCs w:val="0"/>
          <w:noProof/>
        </w:rPr>
        <w:drawing>
          <wp:anchor distT="0" distB="0" distL="114300" distR="114300" simplePos="0" relativeHeight="251698176" behindDoc="0" locked="0" layoutInCell="1" allowOverlap="1" wp14:anchorId="243D06CF" wp14:editId="7282331A">
            <wp:simplePos x="0" y="0"/>
            <wp:positionH relativeFrom="page">
              <wp:posOffset>3200400</wp:posOffset>
            </wp:positionH>
            <wp:positionV relativeFrom="paragraph">
              <wp:posOffset>163195</wp:posOffset>
            </wp:positionV>
            <wp:extent cx="530352" cy="1006081"/>
            <wp:effectExtent l="0" t="0" r="3175" b="3810"/>
            <wp:wrapNone/>
            <wp:docPr id="1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ars.wmf"/>
                    <pic:cNvPicPr/>
                  </pic:nvPicPr>
                  <pic:blipFill>
                    <a:blip r:embed="rId19" cstate="print"/>
                    <a:stretch>
                      <a:fillRect/>
                    </a:stretch>
                  </pic:blipFill>
                  <pic:spPr>
                    <a:xfrm>
                      <a:off x="0" y="0"/>
                      <a:ext cx="530352" cy="1006081"/>
                    </a:xfrm>
                    <a:prstGeom prst="rect">
                      <a:avLst/>
                    </a:prstGeom>
                  </pic:spPr>
                </pic:pic>
              </a:graphicData>
            </a:graphic>
            <wp14:sizeRelH relativeFrom="margin">
              <wp14:pctWidth>0</wp14:pctWidth>
            </wp14:sizeRelH>
            <wp14:sizeRelV relativeFrom="margin">
              <wp14:pctHeight>0</wp14:pctHeight>
            </wp14:sizeRelV>
          </wp:anchor>
        </w:drawing>
      </w:r>
      <w:r w:rsidR="003A1A4F" w:rsidRPr="00D7399D">
        <w:t>Answer Section</w:t>
      </w:r>
      <w:bookmarkEnd w:id="31"/>
      <w:bookmarkEnd w:id="32"/>
      <w:bookmarkEnd w:id="33"/>
    </w:p>
    <w:p w14:paraId="31633562" w14:textId="77777777" w:rsidR="003A1A4F" w:rsidRPr="00D7399D" w:rsidRDefault="003A1A4F" w:rsidP="003A1A4F">
      <w:pPr>
        <w:spacing w:before="0" w:after="200"/>
        <w:rPr>
          <w:rStyle w:val="SubtleEmphasis"/>
        </w:rPr>
      </w:pPr>
      <w:r w:rsidRPr="00D7399D">
        <w:rPr>
          <w:rStyle w:val="SubtleEmphasis"/>
        </w:rPr>
        <w:br w:type="page"/>
      </w:r>
    </w:p>
    <w:p w14:paraId="4603B862" w14:textId="77777777" w:rsidR="003A1A4F" w:rsidRPr="00D7399D" w:rsidRDefault="003A1A4F" w:rsidP="003A1A4F">
      <w:pPr>
        <w:pStyle w:val="Heading2"/>
        <w:spacing w:before="0" w:line="240" w:lineRule="auto"/>
      </w:pPr>
      <w:bookmarkStart w:id="34" w:name="_Toc244422520"/>
      <w:bookmarkStart w:id="35" w:name="_Toc63848309"/>
      <w:r w:rsidRPr="00D7399D">
        <w:lastRenderedPageBreak/>
        <w:t xml:space="preserve">Module 1:  </w:t>
      </w:r>
      <w:bookmarkEnd w:id="34"/>
      <w:r w:rsidR="008F2FBC">
        <w:t>Self-Assessment Review</w:t>
      </w:r>
      <w:bookmarkEnd w:id="35"/>
    </w:p>
    <w:p w14:paraId="17C561E5" w14:textId="77777777" w:rsidR="003A1A4F" w:rsidRPr="00D7399D" w:rsidRDefault="003A1A4F" w:rsidP="003A1A4F">
      <w:pPr>
        <w:pStyle w:val="ListParagraph"/>
        <w:numPr>
          <w:ilvl w:val="0"/>
          <w:numId w:val="12"/>
        </w:numPr>
        <w:spacing w:after="0"/>
        <w:ind w:left="360"/>
        <w:rPr>
          <w:rFonts w:ascii="Baskerville Old Face" w:hAnsi="Baskerville Old Face"/>
        </w:rPr>
      </w:pPr>
      <w:r w:rsidRPr="00D7399D">
        <w:rPr>
          <w:rFonts w:ascii="Baskerville Old Face" w:hAnsi="Baskerville Old Face"/>
        </w:rPr>
        <w:t>The goal of investing is to return income to the investor above the investments cost. What forms can this income take?</w:t>
      </w:r>
    </w:p>
    <w:p w14:paraId="0A493CF3" w14:textId="77777777" w:rsidR="003A1A4F" w:rsidRPr="00D7399D" w:rsidRDefault="003A1A4F" w:rsidP="003A1A4F">
      <w:pPr>
        <w:pStyle w:val="ListParagraph"/>
        <w:numPr>
          <w:ilvl w:val="1"/>
          <w:numId w:val="12"/>
        </w:numPr>
        <w:spacing w:after="0"/>
        <w:rPr>
          <w:rFonts w:ascii="Baskerville Old Face" w:hAnsi="Baskerville Old Face"/>
          <w:vanish/>
        </w:rPr>
      </w:pPr>
    </w:p>
    <w:p w14:paraId="36B3F6F1" w14:textId="77777777" w:rsidR="003A1A4F" w:rsidRPr="00D7399D" w:rsidRDefault="003A1A4F" w:rsidP="003A1A4F">
      <w:pPr>
        <w:pStyle w:val="ListParagraph"/>
        <w:numPr>
          <w:ilvl w:val="1"/>
          <w:numId w:val="12"/>
        </w:numPr>
        <w:spacing w:after="0"/>
        <w:rPr>
          <w:rFonts w:ascii="Baskerville Old Face" w:hAnsi="Baskerville Old Face"/>
          <w:vanish/>
        </w:rPr>
      </w:pPr>
    </w:p>
    <w:p w14:paraId="31154C06" w14:textId="77777777" w:rsidR="003A1A4F" w:rsidRPr="00D7399D" w:rsidRDefault="003A1A4F" w:rsidP="003A1A4F">
      <w:pPr>
        <w:pStyle w:val="ListParagraph"/>
        <w:numPr>
          <w:ilvl w:val="1"/>
          <w:numId w:val="12"/>
        </w:numPr>
        <w:spacing w:after="0"/>
        <w:rPr>
          <w:rFonts w:ascii="Baskerville Old Face" w:hAnsi="Baskerville Old Face"/>
          <w:vanish/>
        </w:rPr>
      </w:pPr>
    </w:p>
    <w:p w14:paraId="19125F2B" w14:textId="77777777" w:rsidR="003A1A4F" w:rsidRPr="00D7399D" w:rsidRDefault="003A1A4F" w:rsidP="003A1A4F">
      <w:pPr>
        <w:pStyle w:val="ListParagraph"/>
        <w:numPr>
          <w:ilvl w:val="1"/>
          <w:numId w:val="12"/>
        </w:numPr>
        <w:spacing w:after="0"/>
        <w:ind w:left="720"/>
        <w:rPr>
          <w:rFonts w:ascii="Baskerville Old Face" w:hAnsi="Baskerville Old Face"/>
          <w:b/>
          <w:i/>
        </w:rPr>
      </w:pPr>
      <w:r w:rsidRPr="00D7399D">
        <w:rPr>
          <w:rFonts w:ascii="Baskerville Old Face" w:hAnsi="Baskerville Old Face"/>
          <w:b/>
          <w:i/>
        </w:rPr>
        <w:t>All of the above</w:t>
      </w:r>
    </w:p>
    <w:p w14:paraId="70D9B80E" w14:textId="77777777" w:rsidR="003A1A4F" w:rsidRPr="00D7399D" w:rsidRDefault="003A1A4F" w:rsidP="003A1A4F">
      <w:pPr>
        <w:pStyle w:val="ListParagraph"/>
        <w:spacing w:after="0"/>
        <w:rPr>
          <w:rFonts w:ascii="Baskerville Old Face" w:hAnsi="Baskerville Old Face"/>
        </w:rPr>
      </w:pPr>
    </w:p>
    <w:p w14:paraId="6B76DD35" w14:textId="77777777" w:rsidR="003A1A4F" w:rsidRPr="00D7399D" w:rsidRDefault="003A1A4F" w:rsidP="003A1A4F">
      <w:pPr>
        <w:pStyle w:val="ListParagraph"/>
        <w:numPr>
          <w:ilvl w:val="0"/>
          <w:numId w:val="12"/>
        </w:numPr>
        <w:spacing w:after="0"/>
        <w:ind w:left="360"/>
        <w:rPr>
          <w:rFonts w:ascii="Baskerville Old Face" w:hAnsi="Baskerville Old Face"/>
        </w:rPr>
      </w:pPr>
      <w:r w:rsidRPr="00D7399D">
        <w:rPr>
          <w:rFonts w:ascii="Baskerville Old Face" w:hAnsi="Baskerville Old Face"/>
        </w:rPr>
        <w:t>For an investor, the decision to sell a property or not is considered what type of decision?</w:t>
      </w:r>
    </w:p>
    <w:p w14:paraId="4A11184A" w14:textId="77777777" w:rsidR="003A1A4F" w:rsidRPr="00D7399D" w:rsidRDefault="003A1A4F" w:rsidP="003A1A4F">
      <w:pPr>
        <w:pStyle w:val="ListParagraph"/>
        <w:numPr>
          <w:ilvl w:val="1"/>
          <w:numId w:val="12"/>
        </w:numPr>
        <w:tabs>
          <w:tab w:val="left" w:pos="720"/>
        </w:tabs>
        <w:spacing w:after="0"/>
        <w:rPr>
          <w:rFonts w:ascii="Baskerville Old Face" w:hAnsi="Baskerville Old Face"/>
          <w:vanish/>
        </w:rPr>
      </w:pPr>
    </w:p>
    <w:p w14:paraId="0CDDA73A" w14:textId="77777777" w:rsidR="003A1A4F" w:rsidRPr="00D7399D" w:rsidRDefault="003A1A4F" w:rsidP="003A1A4F">
      <w:pPr>
        <w:pStyle w:val="ListParagraph"/>
        <w:numPr>
          <w:ilvl w:val="1"/>
          <w:numId w:val="12"/>
        </w:numPr>
        <w:tabs>
          <w:tab w:val="left" w:pos="720"/>
        </w:tabs>
        <w:spacing w:after="0"/>
        <w:rPr>
          <w:rFonts w:ascii="Baskerville Old Face" w:hAnsi="Baskerville Old Face"/>
          <w:vanish/>
        </w:rPr>
      </w:pPr>
    </w:p>
    <w:p w14:paraId="2E651577" w14:textId="77777777" w:rsidR="003A1A4F" w:rsidRPr="00D7399D" w:rsidRDefault="003A1A4F" w:rsidP="003A1A4F">
      <w:pPr>
        <w:pStyle w:val="ListParagraph"/>
        <w:numPr>
          <w:ilvl w:val="1"/>
          <w:numId w:val="12"/>
        </w:numPr>
        <w:tabs>
          <w:tab w:val="left" w:pos="720"/>
        </w:tabs>
        <w:spacing w:after="0"/>
        <w:ind w:left="720"/>
        <w:rPr>
          <w:rFonts w:ascii="Baskerville Old Face" w:hAnsi="Baskerville Old Face"/>
          <w:b/>
          <w:i/>
        </w:rPr>
      </w:pPr>
      <w:r w:rsidRPr="00D7399D">
        <w:rPr>
          <w:rFonts w:ascii="Baskerville Old Face" w:hAnsi="Baskerville Old Face"/>
          <w:b/>
          <w:i/>
        </w:rPr>
        <w:t xml:space="preserve">Holding period decision </w:t>
      </w:r>
    </w:p>
    <w:p w14:paraId="76F55550" w14:textId="77777777" w:rsidR="003A1A4F" w:rsidRPr="00D7399D" w:rsidRDefault="003A1A4F" w:rsidP="003A1A4F">
      <w:pPr>
        <w:pStyle w:val="ListParagraph"/>
        <w:spacing w:after="0"/>
        <w:ind w:left="1440"/>
        <w:rPr>
          <w:rFonts w:ascii="Baskerville Old Face" w:hAnsi="Baskerville Old Face"/>
        </w:rPr>
      </w:pPr>
    </w:p>
    <w:p w14:paraId="3CD6CB29" w14:textId="77777777" w:rsidR="003A1A4F" w:rsidRPr="00D7399D" w:rsidRDefault="003A1A4F" w:rsidP="003A1A4F">
      <w:pPr>
        <w:pStyle w:val="ListParagraph"/>
        <w:numPr>
          <w:ilvl w:val="0"/>
          <w:numId w:val="12"/>
        </w:numPr>
        <w:spacing w:after="0"/>
        <w:ind w:left="360"/>
        <w:rPr>
          <w:rFonts w:ascii="Baskerville Old Face" w:hAnsi="Baskerville Old Face"/>
        </w:rPr>
      </w:pPr>
      <w:r w:rsidRPr="00D7399D">
        <w:rPr>
          <w:rFonts w:ascii="Baskerville Old Face" w:hAnsi="Baskerville Old Face"/>
        </w:rPr>
        <w:t>Rents are determined by which of the following.</w:t>
      </w:r>
    </w:p>
    <w:p w14:paraId="173CA95B" w14:textId="77777777" w:rsidR="003A1A4F" w:rsidRPr="00D7399D" w:rsidRDefault="003A1A4F" w:rsidP="003A1A4F">
      <w:pPr>
        <w:pStyle w:val="ListParagraph"/>
        <w:numPr>
          <w:ilvl w:val="1"/>
          <w:numId w:val="12"/>
        </w:numPr>
        <w:spacing w:after="0"/>
        <w:rPr>
          <w:rFonts w:ascii="Baskerville Old Face" w:hAnsi="Baskerville Old Face"/>
          <w:i/>
          <w:vanish/>
        </w:rPr>
      </w:pPr>
    </w:p>
    <w:p w14:paraId="0D39CA26" w14:textId="77777777" w:rsidR="003A1A4F" w:rsidRPr="00D7399D" w:rsidRDefault="003A1A4F" w:rsidP="003A1A4F">
      <w:pPr>
        <w:pStyle w:val="ListParagraph"/>
        <w:numPr>
          <w:ilvl w:val="1"/>
          <w:numId w:val="12"/>
        </w:numPr>
        <w:spacing w:after="0"/>
        <w:rPr>
          <w:rFonts w:ascii="Baskerville Old Face" w:hAnsi="Baskerville Old Face"/>
          <w:i/>
          <w:vanish/>
        </w:rPr>
      </w:pPr>
    </w:p>
    <w:p w14:paraId="7D0CCF38" w14:textId="77777777" w:rsidR="003A1A4F" w:rsidRPr="00D7399D" w:rsidRDefault="003A1A4F" w:rsidP="003A1A4F">
      <w:pPr>
        <w:pStyle w:val="ListParagraph"/>
        <w:numPr>
          <w:ilvl w:val="1"/>
          <w:numId w:val="12"/>
        </w:numPr>
        <w:spacing w:after="0"/>
        <w:ind w:left="720"/>
        <w:rPr>
          <w:rFonts w:ascii="Baskerville Old Face" w:hAnsi="Baskerville Old Face"/>
          <w:b/>
          <w:i/>
        </w:rPr>
      </w:pPr>
      <w:r w:rsidRPr="00D7399D">
        <w:rPr>
          <w:rFonts w:ascii="Baskerville Old Face" w:hAnsi="Baskerville Old Face"/>
          <w:b/>
          <w:i/>
        </w:rPr>
        <w:t xml:space="preserve">Space markets </w:t>
      </w:r>
    </w:p>
    <w:p w14:paraId="6F76991E" w14:textId="77777777" w:rsidR="003A1A4F" w:rsidRPr="00D7399D" w:rsidRDefault="003A1A4F" w:rsidP="003A1A4F">
      <w:pPr>
        <w:pStyle w:val="ListParagraph"/>
        <w:spacing w:after="0"/>
        <w:rPr>
          <w:rFonts w:ascii="Baskerville Old Face" w:hAnsi="Baskerville Old Face"/>
        </w:rPr>
      </w:pPr>
    </w:p>
    <w:p w14:paraId="33DD04D1" w14:textId="77777777" w:rsidR="003A1A4F" w:rsidRPr="00D7399D" w:rsidRDefault="003A1A4F" w:rsidP="003A1A4F">
      <w:pPr>
        <w:pStyle w:val="ListParagraph"/>
        <w:numPr>
          <w:ilvl w:val="0"/>
          <w:numId w:val="12"/>
        </w:numPr>
        <w:spacing w:after="0"/>
        <w:ind w:left="360"/>
        <w:rPr>
          <w:rFonts w:ascii="Baskerville Old Face" w:hAnsi="Baskerville Old Face"/>
        </w:rPr>
      </w:pPr>
      <w:r w:rsidRPr="00D7399D">
        <w:rPr>
          <w:rFonts w:ascii="Baskerville Old Face" w:hAnsi="Baskerville Old Face"/>
        </w:rPr>
        <w:t>Who are the largest investors in the equity market?</w:t>
      </w:r>
    </w:p>
    <w:p w14:paraId="410E9593" w14:textId="77777777" w:rsidR="003A1A4F" w:rsidRPr="00D7399D" w:rsidRDefault="003A1A4F" w:rsidP="003A1A4F">
      <w:pPr>
        <w:pStyle w:val="ListParagraph"/>
        <w:numPr>
          <w:ilvl w:val="1"/>
          <w:numId w:val="12"/>
        </w:numPr>
        <w:spacing w:after="0"/>
        <w:rPr>
          <w:rFonts w:ascii="Baskerville Old Face" w:hAnsi="Baskerville Old Face"/>
          <w:vanish/>
        </w:rPr>
      </w:pPr>
    </w:p>
    <w:p w14:paraId="678D0576" w14:textId="77777777" w:rsidR="003A1A4F" w:rsidRPr="00D7399D" w:rsidRDefault="003A1A4F" w:rsidP="003A1A4F">
      <w:pPr>
        <w:pStyle w:val="ListParagraph"/>
        <w:numPr>
          <w:ilvl w:val="1"/>
          <w:numId w:val="12"/>
        </w:numPr>
        <w:spacing w:after="0"/>
        <w:rPr>
          <w:rFonts w:ascii="Baskerville Old Face" w:hAnsi="Baskerville Old Face"/>
          <w:vanish/>
        </w:rPr>
      </w:pPr>
    </w:p>
    <w:p w14:paraId="281770A3" w14:textId="77777777" w:rsidR="003A1A4F" w:rsidRPr="00D7399D" w:rsidRDefault="003A1A4F" w:rsidP="003A1A4F">
      <w:pPr>
        <w:pStyle w:val="ListParagraph"/>
        <w:numPr>
          <w:ilvl w:val="1"/>
          <w:numId w:val="12"/>
        </w:numPr>
        <w:spacing w:after="0"/>
        <w:rPr>
          <w:rFonts w:ascii="Baskerville Old Face" w:hAnsi="Baskerville Old Face"/>
          <w:vanish/>
        </w:rPr>
      </w:pPr>
    </w:p>
    <w:p w14:paraId="2648DEDB" w14:textId="77777777" w:rsidR="003A1A4F" w:rsidRPr="00D7399D" w:rsidRDefault="003A1A4F" w:rsidP="003A1A4F">
      <w:pPr>
        <w:pStyle w:val="ListParagraph"/>
        <w:numPr>
          <w:ilvl w:val="1"/>
          <w:numId w:val="12"/>
        </w:numPr>
        <w:spacing w:after="0"/>
        <w:ind w:left="720"/>
        <w:rPr>
          <w:rFonts w:ascii="Baskerville Old Face" w:hAnsi="Baskerville Old Face"/>
          <w:b/>
          <w:i/>
        </w:rPr>
      </w:pPr>
      <w:r w:rsidRPr="00D7399D">
        <w:rPr>
          <w:rFonts w:ascii="Baskerville Old Face" w:hAnsi="Baskerville Old Face"/>
          <w:b/>
          <w:i/>
        </w:rPr>
        <w:t xml:space="preserve">Private investors </w:t>
      </w:r>
    </w:p>
    <w:p w14:paraId="549A2F87" w14:textId="77777777" w:rsidR="003A1A4F" w:rsidRPr="00D7399D" w:rsidRDefault="003A1A4F" w:rsidP="003A1A4F">
      <w:pPr>
        <w:pStyle w:val="ListParagraph"/>
        <w:spacing w:after="0"/>
        <w:ind w:left="1440"/>
        <w:rPr>
          <w:rFonts w:ascii="Baskerville Old Face" w:hAnsi="Baskerville Old Face"/>
        </w:rPr>
      </w:pPr>
    </w:p>
    <w:p w14:paraId="3A1E422F" w14:textId="77777777" w:rsidR="003A1A4F" w:rsidRPr="00D7399D" w:rsidRDefault="003A1A4F" w:rsidP="003A1A4F">
      <w:pPr>
        <w:pStyle w:val="ListParagraph"/>
        <w:numPr>
          <w:ilvl w:val="0"/>
          <w:numId w:val="12"/>
        </w:numPr>
        <w:spacing w:after="0"/>
        <w:ind w:left="360"/>
        <w:rPr>
          <w:rFonts w:ascii="Baskerville Old Face" w:hAnsi="Baskerville Old Face"/>
        </w:rPr>
      </w:pPr>
      <w:r w:rsidRPr="00D7399D">
        <w:rPr>
          <w:rFonts w:ascii="Baskerville Old Face" w:hAnsi="Baskerville Old Face"/>
        </w:rPr>
        <w:t>How does risk and return for real estate as an asset class compare to stocks and bonds?</w:t>
      </w:r>
    </w:p>
    <w:p w14:paraId="35DDCD62" w14:textId="77777777" w:rsidR="003A1A4F" w:rsidRPr="00D7399D" w:rsidRDefault="003A1A4F" w:rsidP="003A1A4F">
      <w:pPr>
        <w:pStyle w:val="ListParagraph"/>
        <w:numPr>
          <w:ilvl w:val="1"/>
          <w:numId w:val="12"/>
        </w:numPr>
        <w:tabs>
          <w:tab w:val="left" w:pos="720"/>
        </w:tabs>
        <w:spacing w:after="0"/>
        <w:rPr>
          <w:rFonts w:ascii="Baskerville Old Face" w:hAnsi="Baskerville Old Face"/>
          <w:vanish/>
        </w:rPr>
      </w:pPr>
    </w:p>
    <w:p w14:paraId="191CE6F2" w14:textId="77777777" w:rsidR="003A1A4F" w:rsidRPr="00D7399D" w:rsidRDefault="003A1A4F" w:rsidP="003A1A4F">
      <w:pPr>
        <w:pStyle w:val="ListParagraph"/>
        <w:numPr>
          <w:ilvl w:val="1"/>
          <w:numId w:val="12"/>
        </w:numPr>
        <w:tabs>
          <w:tab w:val="left" w:pos="720"/>
        </w:tabs>
        <w:spacing w:after="0"/>
        <w:ind w:left="720"/>
        <w:rPr>
          <w:rFonts w:ascii="Baskerville Old Face" w:hAnsi="Baskerville Old Face"/>
          <w:b/>
          <w:i/>
        </w:rPr>
      </w:pPr>
      <w:r w:rsidRPr="00D7399D">
        <w:rPr>
          <w:rFonts w:ascii="Baskerville Old Face" w:hAnsi="Baskerville Old Face"/>
          <w:b/>
          <w:i/>
        </w:rPr>
        <w:t xml:space="preserve">Generally somewhere between stocks and bonds </w:t>
      </w:r>
    </w:p>
    <w:p w14:paraId="04D48A30" w14:textId="77777777" w:rsidR="008518AE" w:rsidRDefault="008518AE" w:rsidP="00E42A4D">
      <w:pPr>
        <w:spacing w:before="0" w:after="200"/>
        <w:rPr>
          <w:rStyle w:val="SubtleEmphasis"/>
          <w:rFonts w:ascii="Franklin Gothic Demi Cond" w:eastAsiaTheme="majorEastAsia" w:hAnsi="Franklin Gothic Demi Cond" w:cstheme="majorBidi"/>
          <w:bCs/>
          <w:i w:val="0"/>
          <w:iCs w:val="0"/>
          <w:color w:val="auto"/>
          <w:sz w:val="44"/>
          <w:szCs w:val="28"/>
        </w:rPr>
        <w:sectPr w:rsidR="008518AE" w:rsidSect="008518AE">
          <w:headerReference w:type="even" r:id="rId20"/>
          <w:headerReference w:type="default" r:id="rId21"/>
          <w:footerReference w:type="even" r:id="rId22"/>
          <w:footerReference w:type="default" r:id="rId23"/>
          <w:headerReference w:type="first" r:id="rId24"/>
          <w:footerReference w:type="first" r:id="rId25"/>
          <w:type w:val="continuous"/>
          <w:pgSz w:w="12240" w:h="15840" w:code="1"/>
          <w:pgMar w:top="1080" w:right="2880" w:bottom="1080" w:left="1440" w:header="720" w:footer="288" w:gutter="360"/>
          <w:pgNumType w:start="1"/>
          <w:cols w:space="720"/>
          <w:titlePg/>
          <w:docGrid w:linePitch="360"/>
        </w:sectPr>
      </w:pPr>
    </w:p>
    <w:p w14:paraId="68C616B9" w14:textId="5A18FDA1" w:rsidR="00381C46" w:rsidRDefault="00381C46">
      <w:pPr>
        <w:spacing w:before="0" w:after="200"/>
        <w:rPr>
          <w:rStyle w:val="SubtleEmphasis"/>
          <w:rFonts w:ascii="Franklin Gothic Demi Cond" w:eastAsiaTheme="majorEastAsia" w:hAnsi="Franklin Gothic Demi Cond" w:cstheme="majorBidi"/>
          <w:bCs/>
          <w:i w:val="0"/>
          <w:iCs w:val="0"/>
          <w:color w:val="auto"/>
          <w:sz w:val="44"/>
          <w:szCs w:val="28"/>
        </w:rPr>
      </w:pPr>
      <w:r>
        <w:rPr>
          <w:rStyle w:val="SubtleEmphasis"/>
          <w:rFonts w:ascii="Franklin Gothic Demi Cond" w:eastAsiaTheme="majorEastAsia" w:hAnsi="Franklin Gothic Demi Cond" w:cstheme="majorBidi"/>
          <w:bCs/>
          <w:i w:val="0"/>
          <w:iCs w:val="0"/>
          <w:color w:val="auto"/>
          <w:sz w:val="44"/>
          <w:szCs w:val="28"/>
        </w:rPr>
        <w:br w:type="page"/>
      </w:r>
    </w:p>
    <w:p w14:paraId="4DF50058" w14:textId="77777777" w:rsidR="00381C46" w:rsidRDefault="00381C46" w:rsidP="00E42A4D">
      <w:pPr>
        <w:spacing w:before="0" w:after="200"/>
        <w:rPr>
          <w:rStyle w:val="SubtleEmphasis"/>
          <w:rFonts w:ascii="Franklin Gothic Demi Cond" w:eastAsiaTheme="majorEastAsia" w:hAnsi="Franklin Gothic Demi Cond" w:cstheme="majorBidi"/>
          <w:bCs/>
          <w:i w:val="0"/>
          <w:iCs w:val="0"/>
          <w:noProof/>
          <w:color w:val="auto"/>
          <w:sz w:val="44"/>
          <w:szCs w:val="28"/>
        </w:rPr>
        <w:sectPr w:rsidR="00381C46" w:rsidSect="00381C46">
          <w:type w:val="continuous"/>
          <w:pgSz w:w="12240" w:h="15840" w:code="1"/>
          <w:pgMar w:top="1080" w:right="2880" w:bottom="1080" w:left="1440" w:header="720" w:footer="288" w:gutter="360"/>
          <w:cols w:space="720"/>
          <w:titlePg/>
          <w:docGrid w:linePitch="360"/>
        </w:sectPr>
      </w:pPr>
      <w:r>
        <w:rPr>
          <w:rStyle w:val="SubtleEmphasis"/>
          <w:rFonts w:ascii="Franklin Gothic Demi Cond" w:eastAsiaTheme="majorEastAsia" w:hAnsi="Franklin Gothic Demi Cond" w:cstheme="majorBidi"/>
          <w:bCs/>
          <w:i w:val="0"/>
          <w:iCs w:val="0"/>
          <w:color w:val="auto"/>
          <w:sz w:val="44"/>
          <w:szCs w:val="28"/>
        </w:rPr>
        <w:lastRenderedPageBreak/>
        <w:fldChar w:fldCharType="begin"/>
      </w:r>
      <w:r>
        <w:rPr>
          <w:rStyle w:val="SubtleEmphasis"/>
          <w:rFonts w:ascii="Franklin Gothic Demi Cond" w:eastAsiaTheme="majorEastAsia" w:hAnsi="Franklin Gothic Demi Cond" w:cstheme="majorBidi"/>
          <w:bCs/>
          <w:i w:val="0"/>
          <w:iCs w:val="0"/>
          <w:color w:val="auto"/>
          <w:sz w:val="44"/>
          <w:szCs w:val="28"/>
        </w:rPr>
        <w:instrText xml:space="preserve"> INDEX \c "2" \z "1033" </w:instrText>
      </w:r>
      <w:r>
        <w:rPr>
          <w:rStyle w:val="SubtleEmphasis"/>
          <w:rFonts w:ascii="Franklin Gothic Demi Cond" w:eastAsiaTheme="majorEastAsia" w:hAnsi="Franklin Gothic Demi Cond" w:cstheme="majorBidi"/>
          <w:bCs/>
          <w:i w:val="0"/>
          <w:iCs w:val="0"/>
          <w:color w:val="auto"/>
          <w:sz w:val="44"/>
          <w:szCs w:val="28"/>
        </w:rPr>
        <w:fldChar w:fldCharType="separate"/>
      </w:r>
    </w:p>
    <w:p w14:paraId="4B1B0CCE" w14:textId="77777777" w:rsidR="00381C46" w:rsidRDefault="00381C46">
      <w:pPr>
        <w:pStyle w:val="Index1"/>
        <w:tabs>
          <w:tab w:val="right" w:leader="dot" w:pos="3410"/>
        </w:tabs>
        <w:rPr>
          <w:noProof/>
        </w:rPr>
      </w:pPr>
      <w:r>
        <w:rPr>
          <w:noProof/>
        </w:rPr>
        <w:t>Bond market, 9</w:t>
      </w:r>
    </w:p>
    <w:p w14:paraId="67C716B2" w14:textId="77777777" w:rsidR="00381C46" w:rsidRDefault="00381C46">
      <w:pPr>
        <w:pStyle w:val="Index1"/>
        <w:tabs>
          <w:tab w:val="right" w:leader="dot" w:pos="3410"/>
        </w:tabs>
        <w:rPr>
          <w:noProof/>
        </w:rPr>
      </w:pPr>
      <w:r>
        <w:rPr>
          <w:noProof/>
        </w:rPr>
        <w:t>Collateralized Debt Obligations (CDO), 24</w:t>
      </w:r>
    </w:p>
    <w:p w14:paraId="5BBE9F07" w14:textId="77777777" w:rsidR="00381C46" w:rsidRDefault="00381C46">
      <w:pPr>
        <w:pStyle w:val="Index1"/>
        <w:tabs>
          <w:tab w:val="right" w:leader="dot" w:pos="3410"/>
        </w:tabs>
        <w:rPr>
          <w:noProof/>
        </w:rPr>
      </w:pPr>
      <w:r>
        <w:rPr>
          <w:noProof/>
        </w:rPr>
        <w:t>Commercial Mortgage-Backed Securities (CMBS), 23</w:t>
      </w:r>
    </w:p>
    <w:p w14:paraId="3AE7ACC1" w14:textId="77777777" w:rsidR="00381C46" w:rsidRDefault="00381C46">
      <w:pPr>
        <w:pStyle w:val="Index1"/>
        <w:tabs>
          <w:tab w:val="right" w:leader="dot" w:pos="3410"/>
        </w:tabs>
        <w:rPr>
          <w:noProof/>
        </w:rPr>
      </w:pPr>
      <w:r>
        <w:rPr>
          <w:noProof/>
        </w:rPr>
        <w:t>Investors, 5</w:t>
      </w:r>
    </w:p>
    <w:p w14:paraId="64DB4074" w14:textId="77777777" w:rsidR="00381C46" w:rsidRDefault="00381C46">
      <w:pPr>
        <w:pStyle w:val="Index1"/>
        <w:tabs>
          <w:tab w:val="right" w:leader="dot" w:pos="3410"/>
        </w:tabs>
        <w:rPr>
          <w:noProof/>
        </w:rPr>
      </w:pPr>
      <w:r>
        <w:rPr>
          <w:noProof/>
        </w:rPr>
        <w:t>mortgage-backed securities (MBS), 23</w:t>
      </w:r>
    </w:p>
    <w:p w14:paraId="4A4481E6" w14:textId="77777777" w:rsidR="00381C46" w:rsidRDefault="00381C46">
      <w:pPr>
        <w:pStyle w:val="Index1"/>
        <w:tabs>
          <w:tab w:val="right" w:leader="dot" w:pos="3410"/>
        </w:tabs>
        <w:rPr>
          <w:noProof/>
        </w:rPr>
      </w:pPr>
      <w:r>
        <w:rPr>
          <w:noProof/>
        </w:rPr>
        <w:t>Ra</w:t>
      </w:r>
      <w:r w:rsidRPr="00184A04">
        <w:rPr>
          <w:bCs/>
          <w:noProof/>
        </w:rPr>
        <w:t>te of return (y</w:t>
      </w:r>
      <w:r>
        <w:rPr>
          <w:noProof/>
        </w:rPr>
        <w:t>ield), 5</w:t>
      </w:r>
    </w:p>
    <w:p w14:paraId="413833A4" w14:textId="77777777" w:rsidR="00381C46" w:rsidRDefault="00381C46">
      <w:pPr>
        <w:pStyle w:val="Index1"/>
        <w:tabs>
          <w:tab w:val="right" w:leader="dot" w:pos="3410"/>
        </w:tabs>
        <w:rPr>
          <w:noProof/>
        </w:rPr>
      </w:pPr>
      <w:r>
        <w:rPr>
          <w:noProof/>
        </w:rPr>
        <w:t>real estate (asset), 11</w:t>
      </w:r>
    </w:p>
    <w:p w14:paraId="2421E150" w14:textId="77777777" w:rsidR="00381C46" w:rsidRDefault="00381C46">
      <w:pPr>
        <w:pStyle w:val="Index1"/>
        <w:tabs>
          <w:tab w:val="right" w:leader="dot" w:pos="3410"/>
        </w:tabs>
        <w:rPr>
          <w:noProof/>
        </w:rPr>
      </w:pPr>
      <w:r>
        <w:rPr>
          <w:noProof/>
        </w:rPr>
        <w:t>Real estate investment trust (REIT), 11</w:t>
      </w:r>
    </w:p>
    <w:p w14:paraId="42CD7F85" w14:textId="77777777" w:rsidR="00381C46" w:rsidRDefault="00381C46">
      <w:pPr>
        <w:pStyle w:val="Index1"/>
        <w:tabs>
          <w:tab w:val="right" w:leader="dot" w:pos="3410"/>
        </w:tabs>
        <w:rPr>
          <w:noProof/>
        </w:rPr>
      </w:pPr>
      <w:r>
        <w:rPr>
          <w:noProof/>
        </w:rPr>
        <w:t>return on investment (yield), 5</w:t>
      </w:r>
    </w:p>
    <w:p w14:paraId="60A1F9C4" w14:textId="77777777" w:rsidR="00381C46" w:rsidRDefault="00381C46">
      <w:pPr>
        <w:pStyle w:val="Index1"/>
        <w:tabs>
          <w:tab w:val="right" w:leader="dot" w:pos="3410"/>
        </w:tabs>
        <w:rPr>
          <w:noProof/>
        </w:rPr>
      </w:pPr>
      <w:r w:rsidRPr="00184A04">
        <w:rPr>
          <w:i/>
          <w:noProof/>
        </w:rPr>
        <w:t>space market</w:t>
      </w:r>
      <w:r>
        <w:rPr>
          <w:noProof/>
        </w:rPr>
        <w:t>, 16</w:t>
      </w:r>
    </w:p>
    <w:p w14:paraId="40F7B5FC" w14:textId="77777777" w:rsidR="00381C46" w:rsidRDefault="00381C46">
      <w:pPr>
        <w:pStyle w:val="Index1"/>
        <w:tabs>
          <w:tab w:val="right" w:leader="dot" w:pos="3410"/>
        </w:tabs>
        <w:rPr>
          <w:noProof/>
        </w:rPr>
      </w:pPr>
      <w:r>
        <w:rPr>
          <w:noProof/>
        </w:rPr>
        <w:t>stock market, 10</w:t>
      </w:r>
    </w:p>
    <w:p w14:paraId="7A0D5FF5" w14:textId="77777777" w:rsidR="00381C46" w:rsidRDefault="00381C46">
      <w:pPr>
        <w:pStyle w:val="Index1"/>
        <w:tabs>
          <w:tab w:val="right" w:leader="dot" w:pos="3410"/>
        </w:tabs>
        <w:rPr>
          <w:noProof/>
        </w:rPr>
      </w:pPr>
      <w:r>
        <w:rPr>
          <w:noProof/>
        </w:rPr>
        <w:t>Users, 3</w:t>
      </w:r>
    </w:p>
    <w:p w14:paraId="47CDF4C8" w14:textId="4334718D" w:rsidR="00381C46" w:rsidRDefault="00381C46" w:rsidP="00E42A4D">
      <w:pPr>
        <w:spacing w:before="0" w:after="200"/>
        <w:rPr>
          <w:rStyle w:val="SubtleEmphasis"/>
          <w:rFonts w:ascii="Franklin Gothic Demi Cond" w:eastAsiaTheme="majorEastAsia" w:hAnsi="Franklin Gothic Demi Cond" w:cstheme="majorBidi"/>
          <w:bCs/>
          <w:i w:val="0"/>
          <w:iCs w:val="0"/>
          <w:noProof/>
          <w:color w:val="auto"/>
          <w:sz w:val="44"/>
          <w:szCs w:val="28"/>
        </w:rPr>
        <w:sectPr w:rsidR="00381C46" w:rsidSect="00E86187">
          <w:type w:val="continuous"/>
          <w:pgSz w:w="12240" w:h="15840" w:code="1"/>
          <w:pgMar w:top="1080" w:right="2880" w:bottom="1080" w:left="1440" w:header="720" w:footer="288" w:gutter="360"/>
          <w:cols w:num="2" w:space="720"/>
          <w:titlePg/>
          <w:docGrid w:linePitch="360"/>
        </w:sectPr>
      </w:pPr>
    </w:p>
    <w:p w14:paraId="0BC6F889" w14:textId="41ED4DC9" w:rsidR="002A4FDE" w:rsidRPr="00E42A4D" w:rsidRDefault="00381C46" w:rsidP="00E42A4D">
      <w:pPr>
        <w:spacing w:before="0" w:after="200"/>
        <w:rPr>
          <w:rStyle w:val="SubtleEmphasis"/>
          <w:rFonts w:ascii="Franklin Gothic Demi Cond" w:eastAsiaTheme="majorEastAsia" w:hAnsi="Franklin Gothic Demi Cond" w:cstheme="majorBidi"/>
          <w:bCs/>
          <w:i w:val="0"/>
          <w:iCs w:val="0"/>
          <w:color w:val="auto"/>
          <w:sz w:val="44"/>
          <w:szCs w:val="28"/>
        </w:rPr>
      </w:pPr>
      <w:r>
        <w:rPr>
          <w:rStyle w:val="SubtleEmphasis"/>
          <w:rFonts w:ascii="Franklin Gothic Demi Cond" w:eastAsiaTheme="majorEastAsia" w:hAnsi="Franklin Gothic Demi Cond" w:cstheme="majorBidi"/>
          <w:bCs/>
          <w:i w:val="0"/>
          <w:iCs w:val="0"/>
          <w:color w:val="auto"/>
          <w:sz w:val="44"/>
          <w:szCs w:val="28"/>
        </w:rPr>
        <w:fldChar w:fldCharType="end"/>
      </w:r>
    </w:p>
    <w:sectPr w:rsidR="002A4FDE" w:rsidRPr="00E42A4D" w:rsidSect="00DD43F9">
      <w:type w:val="continuous"/>
      <w:pgSz w:w="12240" w:h="15840" w:code="1"/>
      <w:pgMar w:top="1080" w:right="2880" w:bottom="1080" w:left="1440" w:header="720" w:footer="288" w:gutter="36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2F9BF8" w14:textId="77777777" w:rsidR="009C2D4D" w:rsidRDefault="009C2D4D" w:rsidP="00652B4C">
      <w:pPr>
        <w:spacing w:before="0" w:after="0" w:line="240" w:lineRule="auto"/>
      </w:pPr>
      <w:r>
        <w:separator/>
      </w:r>
    </w:p>
  </w:endnote>
  <w:endnote w:type="continuationSeparator" w:id="0">
    <w:p w14:paraId="047A1480" w14:textId="77777777" w:rsidR="009C2D4D" w:rsidRDefault="009C2D4D" w:rsidP="00652B4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Franklin Gothic Demi Cond">
    <w:panose1 w:val="020B07060304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Kozuka Gothic Pro H">
    <w:panose1 w:val="00000000000000000000"/>
    <w:charset w:val="80"/>
    <w:family w:val="swiss"/>
    <w:notTrueType/>
    <w:pitch w:val="variable"/>
    <w:sig w:usb0="E00002FF" w:usb1="6AC7FCFF" w:usb2="00000012" w:usb3="00000000" w:csb0="00020005" w:csb1="00000000"/>
  </w:font>
  <w:font w:name="Lucida Sans Unicode">
    <w:panose1 w:val="020B0602030504020204"/>
    <w:charset w:val="00"/>
    <w:family w:val="swiss"/>
    <w:pitch w:val="variable"/>
    <w:sig w:usb0="80000AFF" w:usb1="0000396B" w:usb2="00000000" w:usb3="00000000" w:csb0="000000BF" w:csb1="00000000"/>
  </w:font>
  <w:font w:name="Raavi">
    <w:panose1 w:val="02000500000000000000"/>
    <w:charset w:val="00"/>
    <w:family w:val="swiss"/>
    <w:pitch w:val="variable"/>
    <w:sig w:usb0="0002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inimal SF">
    <w:altName w:val="Calibr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E0363D" w14:textId="77777777" w:rsidR="00241E14" w:rsidRDefault="00241E14" w:rsidP="00652B4C">
    <w:pPr>
      <w:pStyle w:val="Footer"/>
      <w:jc w:val="right"/>
    </w:pPr>
    <w:r w:rsidRPr="00652B4C">
      <w:rPr>
        <w:noProof/>
      </w:rPr>
      <w:drawing>
        <wp:inline distT="0" distB="0" distL="0" distR="0" wp14:anchorId="263E3FB3" wp14:editId="3D1E6BAD">
          <wp:extent cx="828434" cy="7143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8434" cy="714375"/>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7038"/>
      <w:gridCol w:w="1818"/>
    </w:tblGrid>
    <w:tr w:rsidR="00241E14" w14:paraId="0512F55C" w14:textId="77777777" w:rsidTr="005A75D5">
      <w:tc>
        <w:tcPr>
          <w:tcW w:w="7038" w:type="dxa"/>
          <w:shd w:val="clear" w:color="auto" w:fill="D9D9D9" w:themeFill="background1" w:themeFillShade="D9"/>
          <w:vAlign w:val="center"/>
        </w:tcPr>
        <w:p w14:paraId="4CF9830D" w14:textId="77777777" w:rsidR="00241E14" w:rsidRPr="00B6142F" w:rsidRDefault="00241E14" w:rsidP="005A75D5">
          <w:pPr>
            <w:pStyle w:val="Footer"/>
            <w:tabs>
              <w:tab w:val="clear" w:pos="4680"/>
              <w:tab w:val="clear" w:pos="9360"/>
            </w:tabs>
          </w:pPr>
          <w:r w:rsidRPr="00B6142F">
            <w:t>Financial Investment for Commercial Real Estate</w:t>
          </w:r>
          <w:r>
            <w:t xml:space="preserve"> • 5.</w:t>
          </w:r>
          <w:r>
            <w:fldChar w:fldCharType="begin"/>
          </w:r>
          <w:r>
            <w:instrText xml:space="preserve"> PAGE   \* MERGEFORMAT </w:instrText>
          </w:r>
          <w:r>
            <w:fldChar w:fldCharType="separate"/>
          </w:r>
          <w:r>
            <w:rPr>
              <w:noProof/>
            </w:rPr>
            <w:t>2</w:t>
          </w:r>
          <w:r>
            <w:rPr>
              <w:noProof/>
            </w:rPr>
            <w:fldChar w:fldCharType="end"/>
          </w:r>
        </w:p>
      </w:tc>
      <w:tc>
        <w:tcPr>
          <w:tcW w:w="1818" w:type="dxa"/>
          <w:shd w:val="clear" w:color="auto" w:fill="D9D9D9" w:themeFill="background1" w:themeFillShade="D9"/>
          <w:tcMar>
            <w:left w:w="115" w:type="dxa"/>
            <w:right w:w="0" w:type="dxa"/>
          </w:tcMar>
          <w:vAlign w:val="center"/>
        </w:tcPr>
        <w:p w14:paraId="1B2567FC" w14:textId="77777777" w:rsidR="00241E14" w:rsidRDefault="00241E14" w:rsidP="005A75D5">
          <w:pPr>
            <w:pStyle w:val="Footer"/>
            <w:tabs>
              <w:tab w:val="clear" w:pos="4680"/>
              <w:tab w:val="clear" w:pos="9360"/>
            </w:tabs>
            <w:jc w:val="right"/>
          </w:pPr>
          <w:r w:rsidRPr="00B6142F">
            <w:rPr>
              <w:noProof/>
            </w:rPr>
            <w:drawing>
              <wp:inline distT="0" distB="0" distL="0" distR="0" wp14:anchorId="5315A7C9" wp14:editId="00D29EFE">
                <wp:extent cx="421255" cy="365760"/>
                <wp:effectExtent l="19050" t="0" r="0" b="0"/>
                <wp:docPr id="5" name="Picture 1" desc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if"/>
                        <pic:cNvPicPr/>
                      </pic:nvPicPr>
                      <pic:blipFill>
                        <a:blip r:embed="rId1">
                          <a:grayscl/>
                        </a:blip>
                        <a:stretch>
                          <a:fillRect/>
                        </a:stretch>
                      </pic:blipFill>
                      <pic:spPr>
                        <a:xfrm>
                          <a:off x="0" y="0"/>
                          <a:ext cx="421255" cy="365760"/>
                        </a:xfrm>
                        <a:prstGeom prst="rect">
                          <a:avLst/>
                        </a:prstGeom>
                      </pic:spPr>
                    </pic:pic>
                  </a:graphicData>
                </a:graphic>
              </wp:inline>
            </w:drawing>
          </w:r>
        </w:p>
      </w:tc>
    </w:tr>
  </w:tbl>
  <w:p w14:paraId="435B707C" w14:textId="77777777" w:rsidR="00241E14" w:rsidRDefault="00241E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08D80F" w14:textId="77777777" w:rsidR="00241E14" w:rsidRDefault="00241E14" w:rsidP="00C22501">
    <w:pPr>
      <w:pStyle w:val="FooterSpacer"/>
    </w:pPr>
  </w:p>
  <w:tbl>
    <w:tblPr>
      <w:tblStyle w:val="TableGrid"/>
      <w:tblW w:w="10368" w:type="dxa"/>
      <w:tblInd w:w="-2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ayout w:type="fixed"/>
      <w:tblCellMar>
        <w:left w:w="0" w:type="dxa"/>
        <w:right w:w="0" w:type="dxa"/>
      </w:tblCellMar>
      <w:tblLook w:val="04A0" w:firstRow="1" w:lastRow="0" w:firstColumn="1" w:lastColumn="0" w:noHBand="0" w:noVBand="1"/>
    </w:tblPr>
    <w:tblGrid>
      <w:gridCol w:w="8640"/>
      <w:gridCol w:w="1728"/>
    </w:tblGrid>
    <w:tr w:rsidR="00241E14" w14:paraId="5D3D64E1" w14:textId="77777777" w:rsidTr="00482F55">
      <w:tc>
        <w:tcPr>
          <w:tcW w:w="8640" w:type="dxa"/>
          <w:shd w:val="clear" w:color="auto" w:fill="D9D9D9" w:themeFill="background1" w:themeFillShade="D9"/>
          <w:tcMar>
            <w:left w:w="115" w:type="dxa"/>
          </w:tcMar>
          <w:vAlign w:val="center"/>
        </w:tcPr>
        <w:p w14:paraId="69559209" w14:textId="77777777" w:rsidR="00241E14" w:rsidRPr="00B6142F" w:rsidRDefault="00241E14" w:rsidP="001E4620">
          <w:pPr>
            <w:pStyle w:val="Footer"/>
            <w:tabs>
              <w:tab w:val="clear" w:pos="4680"/>
              <w:tab w:val="clear" w:pos="9360"/>
            </w:tabs>
          </w:pPr>
          <w:r>
            <w:t>1.</w:t>
          </w:r>
          <w:r>
            <w:fldChar w:fldCharType="begin"/>
          </w:r>
          <w:r>
            <w:instrText xml:space="preserve"> PAGE   \* MERGEFORMAT </w:instrText>
          </w:r>
          <w:r>
            <w:fldChar w:fldCharType="separate"/>
          </w:r>
          <w:r>
            <w:rPr>
              <w:noProof/>
            </w:rPr>
            <w:t>32</w:t>
          </w:r>
          <w:r>
            <w:rPr>
              <w:noProof/>
            </w:rPr>
            <w:fldChar w:fldCharType="end"/>
          </w:r>
          <w:r>
            <w:t xml:space="preserve"> • Financial Analysis for Commercial Investment Real Estate</w:t>
          </w:r>
        </w:p>
      </w:tc>
      <w:tc>
        <w:tcPr>
          <w:tcW w:w="1728" w:type="dxa"/>
          <w:shd w:val="clear" w:color="auto" w:fill="D9D9D9" w:themeFill="background1" w:themeFillShade="D9"/>
          <w:noWrap/>
          <w:tcMar>
            <w:left w:w="0" w:type="dxa"/>
            <w:right w:w="0" w:type="dxa"/>
          </w:tcMar>
          <w:vAlign w:val="center"/>
        </w:tcPr>
        <w:p w14:paraId="12D05444" w14:textId="77777777" w:rsidR="00241E14" w:rsidRDefault="00241E14" w:rsidP="00D53C0B">
          <w:pPr>
            <w:pStyle w:val="Footer"/>
            <w:tabs>
              <w:tab w:val="clear" w:pos="4680"/>
              <w:tab w:val="clear" w:pos="9360"/>
            </w:tabs>
            <w:jc w:val="right"/>
          </w:pPr>
          <w:r w:rsidRPr="00D27A38">
            <w:rPr>
              <w:noProof/>
            </w:rPr>
            <w:drawing>
              <wp:inline distT="0" distB="0" distL="0" distR="0" wp14:anchorId="7241FD37" wp14:editId="689C2678">
                <wp:extent cx="422385" cy="364230"/>
                <wp:effectExtent l="0" t="0" r="0" b="0"/>
                <wp:docPr id="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422385" cy="364230"/>
                        </a:xfrm>
                        <a:prstGeom prst="rect">
                          <a:avLst/>
                        </a:prstGeom>
                      </pic:spPr>
                    </pic:pic>
                  </a:graphicData>
                </a:graphic>
              </wp:inline>
            </w:drawing>
          </w:r>
        </w:p>
      </w:tc>
    </w:tr>
  </w:tbl>
  <w:p w14:paraId="17540413" w14:textId="77777777" w:rsidR="00241E14" w:rsidRDefault="00241E14" w:rsidP="00C22501">
    <w:pPr>
      <w:pStyle w:val="FooterSpac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906B94" w14:textId="77777777" w:rsidR="00241E14" w:rsidRDefault="00241E14" w:rsidP="00C22501">
    <w:pPr>
      <w:pStyle w:val="FooterSpacer"/>
    </w:pPr>
  </w:p>
  <w:tbl>
    <w:tblPr>
      <w:tblStyle w:val="TableGrid"/>
      <w:tblW w:w="1036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ayout w:type="fixed"/>
      <w:tblCellMar>
        <w:left w:w="0" w:type="dxa"/>
        <w:right w:w="0" w:type="dxa"/>
      </w:tblCellMar>
      <w:tblLook w:val="04A0" w:firstRow="1" w:lastRow="0" w:firstColumn="1" w:lastColumn="0" w:noHBand="0" w:noVBand="1"/>
    </w:tblPr>
    <w:tblGrid>
      <w:gridCol w:w="1728"/>
      <w:gridCol w:w="8640"/>
    </w:tblGrid>
    <w:tr w:rsidR="00241E14" w14:paraId="4BCC8DF1" w14:textId="77777777" w:rsidTr="00624AC8">
      <w:tc>
        <w:tcPr>
          <w:tcW w:w="1728" w:type="dxa"/>
          <w:shd w:val="clear" w:color="auto" w:fill="D9D9D9" w:themeFill="background1" w:themeFillShade="D9"/>
          <w:noWrap/>
          <w:tcMar>
            <w:left w:w="0" w:type="dxa"/>
            <w:right w:w="0" w:type="dxa"/>
          </w:tcMar>
          <w:vAlign w:val="center"/>
        </w:tcPr>
        <w:p w14:paraId="3D7BDA04" w14:textId="77777777" w:rsidR="00241E14" w:rsidRPr="00B6142F" w:rsidRDefault="00241E14" w:rsidP="004B4436">
          <w:pPr>
            <w:pStyle w:val="Footer"/>
            <w:ind w:left="-43"/>
          </w:pPr>
          <w:r w:rsidRPr="00F5009A">
            <w:rPr>
              <w:noProof/>
            </w:rPr>
            <w:drawing>
              <wp:inline distT="0" distB="0" distL="0" distR="0" wp14:anchorId="497CB903" wp14:editId="50D285C0">
                <wp:extent cx="422385" cy="364230"/>
                <wp:effectExtent l="0" t="0" r="0" b="0"/>
                <wp:docPr id="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422385" cy="364230"/>
                        </a:xfrm>
                        <a:prstGeom prst="rect">
                          <a:avLst/>
                        </a:prstGeom>
                      </pic:spPr>
                    </pic:pic>
                  </a:graphicData>
                </a:graphic>
              </wp:inline>
            </w:drawing>
          </w:r>
        </w:p>
      </w:tc>
      <w:tc>
        <w:tcPr>
          <w:tcW w:w="8640" w:type="dxa"/>
          <w:shd w:val="clear" w:color="auto" w:fill="D9D9D9" w:themeFill="background1" w:themeFillShade="D9"/>
          <w:tcMar>
            <w:left w:w="115" w:type="dxa"/>
            <w:right w:w="115" w:type="dxa"/>
          </w:tcMar>
          <w:vAlign w:val="center"/>
        </w:tcPr>
        <w:p w14:paraId="5367AFB5" w14:textId="77777777" w:rsidR="00241E14" w:rsidRDefault="00241E14" w:rsidP="000C7B1E">
          <w:pPr>
            <w:pStyle w:val="Footer"/>
            <w:tabs>
              <w:tab w:val="clear" w:pos="4680"/>
              <w:tab w:val="clear" w:pos="9360"/>
            </w:tabs>
            <w:jc w:val="right"/>
          </w:pPr>
          <w:r>
            <w:t xml:space="preserve">Financial Analysis for Commercial Investment Real Estate </w:t>
          </w:r>
          <w:r>
            <w:rPr>
              <w:rFonts w:ascii="Century Schoolbook" w:hAnsi="Century Schoolbook"/>
            </w:rPr>
            <w:t>•</w:t>
          </w:r>
          <w:r>
            <w:t xml:space="preserve"> 1.</w:t>
          </w:r>
          <w:r>
            <w:fldChar w:fldCharType="begin"/>
          </w:r>
          <w:r>
            <w:instrText xml:space="preserve"> PAGE   \* MERGEFORMAT </w:instrText>
          </w:r>
          <w:r>
            <w:fldChar w:fldCharType="separate"/>
          </w:r>
          <w:r>
            <w:rPr>
              <w:noProof/>
            </w:rPr>
            <w:t>31</w:t>
          </w:r>
          <w:r>
            <w:rPr>
              <w:noProof/>
            </w:rPr>
            <w:fldChar w:fldCharType="end"/>
          </w:r>
        </w:p>
      </w:tc>
    </w:tr>
  </w:tbl>
  <w:p w14:paraId="016E3291" w14:textId="77777777" w:rsidR="00241E14" w:rsidRDefault="00241E14" w:rsidP="00C22501">
    <w:pPr>
      <w:pStyle w:val="FooterSpac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351E21" w14:textId="77777777" w:rsidR="00241E14" w:rsidRDefault="00241E14" w:rsidP="00C22501">
    <w:pPr>
      <w:pStyle w:val="FooterSpacer"/>
    </w:pPr>
  </w:p>
  <w:tbl>
    <w:tblPr>
      <w:tblStyle w:val="TableGrid"/>
      <w:tblW w:w="1036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ayout w:type="fixed"/>
      <w:tblCellMar>
        <w:left w:w="0" w:type="dxa"/>
        <w:right w:w="0" w:type="dxa"/>
      </w:tblCellMar>
      <w:tblLook w:val="04A0" w:firstRow="1" w:lastRow="0" w:firstColumn="1" w:lastColumn="0" w:noHBand="0" w:noVBand="1"/>
    </w:tblPr>
    <w:tblGrid>
      <w:gridCol w:w="1728"/>
      <w:gridCol w:w="8640"/>
    </w:tblGrid>
    <w:tr w:rsidR="00241E14" w14:paraId="2C7132BF" w14:textId="77777777" w:rsidTr="00757D57">
      <w:tc>
        <w:tcPr>
          <w:tcW w:w="1728" w:type="dxa"/>
          <w:shd w:val="clear" w:color="auto" w:fill="D9D9D9" w:themeFill="background1" w:themeFillShade="D9"/>
          <w:tcMar>
            <w:left w:w="0" w:type="dxa"/>
            <w:right w:w="0" w:type="dxa"/>
          </w:tcMar>
          <w:vAlign w:val="center"/>
        </w:tcPr>
        <w:p w14:paraId="6DD17907" w14:textId="77777777" w:rsidR="00241E14" w:rsidRPr="00B6142F" w:rsidRDefault="00241E14" w:rsidP="00A865E2">
          <w:pPr>
            <w:pStyle w:val="Footer"/>
            <w:tabs>
              <w:tab w:val="clear" w:pos="4680"/>
              <w:tab w:val="clear" w:pos="9360"/>
            </w:tabs>
            <w:ind w:left="-43"/>
          </w:pPr>
          <w:r w:rsidRPr="003361A5">
            <w:rPr>
              <w:noProof/>
            </w:rPr>
            <w:drawing>
              <wp:inline distT="0" distB="0" distL="0" distR="0" wp14:anchorId="3761F28A" wp14:editId="43A25F2A">
                <wp:extent cx="421255" cy="363256"/>
                <wp:effectExtent l="0" t="0" r="0" b="0"/>
                <wp:docPr id="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421255" cy="363256"/>
                        </a:xfrm>
                        <a:prstGeom prst="rect">
                          <a:avLst/>
                        </a:prstGeom>
                      </pic:spPr>
                    </pic:pic>
                  </a:graphicData>
                </a:graphic>
              </wp:inline>
            </w:drawing>
          </w:r>
        </w:p>
      </w:tc>
      <w:tc>
        <w:tcPr>
          <w:tcW w:w="8640" w:type="dxa"/>
          <w:shd w:val="clear" w:color="auto" w:fill="D9D9D9" w:themeFill="background1" w:themeFillShade="D9"/>
          <w:tcMar>
            <w:left w:w="115" w:type="dxa"/>
            <w:right w:w="115" w:type="dxa"/>
          </w:tcMar>
          <w:vAlign w:val="center"/>
        </w:tcPr>
        <w:p w14:paraId="181D05B8" w14:textId="77777777" w:rsidR="00241E14" w:rsidRDefault="00241E14" w:rsidP="000C7B1E">
          <w:pPr>
            <w:pStyle w:val="Footer"/>
            <w:tabs>
              <w:tab w:val="clear" w:pos="4680"/>
              <w:tab w:val="clear" w:pos="9360"/>
            </w:tabs>
            <w:jc w:val="right"/>
          </w:pPr>
          <w:r>
            <w:t xml:space="preserve">Financial Analysis for Commercial Investment Real Estate </w:t>
          </w:r>
          <w:r>
            <w:rPr>
              <w:rFonts w:ascii="Century Schoolbook" w:hAnsi="Century Schoolbook"/>
            </w:rPr>
            <w:t>•</w:t>
          </w:r>
          <w:r>
            <w:t xml:space="preserve"> 1.</w:t>
          </w:r>
          <w:r>
            <w:fldChar w:fldCharType="begin"/>
          </w:r>
          <w:r>
            <w:instrText xml:space="preserve"> PAGE   \* MERGEFORMAT </w:instrText>
          </w:r>
          <w:r>
            <w:fldChar w:fldCharType="separate"/>
          </w:r>
          <w:r>
            <w:rPr>
              <w:noProof/>
            </w:rPr>
            <w:t>1</w:t>
          </w:r>
          <w:r>
            <w:rPr>
              <w:noProof/>
            </w:rPr>
            <w:fldChar w:fldCharType="end"/>
          </w:r>
        </w:p>
      </w:tc>
    </w:tr>
  </w:tbl>
  <w:p w14:paraId="0DB48722" w14:textId="77777777" w:rsidR="00241E14" w:rsidRDefault="00241E14" w:rsidP="00C22501">
    <w:pPr>
      <w:pStyle w:val="FooterSpac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74A036" w14:textId="77777777" w:rsidR="009C2D4D" w:rsidRDefault="009C2D4D" w:rsidP="00652B4C">
      <w:pPr>
        <w:spacing w:before="0" w:after="0" w:line="240" w:lineRule="auto"/>
      </w:pPr>
      <w:r>
        <w:separator/>
      </w:r>
    </w:p>
  </w:footnote>
  <w:footnote w:type="continuationSeparator" w:id="0">
    <w:p w14:paraId="230D2DEB" w14:textId="77777777" w:rsidR="009C2D4D" w:rsidRDefault="009C2D4D" w:rsidP="00652B4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FB2A09" w14:textId="77777777" w:rsidR="00241E14" w:rsidRPr="00E813F7" w:rsidRDefault="00241E14" w:rsidP="00E813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F70A6D" w14:textId="77777777" w:rsidR="00241E14" w:rsidRDefault="00241E14" w:rsidP="00D75EC0">
    <w:pPr>
      <w:pStyle w:val="HeaderOddPages"/>
    </w:pPr>
    <w:r>
      <w:rPr>
        <w:noProof/>
      </w:rPr>
      <mc:AlternateContent>
        <mc:Choice Requires="wps">
          <w:drawing>
            <wp:anchor distT="0" distB="0" distL="114300" distR="114300" simplePos="0" relativeHeight="251658240" behindDoc="0" locked="0" layoutInCell="1" allowOverlap="1" wp14:anchorId="2B2A2900" wp14:editId="0B73BDB8">
              <wp:simplePos x="0" y="0"/>
              <wp:positionH relativeFrom="outsideMargin">
                <wp:posOffset>1066800</wp:posOffset>
              </wp:positionH>
              <wp:positionV relativeFrom="page">
                <wp:posOffset>457200</wp:posOffset>
              </wp:positionV>
              <wp:extent cx="374650" cy="1636395"/>
              <wp:effectExtent l="19050" t="19050" r="25400" b="40005"/>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 cy="1636395"/>
                      </a:xfrm>
                      <a:prstGeom prst="rect">
                        <a:avLst/>
                      </a:prstGeom>
                      <a:solidFill>
                        <a:schemeClr val="dk1">
                          <a:lumMod val="100000"/>
                          <a:lumOff val="0"/>
                        </a:schemeClr>
                      </a:solidFill>
                      <a:ln w="25400">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txbx>
                      <w:txbxContent>
                        <w:p w14:paraId="6C400354" w14:textId="77777777" w:rsidR="00241E14" w:rsidRPr="006F5A4B" w:rsidRDefault="00241E14" w:rsidP="001C0150">
                          <w:pPr>
                            <w:pStyle w:val="CCIMModuleTab"/>
                            <w:rPr>
                              <w:color w:val="FFFFFF" w:themeColor="background1"/>
                            </w:rPr>
                          </w:pPr>
                          <w:r w:rsidRPr="006F5A4B">
                            <w:rPr>
                              <w:color w:val="FFFFFF" w:themeColor="background1"/>
                            </w:rPr>
                            <w:t>1 • Real Estate Universe</w:t>
                          </w:r>
                        </w:p>
                      </w:txbxContent>
                    </wps:txbx>
                    <wps:bodyPr rot="0" vert="vert270" wrap="none" lIns="45720" tIns="91440" rIns="45720" bIns="9144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2B2A2900" id="_x0000_t202" coordsize="21600,21600" o:spt="202" path="m,l,21600r21600,l21600,xe">
              <v:stroke joinstyle="miter"/>
              <v:path gradientshapeok="t" o:connecttype="rect"/>
            </v:shapetype>
            <v:shape id="Text Box 1" o:spid="_x0000_s1082" type="#_x0000_t202" style="position:absolute;left:0;text-align:left;margin-left:84pt;margin-top:36pt;width:29.5pt;height:128.85pt;z-index:251658240;visibility:visible;mso-wrap-style:none;mso-width-percent:0;mso-height-percent:0;mso-wrap-distance-left:9pt;mso-wrap-distance-top:0;mso-wrap-distance-right:9pt;mso-wrap-distance-bottom:0;mso-position-horizontal:absolute;mso-position-horizontal-relative:inner-margin-area;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" fillcolor="black [3200]" strokecolor="#f2f2f2 [3041]" strokeweight="2pt">
              <v:shadow on="t" color="#7f7f7f [1601]" opacity=".5" offset="1pt"/>
              <v:textbox style="layout-flow:vertical;mso-layout-flow-alt:bottom-to-top" inset="3.6pt,7.2pt,3.6pt,7.2pt">
                <w:txbxContent>
                  <w:p w14:paraId="6C400354" w14:textId="77777777" w:rsidR="00241E14" w:rsidRPr="006F5A4B" w:rsidRDefault="00241E14" w:rsidP="001C0150">
                    <w:pPr>
                      <w:pStyle w:val="CCIMModuleTab"/>
                      <w:rPr>
                        <w:color w:val="FFFFFF" w:themeColor="background1"/>
                      </w:rPr>
                    </w:pPr>
                    <w:r w:rsidRPr="006F5A4B">
                      <w:rPr>
                        <w:color w:val="FFFFFF" w:themeColor="background1"/>
                      </w:rPr>
                      <w:t>1 • Real Estate Universe</w:t>
                    </w:r>
                  </w:p>
                </w:txbxContent>
              </v:textbox>
              <w10:wrap anchorx="margin"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A85E38" w14:textId="77777777" w:rsidR="00241E14" w:rsidRDefault="00241E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218EBFE6"/>
    <w:lvl w:ilvl="0">
      <w:start w:val="1"/>
      <w:numFmt w:val="decimal"/>
      <w:lvlText w:val="%1."/>
      <w:lvlJc w:val="left"/>
      <w:pPr>
        <w:tabs>
          <w:tab w:val="num" w:pos="1080"/>
        </w:tabs>
        <w:ind w:left="1080" w:hanging="360"/>
      </w:pPr>
    </w:lvl>
  </w:abstractNum>
  <w:abstractNum w:abstractNumId="1" w15:restartNumberingAfterBreak="0">
    <w:nsid w:val="FFFFFF7F"/>
    <w:multiLevelType w:val="singleLevel"/>
    <w:tmpl w:val="DC0AE8B6"/>
    <w:lvl w:ilvl="0">
      <w:start w:val="1"/>
      <w:numFmt w:val="decimal"/>
      <w:lvlText w:val="%1."/>
      <w:lvlJc w:val="left"/>
      <w:pPr>
        <w:tabs>
          <w:tab w:val="num" w:pos="720"/>
        </w:tabs>
        <w:ind w:left="720" w:hanging="360"/>
      </w:pPr>
    </w:lvl>
  </w:abstractNum>
  <w:abstractNum w:abstractNumId="2" w15:restartNumberingAfterBreak="0">
    <w:nsid w:val="FFFFFF80"/>
    <w:multiLevelType w:val="singleLevel"/>
    <w:tmpl w:val="3768009C"/>
    <w:lvl w:ilvl="0">
      <w:start w:val="1"/>
      <w:numFmt w:val="bullet"/>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ED3A78DC"/>
    <w:lvl w:ilvl="0">
      <w:start w:val="1"/>
      <w:numFmt w:val="bullet"/>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84B0BE8C"/>
    <w:lvl w:ilvl="0">
      <w:start w:val="1"/>
      <w:numFmt w:val="bullet"/>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6F56B19C"/>
    <w:lvl w:ilvl="0">
      <w:start w:val="1"/>
      <w:numFmt w:val="bullet"/>
      <w:pStyle w:val="ListBullet2"/>
      <w:lvlText w:val="◘"/>
      <w:lvlJc w:val="left"/>
      <w:pPr>
        <w:ind w:left="720" w:hanging="360"/>
      </w:pPr>
      <w:rPr>
        <w:rFonts w:ascii="Century Schoolbook" w:hAnsi="Century Schoolbook" w:hint="default"/>
      </w:rPr>
    </w:lvl>
  </w:abstractNum>
  <w:abstractNum w:abstractNumId="6" w15:restartNumberingAfterBreak="0">
    <w:nsid w:val="FFFFFF88"/>
    <w:multiLevelType w:val="singleLevel"/>
    <w:tmpl w:val="ECF2BB94"/>
    <w:lvl w:ilvl="0">
      <w:start w:val="1"/>
      <w:numFmt w:val="decimal"/>
      <w:lvlText w:val="%1."/>
      <w:lvlJc w:val="left"/>
      <w:pPr>
        <w:tabs>
          <w:tab w:val="num" w:pos="360"/>
        </w:tabs>
        <w:ind w:left="360" w:hanging="360"/>
      </w:pPr>
    </w:lvl>
  </w:abstractNum>
  <w:abstractNum w:abstractNumId="7" w15:restartNumberingAfterBreak="0">
    <w:nsid w:val="FFFFFF89"/>
    <w:multiLevelType w:val="singleLevel"/>
    <w:tmpl w:val="FBD6FD8E"/>
    <w:lvl w:ilvl="0">
      <w:start w:val="1"/>
      <w:numFmt w:val="bullet"/>
      <w:pStyle w:val="ListBullet"/>
      <w:lvlText w:val=""/>
      <w:lvlJc w:val="left"/>
      <w:pPr>
        <w:ind w:left="360" w:hanging="360"/>
      </w:pPr>
      <w:rPr>
        <w:rFonts w:ascii="Wingdings" w:hAnsi="Wingdings" w:hint="default"/>
        <w:color w:val="404040" w:themeColor="text1" w:themeTint="BF"/>
        <w:sz w:val="24"/>
      </w:rPr>
    </w:lvl>
  </w:abstractNum>
  <w:abstractNum w:abstractNumId="8" w15:restartNumberingAfterBreak="0">
    <w:nsid w:val="00EA4DCE"/>
    <w:multiLevelType w:val="hybridMultilevel"/>
    <w:tmpl w:val="5FD4AD92"/>
    <w:lvl w:ilvl="0" w:tplc="451A6076">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F31F36"/>
    <w:multiLevelType w:val="hybridMultilevel"/>
    <w:tmpl w:val="26387BB4"/>
    <w:lvl w:ilvl="0" w:tplc="C31E1216">
      <w:start w:val="4"/>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9750C5"/>
    <w:multiLevelType w:val="hybridMultilevel"/>
    <w:tmpl w:val="B0CC0460"/>
    <w:lvl w:ilvl="0" w:tplc="4022A904">
      <w:start w:val="4"/>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B90CDB"/>
    <w:multiLevelType w:val="hybridMultilevel"/>
    <w:tmpl w:val="D2CC5EFE"/>
    <w:lvl w:ilvl="0" w:tplc="FA1C9E48">
      <w:start w:val="4"/>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851D6E"/>
    <w:multiLevelType w:val="hybridMultilevel"/>
    <w:tmpl w:val="76B6BA18"/>
    <w:lvl w:ilvl="0" w:tplc="9A38C870">
      <w:start w:val="1"/>
      <w:numFmt w:val="decimal"/>
      <w:lvlText w:val="%1."/>
      <w:lvlJc w:val="left"/>
      <w:pPr>
        <w:ind w:left="720" w:hanging="360"/>
      </w:pPr>
      <w:rPr>
        <w:rFonts w:ascii="Baskerville Old Face" w:hAnsi="Baskerville Old Face"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E24212"/>
    <w:multiLevelType w:val="hybridMultilevel"/>
    <w:tmpl w:val="1D26A5C6"/>
    <w:lvl w:ilvl="0" w:tplc="3A6826BC">
      <w:start w:val="1"/>
      <w:numFmt w:val="decimal"/>
      <w:lvlText w:val="%1."/>
      <w:lvlJc w:val="left"/>
      <w:pPr>
        <w:ind w:left="720" w:hanging="360"/>
      </w:pPr>
      <w:rPr>
        <w:rFonts w:ascii="Baskerville Old Face" w:hAnsi="Baskerville Old Face"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B80CA3"/>
    <w:multiLevelType w:val="hybridMultilevel"/>
    <w:tmpl w:val="8B4EB7A0"/>
    <w:lvl w:ilvl="0" w:tplc="6A282260">
      <w:start w:val="1"/>
      <w:numFmt w:val="decimal"/>
      <w:pStyle w:val="ListNumber"/>
      <w:lvlText w:val="%1."/>
      <w:lvlJc w:val="left"/>
      <w:pPr>
        <w:ind w:left="360" w:hanging="360"/>
      </w:pPr>
      <w:rPr>
        <w:rFonts w:ascii="Franklin Gothic Demi Cond" w:hAnsi="Franklin Gothic Demi Cond" w:hint="default"/>
      </w:rPr>
    </w:lvl>
    <w:lvl w:ilvl="1" w:tplc="11625418" w:tentative="1">
      <w:start w:val="1"/>
      <w:numFmt w:val="lowerLetter"/>
      <w:lvlText w:val="%2."/>
      <w:lvlJc w:val="left"/>
      <w:pPr>
        <w:ind w:left="1440" w:hanging="360"/>
      </w:pPr>
    </w:lvl>
    <w:lvl w:ilvl="2" w:tplc="919236DC" w:tentative="1">
      <w:start w:val="1"/>
      <w:numFmt w:val="lowerRoman"/>
      <w:lvlText w:val="%3."/>
      <w:lvlJc w:val="right"/>
      <w:pPr>
        <w:ind w:left="2160" w:hanging="180"/>
      </w:pPr>
    </w:lvl>
    <w:lvl w:ilvl="3" w:tplc="0C4C0AF2" w:tentative="1">
      <w:start w:val="1"/>
      <w:numFmt w:val="decimal"/>
      <w:lvlText w:val="%4."/>
      <w:lvlJc w:val="left"/>
      <w:pPr>
        <w:ind w:left="2880" w:hanging="360"/>
      </w:pPr>
    </w:lvl>
    <w:lvl w:ilvl="4" w:tplc="255A4BE2" w:tentative="1">
      <w:start w:val="1"/>
      <w:numFmt w:val="lowerLetter"/>
      <w:lvlText w:val="%5."/>
      <w:lvlJc w:val="left"/>
      <w:pPr>
        <w:ind w:left="3600" w:hanging="360"/>
      </w:pPr>
    </w:lvl>
    <w:lvl w:ilvl="5" w:tplc="84D07F14" w:tentative="1">
      <w:start w:val="1"/>
      <w:numFmt w:val="lowerRoman"/>
      <w:lvlText w:val="%6."/>
      <w:lvlJc w:val="right"/>
      <w:pPr>
        <w:ind w:left="4320" w:hanging="180"/>
      </w:pPr>
    </w:lvl>
    <w:lvl w:ilvl="6" w:tplc="9A683108" w:tentative="1">
      <w:start w:val="1"/>
      <w:numFmt w:val="decimal"/>
      <w:lvlText w:val="%7."/>
      <w:lvlJc w:val="left"/>
      <w:pPr>
        <w:ind w:left="5040" w:hanging="360"/>
      </w:pPr>
    </w:lvl>
    <w:lvl w:ilvl="7" w:tplc="90D81E10" w:tentative="1">
      <w:start w:val="1"/>
      <w:numFmt w:val="lowerLetter"/>
      <w:lvlText w:val="%8."/>
      <w:lvlJc w:val="left"/>
      <w:pPr>
        <w:ind w:left="5760" w:hanging="360"/>
      </w:pPr>
    </w:lvl>
    <w:lvl w:ilvl="8" w:tplc="C8A4AED6" w:tentative="1">
      <w:start w:val="1"/>
      <w:numFmt w:val="lowerRoman"/>
      <w:lvlText w:val="%9."/>
      <w:lvlJc w:val="right"/>
      <w:pPr>
        <w:ind w:left="6480" w:hanging="180"/>
      </w:pPr>
    </w:lvl>
  </w:abstractNum>
  <w:num w:numId="1" w16cid:durableId="380640546">
    <w:abstractNumId w:val="7"/>
  </w:num>
  <w:num w:numId="2" w16cid:durableId="243686280">
    <w:abstractNumId w:val="7"/>
  </w:num>
  <w:num w:numId="3" w16cid:durableId="329528383">
    <w:abstractNumId w:val="6"/>
  </w:num>
  <w:num w:numId="4" w16cid:durableId="917053855">
    <w:abstractNumId w:val="14"/>
  </w:num>
  <w:num w:numId="5" w16cid:durableId="1284724346">
    <w:abstractNumId w:val="5"/>
  </w:num>
  <w:num w:numId="6" w16cid:durableId="195390885">
    <w:abstractNumId w:val="4"/>
  </w:num>
  <w:num w:numId="7" w16cid:durableId="860631552">
    <w:abstractNumId w:val="3"/>
  </w:num>
  <w:num w:numId="8" w16cid:durableId="714736620">
    <w:abstractNumId w:val="2"/>
  </w:num>
  <w:num w:numId="9" w16cid:durableId="843787489">
    <w:abstractNumId w:val="1"/>
  </w:num>
  <w:num w:numId="10" w16cid:durableId="1650015155">
    <w:abstractNumId w:val="0"/>
  </w:num>
  <w:num w:numId="11" w16cid:durableId="1852794595">
    <w:abstractNumId w:val="13"/>
  </w:num>
  <w:num w:numId="12" w16cid:durableId="1748378384">
    <w:abstractNumId w:val="12"/>
  </w:num>
  <w:num w:numId="13" w16cid:durableId="1496799019">
    <w:abstractNumId w:val="8"/>
  </w:num>
  <w:num w:numId="14" w16cid:durableId="2133749003">
    <w:abstractNumId w:val="10"/>
  </w:num>
  <w:num w:numId="15" w16cid:durableId="121769997">
    <w:abstractNumId w:val="11"/>
  </w:num>
  <w:num w:numId="16" w16cid:durableId="660429556">
    <w:abstractNumId w:val="9"/>
  </w:num>
  <w:num w:numId="17" w16cid:durableId="1631476160">
    <w:abstractNumId w:val="7"/>
  </w:num>
  <w:num w:numId="18" w16cid:durableId="7620735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revisionView w:markup="0"/>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A01"/>
    <w:rsid w:val="00001842"/>
    <w:rsid w:val="000049FF"/>
    <w:rsid w:val="000108CA"/>
    <w:rsid w:val="000176B7"/>
    <w:rsid w:val="00023FE6"/>
    <w:rsid w:val="00026363"/>
    <w:rsid w:val="000278F1"/>
    <w:rsid w:val="00035480"/>
    <w:rsid w:val="00036B48"/>
    <w:rsid w:val="000423E9"/>
    <w:rsid w:val="00046A11"/>
    <w:rsid w:val="000538E4"/>
    <w:rsid w:val="00053D4A"/>
    <w:rsid w:val="00054AB0"/>
    <w:rsid w:val="00057397"/>
    <w:rsid w:val="000608E7"/>
    <w:rsid w:val="00061C74"/>
    <w:rsid w:val="00063A1D"/>
    <w:rsid w:val="000662D5"/>
    <w:rsid w:val="00070041"/>
    <w:rsid w:val="000856A8"/>
    <w:rsid w:val="00085C91"/>
    <w:rsid w:val="0008628E"/>
    <w:rsid w:val="000901B0"/>
    <w:rsid w:val="000A48FE"/>
    <w:rsid w:val="000A79EC"/>
    <w:rsid w:val="000B0332"/>
    <w:rsid w:val="000B1CE0"/>
    <w:rsid w:val="000B54B7"/>
    <w:rsid w:val="000B5C35"/>
    <w:rsid w:val="000B6481"/>
    <w:rsid w:val="000B727F"/>
    <w:rsid w:val="000B7733"/>
    <w:rsid w:val="000C070C"/>
    <w:rsid w:val="000C0E5B"/>
    <w:rsid w:val="000C3E0C"/>
    <w:rsid w:val="000C3F88"/>
    <w:rsid w:val="000C7997"/>
    <w:rsid w:val="000C7B1E"/>
    <w:rsid w:val="000E13E2"/>
    <w:rsid w:val="000E3374"/>
    <w:rsid w:val="000F53DB"/>
    <w:rsid w:val="0010095D"/>
    <w:rsid w:val="00102208"/>
    <w:rsid w:val="001104B2"/>
    <w:rsid w:val="0011108F"/>
    <w:rsid w:val="001169FC"/>
    <w:rsid w:val="00117F9C"/>
    <w:rsid w:val="0012319E"/>
    <w:rsid w:val="0013028F"/>
    <w:rsid w:val="00131DE1"/>
    <w:rsid w:val="00132C16"/>
    <w:rsid w:val="00137D15"/>
    <w:rsid w:val="00137E3B"/>
    <w:rsid w:val="00146527"/>
    <w:rsid w:val="00146F66"/>
    <w:rsid w:val="00151991"/>
    <w:rsid w:val="00153804"/>
    <w:rsid w:val="00153B92"/>
    <w:rsid w:val="00156DA2"/>
    <w:rsid w:val="00157B58"/>
    <w:rsid w:val="0016667E"/>
    <w:rsid w:val="0018081A"/>
    <w:rsid w:val="001816DF"/>
    <w:rsid w:val="00187248"/>
    <w:rsid w:val="00196984"/>
    <w:rsid w:val="00197B41"/>
    <w:rsid w:val="001A010B"/>
    <w:rsid w:val="001C0150"/>
    <w:rsid w:val="001C46BD"/>
    <w:rsid w:val="001D21CF"/>
    <w:rsid w:val="001E3563"/>
    <w:rsid w:val="001E4620"/>
    <w:rsid w:val="001E498B"/>
    <w:rsid w:val="001E6683"/>
    <w:rsid w:val="001F36F0"/>
    <w:rsid w:val="002026FF"/>
    <w:rsid w:val="00202AE4"/>
    <w:rsid w:val="0020768C"/>
    <w:rsid w:val="00210661"/>
    <w:rsid w:val="0021527A"/>
    <w:rsid w:val="00220885"/>
    <w:rsid w:val="00223D87"/>
    <w:rsid w:val="002252D5"/>
    <w:rsid w:val="00225E3C"/>
    <w:rsid w:val="00230098"/>
    <w:rsid w:val="00231A0F"/>
    <w:rsid w:val="00231C5D"/>
    <w:rsid w:val="00232032"/>
    <w:rsid w:val="0023385A"/>
    <w:rsid w:val="00240226"/>
    <w:rsid w:val="002417C2"/>
    <w:rsid w:val="00241E14"/>
    <w:rsid w:val="00261366"/>
    <w:rsid w:val="00270446"/>
    <w:rsid w:val="002711F2"/>
    <w:rsid w:val="00271AFA"/>
    <w:rsid w:val="00271B0D"/>
    <w:rsid w:val="00277626"/>
    <w:rsid w:val="00285634"/>
    <w:rsid w:val="00291547"/>
    <w:rsid w:val="002A0862"/>
    <w:rsid w:val="002A4FDE"/>
    <w:rsid w:val="002A6F91"/>
    <w:rsid w:val="002B4158"/>
    <w:rsid w:val="002B5BBB"/>
    <w:rsid w:val="002B7325"/>
    <w:rsid w:val="002C3CE6"/>
    <w:rsid w:val="002D2946"/>
    <w:rsid w:val="002E76CE"/>
    <w:rsid w:val="002F28F0"/>
    <w:rsid w:val="002F51AB"/>
    <w:rsid w:val="002F5AAE"/>
    <w:rsid w:val="002F62C5"/>
    <w:rsid w:val="002F7D6B"/>
    <w:rsid w:val="00306B05"/>
    <w:rsid w:val="00311808"/>
    <w:rsid w:val="0031428C"/>
    <w:rsid w:val="0032325B"/>
    <w:rsid w:val="003361A5"/>
    <w:rsid w:val="00346748"/>
    <w:rsid w:val="003527BF"/>
    <w:rsid w:val="003544BE"/>
    <w:rsid w:val="00354E80"/>
    <w:rsid w:val="00360827"/>
    <w:rsid w:val="00365515"/>
    <w:rsid w:val="00366CEC"/>
    <w:rsid w:val="0037122B"/>
    <w:rsid w:val="00381C46"/>
    <w:rsid w:val="00381FDF"/>
    <w:rsid w:val="003842E9"/>
    <w:rsid w:val="00395D2B"/>
    <w:rsid w:val="003A1A4F"/>
    <w:rsid w:val="003A1C3E"/>
    <w:rsid w:val="003A747B"/>
    <w:rsid w:val="003C35A5"/>
    <w:rsid w:val="003C6397"/>
    <w:rsid w:val="003C66CF"/>
    <w:rsid w:val="003C7499"/>
    <w:rsid w:val="003D4777"/>
    <w:rsid w:val="003F096D"/>
    <w:rsid w:val="003F1312"/>
    <w:rsid w:val="003F331B"/>
    <w:rsid w:val="004104BF"/>
    <w:rsid w:val="00413AA4"/>
    <w:rsid w:val="00414A7C"/>
    <w:rsid w:val="00421BBF"/>
    <w:rsid w:val="00424BAB"/>
    <w:rsid w:val="00435F78"/>
    <w:rsid w:val="00436A3B"/>
    <w:rsid w:val="004449E0"/>
    <w:rsid w:val="00452A01"/>
    <w:rsid w:val="0046088A"/>
    <w:rsid w:val="004656F8"/>
    <w:rsid w:val="004715A1"/>
    <w:rsid w:val="00474EA7"/>
    <w:rsid w:val="00476B98"/>
    <w:rsid w:val="0048145C"/>
    <w:rsid w:val="00482F55"/>
    <w:rsid w:val="0048483D"/>
    <w:rsid w:val="0048547C"/>
    <w:rsid w:val="00486D32"/>
    <w:rsid w:val="00486D5C"/>
    <w:rsid w:val="00494BA7"/>
    <w:rsid w:val="004A0790"/>
    <w:rsid w:val="004A1299"/>
    <w:rsid w:val="004A1431"/>
    <w:rsid w:val="004A1D18"/>
    <w:rsid w:val="004B047C"/>
    <w:rsid w:val="004B4229"/>
    <w:rsid w:val="004B4436"/>
    <w:rsid w:val="004B7388"/>
    <w:rsid w:val="004C13F4"/>
    <w:rsid w:val="004C732B"/>
    <w:rsid w:val="004C75B4"/>
    <w:rsid w:val="004D2110"/>
    <w:rsid w:val="004D324C"/>
    <w:rsid w:val="004D37E2"/>
    <w:rsid w:val="004D392E"/>
    <w:rsid w:val="004E04A0"/>
    <w:rsid w:val="004E2E8E"/>
    <w:rsid w:val="004E4F36"/>
    <w:rsid w:val="004F00DF"/>
    <w:rsid w:val="004F267A"/>
    <w:rsid w:val="004F48D0"/>
    <w:rsid w:val="004F523F"/>
    <w:rsid w:val="00500279"/>
    <w:rsid w:val="00500EBD"/>
    <w:rsid w:val="00501908"/>
    <w:rsid w:val="00503178"/>
    <w:rsid w:val="005069C4"/>
    <w:rsid w:val="00514DC2"/>
    <w:rsid w:val="0051548D"/>
    <w:rsid w:val="00516051"/>
    <w:rsid w:val="00522921"/>
    <w:rsid w:val="00522DDE"/>
    <w:rsid w:val="00523E53"/>
    <w:rsid w:val="005317E6"/>
    <w:rsid w:val="005338ED"/>
    <w:rsid w:val="0053516F"/>
    <w:rsid w:val="005357EA"/>
    <w:rsid w:val="0054050C"/>
    <w:rsid w:val="0055148D"/>
    <w:rsid w:val="00554CD6"/>
    <w:rsid w:val="00560ADE"/>
    <w:rsid w:val="00561148"/>
    <w:rsid w:val="00566170"/>
    <w:rsid w:val="0056780A"/>
    <w:rsid w:val="00576880"/>
    <w:rsid w:val="00581F85"/>
    <w:rsid w:val="005861A5"/>
    <w:rsid w:val="005949C8"/>
    <w:rsid w:val="005A2814"/>
    <w:rsid w:val="005A75D5"/>
    <w:rsid w:val="005A7B04"/>
    <w:rsid w:val="005B204E"/>
    <w:rsid w:val="005B5E3E"/>
    <w:rsid w:val="005B6406"/>
    <w:rsid w:val="005C1AE1"/>
    <w:rsid w:val="005D43EC"/>
    <w:rsid w:val="005E5C10"/>
    <w:rsid w:val="005E6E0E"/>
    <w:rsid w:val="005F08A3"/>
    <w:rsid w:val="005F4064"/>
    <w:rsid w:val="005F54D2"/>
    <w:rsid w:val="0062013E"/>
    <w:rsid w:val="00620F41"/>
    <w:rsid w:val="00621A28"/>
    <w:rsid w:val="00624AC8"/>
    <w:rsid w:val="00626C04"/>
    <w:rsid w:val="00630F79"/>
    <w:rsid w:val="00633AC3"/>
    <w:rsid w:val="00642DDF"/>
    <w:rsid w:val="006512B8"/>
    <w:rsid w:val="00651807"/>
    <w:rsid w:val="00652B4C"/>
    <w:rsid w:val="00657A44"/>
    <w:rsid w:val="006617DD"/>
    <w:rsid w:val="00672527"/>
    <w:rsid w:val="006738AB"/>
    <w:rsid w:val="00676DE2"/>
    <w:rsid w:val="0068157E"/>
    <w:rsid w:val="006968B1"/>
    <w:rsid w:val="00697232"/>
    <w:rsid w:val="00697A69"/>
    <w:rsid w:val="006A6DFC"/>
    <w:rsid w:val="006B5C56"/>
    <w:rsid w:val="006B6EC5"/>
    <w:rsid w:val="006B7089"/>
    <w:rsid w:val="006C197E"/>
    <w:rsid w:val="006C7853"/>
    <w:rsid w:val="006C7BA1"/>
    <w:rsid w:val="006D3005"/>
    <w:rsid w:val="006D5663"/>
    <w:rsid w:val="006D75C8"/>
    <w:rsid w:val="006E113E"/>
    <w:rsid w:val="006E30A5"/>
    <w:rsid w:val="006F3D02"/>
    <w:rsid w:val="006F5A4B"/>
    <w:rsid w:val="006F6AF1"/>
    <w:rsid w:val="006F748B"/>
    <w:rsid w:val="006F791C"/>
    <w:rsid w:val="00702AFE"/>
    <w:rsid w:val="00702C8A"/>
    <w:rsid w:val="00706500"/>
    <w:rsid w:val="00706CDD"/>
    <w:rsid w:val="007073E6"/>
    <w:rsid w:val="007102FD"/>
    <w:rsid w:val="007126F1"/>
    <w:rsid w:val="007203A4"/>
    <w:rsid w:val="00726986"/>
    <w:rsid w:val="0073231B"/>
    <w:rsid w:val="00732F15"/>
    <w:rsid w:val="00737496"/>
    <w:rsid w:val="00740597"/>
    <w:rsid w:val="00747D45"/>
    <w:rsid w:val="00757D57"/>
    <w:rsid w:val="007616D7"/>
    <w:rsid w:val="0076477F"/>
    <w:rsid w:val="007662AA"/>
    <w:rsid w:val="00767F33"/>
    <w:rsid w:val="0077569F"/>
    <w:rsid w:val="00781EB8"/>
    <w:rsid w:val="00790579"/>
    <w:rsid w:val="0079502B"/>
    <w:rsid w:val="007B0294"/>
    <w:rsid w:val="007B3913"/>
    <w:rsid w:val="007B3AC8"/>
    <w:rsid w:val="007B45F0"/>
    <w:rsid w:val="007B68A3"/>
    <w:rsid w:val="007C21BB"/>
    <w:rsid w:val="007C25BE"/>
    <w:rsid w:val="007C7453"/>
    <w:rsid w:val="007D12FB"/>
    <w:rsid w:val="007D743B"/>
    <w:rsid w:val="007E1492"/>
    <w:rsid w:val="007E3BBD"/>
    <w:rsid w:val="007E492D"/>
    <w:rsid w:val="007E5755"/>
    <w:rsid w:val="007E6603"/>
    <w:rsid w:val="007F5468"/>
    <w:rsid w:val="007F6CA4"/>
    <w:rsid w:val="007F7A2B"/>
    <w:rsid w:val="00803F43"/>
    <w:rsid w:val="0080624D"/>
    <w:rsid w:val="00806810"/>
    <w:rsid w:val="00807060"/>
    <w:rsid w:val="00807699"/>
    <w:rsid w:val="00807DE4"/>
    <w:rsid w:val="00810368"/>
    <w:rsid w:val="00810FC3"/>
    <w:rsid w:val="00821E9F"/>
    <w:rsid w:val="0082234B"/>
    <w:rsid w:val="00822573"/>
    <w:rsid w:val="00826EC1"/>
    <w:rsid w:val="00831606"/>
    <w:rsid w:val="00835C52"/>
    <w:rsid w:val="008518AE"/>
    <w:rsid w:val="0085723E"/>
    <w:rsid w:val="008652D5"/>
    <w:rsid w:val="00872670"/>
    <w:rsid w:val="00876BDA"/>
    <w:rsid w:val="00883350"/>
    <w:rsid w:val="00893980"/>
    <w:rsid w:val="008A2623"/>
    <w:rsid w:val="008A4EC8"/>
    <w:rsid w:val="008B0536"/>
    <w:rsid w:val="008B17FC"/>
    <w:rsid w:val="008B280A"/>
    <w:rsid w:val="008B382F"/>
    <w:rsid w:val="008B42EA"/>
    <w:rsid w:val="008C6A4B"/>
    <w:rsid w:val="008D2538"/>
    <w:rsid w:val="008D38A7"/>
    <w:rsid w:val="008D3A8F"/>
    <w:rsid w:val="008D5290"/>
    <w:rsid w:val="008D76F0"/>
    <w:rsid w:val="008E3B60"/>
    <w:rsid w:val="008E60F8"/>
    <w:rsid w:val="008F2FBC"/>
    <w:rsid w:val="00902AA0"/>
    <w:rsid w:val="009037D8"/>
    <w:rsid w:val="00903AB4"/>
    <w:rsid w:val="00912B3F"/>
    <w:rsid w:val="00912CD6"/>
    <w:rsid w:val="00912E5C"/>
    <w:rsid w:val="00913FAB"/>
    <w:rsid w:val="00914D66"/>
    <w:rsid w:val="00936B98"/>
    <w:rsid w:val="00940D33"/>
    <w:rsid w:val="00941DE7"/>
    <w:rsid w:val="00951547"/>
    <w:rsid w:val="00967AD1"/>
    <w:rsid w:val="009703C9"/>
    <w:rsid w:val="00971A08"/>
    <w:rsid w:val="00973090"/>
    <w:rsid w:val="00981793"/>
    <w:rsid w:val="009822F4"/>
    <w:rsid w:val="00986DC0"/>
    <w:rsid w:val="00993DAF"/>
    <w:rsid w:val="009A1167"/>
    <w:rsid w:val="009B2413"/>
    <w:rsid w:val="009B3C4F"/>
    <w:rsid w:val="009C070E"/>
    <w:rsid w:val="009C159F"/>
    <w:rsid w:val="009C1620"/>
    <w:rsid w:val="009C2D4D"/>
    <w:rsid w:val="009C5450"/>
    <w:rsid w:val="009D217D"/>
    <w:rsid w:val="009D243C"/>
    <w:rsid w:val="009D2F68"/>
    <w:rsid w:val="009D64BB"/>
    <w:rsid w:val="009F29DF"/>
    <w:rsid w:val="009F6B1A"/>
    <w:rsid w:val="00A0179F"/>
    <w:rsid w:val="00A143B2"/>
    <w:rsid w:val="00A15382"/>
    <w:rsid w:val="00A16EE7"/>
    <w:rsid w:val="00A241EE"/>
    <w:rsid w:val="00A27F55"/>
    <w:rsid w:val="00A31B9C"/>
    <w:rsid w:val="00A35AA5"/>
    <w:rsid w:val="00A377CB"/>
    <w:rsid w:val="00A44370"/>
    <w:rsid w:val="00A46B27"/>
    <w:rsid w:val="00A520E5"/>
    <w:rsid w:val="00A52C42"/>
    <w:rsid w:val="00A55B96"/>
    <w:rsid w:val="00A73433"/>
    <w:rsid w:val="00A83CE5"/>
    <w:rsid w:val="00A865E2"/>
    <w:rsid w:val="00A93598"/>
    <w:rsid w:val="00A947E4"/>
    <w:rsid w:val="00A97875"/>
    <w:rsid w:val="00A97E08"/>
    <w:rsid w:val="00AA2AB9"/>
    <w:rsid w:val="00AA4F11"/>
    <w:rsid w:val="00AB2F98"/>
    <w:rsid w:val="00AC574F"/>
    <w:rsid w:val="00AD00AE"/>
    <w:rsid w:val="00AF7630"/>
    <w:rsid w:val="00B03850"/>
    <w:rsid w:val="00B066B0"/>
    <w:rsid w:val="00B1608E"/>
    <w:rsid w:val="00B17218"/>
    <w:rsid w:val="00B20E85"/>
    <w:rsid w:val="00B225B6"/>
    <w:rsid w:val="00B25988"/>
    <w:rsid w:val="00B27C34"/>
    <w:rsid w:val="00B46E8F"/>
    <w:rsid w:val="00B5159F"/>
    <w:rsid w:val="00B53EB7"/>
    <w:rsid w:val="00B55F38"/>
    <w:rsid w:val="00B61A96"/>
    <w:rsid w:val="00B719E6"/>
    <w:rsid w:val="00B82787"/>
    <w:rsid w:val="00B93A05"/>
    <w:rsid w:val="00BA02D0"/>
    <w:rsid w:val="00BA439C"/>
    <w:rsid w:val="00BB3915"/>
    <w:rsid w:val="00BB41F7"/>
    <w:rsid w:val="00BB50B3"/>
    <w:rsid w:val="00BC10B4"/>
    <w:rsid w:val="00BC6B0C"/>
    <w:rsid w:val="00BC716F"/>
    <w:rsid w:val="00BC75E2"/>
    <w:rsid w:val="00BC7859"/>
    <w:rsid w:val="00BE0B99"/>
    <w:rsid w:val="00BE17C6"/>
    <w:rsid w:val="00BF0906"/>
    <w:rsid w:val="00BF1559"/>
    <w:rsid w:val="00BF684D"/>
    <w:rsid w:val="00C134AA"/>
    <w:rsid w:val="00C16AB2"/>
    <w:rsid w:val="00C179D2"/>
    <w:rsid w:val="00C218FD"/>
    <w:rsid w:val="00C22501"/>
    <w:rsid w:val="00C228C6"/>
    <w:rsid w:val="00C24124"/>
    <w:rsid w:val="00C26B5D"/>
    <w:rsid w:val="00C37236"/>
    <w:rsid w:val="00C40BC1"/>
    <w:rsid w:val="00C40C7B"/>
    <w:rsid w:val="00C41247"/>
    <w:rsid w:val="00C43D28"/>
    <w:rsid w:val="00C50B02"/>
    <w:rsid w:val="00C53E9F"/>
    <w:rsid w:val="00C57D58"/>
    <w:rsid w:val="00C57E5E"/>
    <w:rsid w:val="00C64B8A"/>
    <w:rsid w:val="00C65829"/>
    <w:rsid w:val="00C66403"/>
    <w:rsid w:val="00C66F4C"/>
    <w:rsid w:val="00C8221A"/>
    <w:rsid w:val="00C8255E"/>
    <w:rsid w:val="00C82D62"/>
    <w:rsid w:val="00C8645D"/>
    <w:rsid w:val="00C8715D"/>
    <w:rsid w:val="00C871C2"/>
    <w:rsid w:val="00C91E6D"/>
    <w:rsid w:val="00C971F9"/>
    <w:rsid w:val="00C979B1"/>
    <w:rsid w:val="00CA1BB8"/>
    <w:rsid w:val="00CB26A8"/>
    <w:rsid w:val="00CB75C1"/>
    <w:rsid w:val="00CB79A0"/>
    <w:rsid w:val="00CC6F4E"/>
    <w:rsid w:val="00CE5174"/>
    <w:rsid w:val="00CE5B7D"/>
    <w:rsid w:val="00CF32DB"/>
    <w:rsid w:val="00D02220"/>
    <w:rsid w:val="00D12E8E"/>
    <w:rsid w:val="00D16962"/>
    <w:rsid w:val="00D2267C"/>
    <w:rsid w:val="00D27A38"/>
    <w:rsid w:val="00D3329D"/>
    <w:rsid w:val="00D33C95"/>
    <w:rsid w:val="00D371F7"/>
    <w:rsid w:val="00D3726E"/>
    <w:rsid w:val="00D4008C"/>
    <w:rsid w:val="00D40160"/>
    <w:rsid w:val="00D414E6"/>
    <w:rsid w:val="00D52A0D"/>
    <w:rsid w:val="00D53C0B"/>
    <w:rsid w:val="00D55D09"/>
    <w:rsid w:val="00D5723F"/>
    <w:rsid w:val="00D61ACC"/>
    <w:rsid w:val="00D6313E"/>
    <w:rsid w:val="00D65AED"/>
    <w:rsid w:val="00D66664"/>
    <w:rsid w:val="00D713D2"/>
    <w:rsid w:val="00D738E1"/>
    <w:rsid w:val="00D7399D"/>
    <w:rsid w:val="00D75EC0"/>
    <w:rsid w:val="00D764A8"/>
    <w:rsid w:val="00D823C6"/>
    <w:rsid w:val="00D83D84"/>
    <w:rsid w:val="00D90908"/>
    <w:rsid w:val="00D937BC"/>
    <w:rsid w:val="00D9501D"/>
    <w:rsid w:val="00D95E5C"/>
    <w:rsid w:val="00DA4636"/>
    <w:rsid w:val="00DA708D"/>
    <w:rsid w:val="00DB7E1B"/>
    <w:rsid w:val="00DC0C96"/>
    <w:rsid w:val="00DC10E2"/>
    <w:rsid w:val="00DD2E85"/>
    <w:rsid w:val="00DD2EE6"/>
    <w:rsid w:val="00DD3BE2"/>
    <w:rsid w:val="00DD43F9"/>
    <w:rsid w:val="00DE3C44"/>
    <w:rsid w:val="00DF16FE"/>
    <w:rsid w:val="00DF423C"/>
    <w:rsid w:val="00DF4F6D"/>
    <w:rsid w:val="00E054CC"/>
    <w:rsid w:val="00E11FF9"/>
    <w:rsid w:val="00E14CBA"/>
    <w:rsid w:val="00E21778"/>
    <w:rsid w:val="00E22962"/>
    <w:rsid w:val="00E25659"/>
    <w:rsid w:val="00E329BD"/>
    <w:rsid w:val="00E3436A"/>
    <w:rsid w:val="00E400F4"/>
    <w:rsid w:val="00E42A4D"/>
    <w:rsid w:val="00E45EAB"/>
    <w:rsid w:val="00E47A7F"/>
    <w:rsid w:val="00E47FC1"/>
    <w:rsid w:val="00E61490"/>
    <w:rsid w:val="00E63079"/>
    <w:rsid w:val="00E667B7"/>
    <w:rsid w:val="00E66D8C"/>
    <w:rsid w:val="00E716AB"/>
    <w:rsid w:val="00E71FDE"/>
    <w:rsid w:val="00E7449B"/>
    <w:rsid w:val="00E74741"/>
    <w:rsid w:val="00E76766"/>
    <w:rsid w:val="00E813F7"/>
    <w:rsid w:val="00E825EC"/>
    <w:rsid w:val="00E82CDA"/>
    <w:rsid w:val="00E83F6F"/>
    <w:rsid w:val="00E84A27"/>
    <w:rsid w:val="00E86187"/>
    <w:rsid w:val="00E94F20"/>
    <w:rsid w:val="00EA0347"/>
    <w:rsid w:val="00EA4702"/>
    <w:rsid w:val="00EA5E91"/>
    <w:rsid w:val="00EA7E1A"/>
    <w:rsid w:val="00EB1F4C"/>
    <w:rsid w:val="00EB6E29"/>
    <w:rsid w:val="00EC0C41"/>
    <w:rsid w:val="00EC4FA3"/>
    <w:rsid w:val="00ED320F"/>
    <w:rsid w:val="00ED3456"/>
    <w:rsid w:val="00EE5431"/>
    <w:rsid w:val="00EE73B1"/>
    <w:rsid w:val="00EF2B73"/>
    <w:rsid w:val="00EF351A"/>
    <w:rsid w:val="00EF45C4"/>
    <w:rsid w:val="00EF5793"/>
    <w:rsid w:val="00EF7D75"/>
    <w:rsid w:val="00F01D7E"/>
    <w:rsid w:val="00F10498"/>
    <w:rsid w:val="00F14A3F"/>
    <w:rsid w:val="00F14E8E"/>
    <w:rsid w:val="00F1541E"/>
    <w:rsid w:val="00F16EFF"/>
    <w:rsid w:val="00F26CFE"/>
    <w:rsid w:val="00F272AA"/>
    <w:rsid w:val="00F35906"/>
    <w:rsid w:val="00F366FF"/>
    <w:rsid w:val="00F5009A"/>
    <w:rsid w:val="00F6025D"/>
    <w:rsid w:val="00F64ADA"/>
    <w:rsid w:val="00F6536A"/>
    <w:rsid w:val="00F66276"/>
    <w:rsid w:val="00F83160"/>
    <w:rsid w:val="00F8554E"/>
    <w:rsid w:val="00F877F6"/>
    <w:rsid w:val="00F96B32"/>
    <w:rsid w:val="00F979E9"/>
    <w:rsid w:val="00FA552A"/>
    <w:rsid w:val="00FA5DAE"/>
    <w:rsid w:val="00FB54EC"/>
    <w:rsid w:val="00FC291B"/>
    <w:rsid w:val="00FD0052"/>
    <w:rsid w:val="00FD31F5"/>
    <w:rsid w:val="00FD42B3"/>
    <w:rsid w:val="00FD75AA"/>
    <w:rsid w:val="00FE605B"/>
    <w:rsid w:val="00FE6CB0"/>
    <w:rsid w:val="00FF6AB5"/>
    <w:rsid w:val="00FF72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72933F"/>
  <w15:docId w15:val="{750B6055-8DEB-4A6C-A9C4-A81AE3FB2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55E"/>
    <w:pPr>
      <w:spacing w:before="120" w:after="120"/>
    </w:pPr>
    <w:rPr>
      <w:rFonts w:ascii="Baskerville Old Face" w:hAnsi="Baskerville Old Face"/>
      <w:sz w:val="24"/>
    </w:rPr>
  </w:style>
  <w:style w:type="paragraph" w:styleId="Heading1">
    <w:name w:val="heading 1"/>
    <w:basedOn w:val="Normal"/>
    <w:next w:val="Normal"/>
    <w:link w:val="Heading1Char"/>
    <w:qFormat/>
    <w:rsid w:val="00C8255E"/>
    <w:pPr>
      <w:keepNext/>
      <w:keepLines/>
      <w:spacing w:before="240" w:after="0" w:line="300" w:lineRule="auto"/>
      <w:outlineLvl w:val="0"/>
    </w:pPr>
    <w:rPr>
      <w:rFonts w:ascii="Franklin Gothic Demi Cond" w:eastAsiaTheme="majorEastAsia" w:hAnsi="Franklin Gothic Demi Cond" w:cstheme="majorBidi"/>
      <w:bCs/>
      <w:sz w:val="44"/>
      <w:szCs w:val="28"/>
    </w:rPr>
  </w:style>
  <w:style w:type="paragraph" w:styleId="Heading2">
    <w:name w:val="heading 2"/>
    <w:basedOn w:val="Normal"/>
    <w:next w:val="Normal"/>
    <w:link w:val="Heading2Char"/>
    <w:unhideWhenUsed/>
    <w:qFormat/>
    <w:rsid w:val="00C8255E"/>
    <w:pPr>
      <w:keepNext/>
      <w:keepLines/>
      <w:pBdr>
        <w:top w:val="dotted" w:sz="12" w:space="1" w:color="A6A6A6" w:themeColor="background1" w:themeShade="A6"/>
      </w:pBdr>
      <w:spacing w:before="240" w:line="300" w:lineRule="auto"/>
      <w:outlineLvl w:val="1"/>
    </w:pPr>
    <w:rPr>
      <w:rFonts w:ascii="Franklin Gothic Demi Cond" w:eastAsiaTheme="majorEastAsia" w:hAnsi="Franklin Gothic Demi Cond" w:cstheme="majorBidi"/>
      <w:bCs/>
      <w:sz w:val="36"/>
      <w:szCs w:val="26"/>
    </w:rPr>
  </w:style>
  <w:style w:type="paragraph" w:styleId="Heading3">
    <w:name w:val="heading 3"/>
    <w:basedOn w:val="Normal"/>
    <w:next w:val="Normal"/>
    <w:link w:val="Heading3Char"/>
    <w:unhideWhenUsed/>
    <w:qFormat/>
    <w:rsid w:val="00C8255E"/>
    <w:pPr>
      <w:keepNext/>
      <w:keepLines/>
      <w:spacing w:before="240" w:line="240" w:lineRule="auto"/>
      <w:outlineLvl w:val="2"/>
    </w:pPr>
    <w:rPr>
      <w:rFonts w:ascii="Franklin Gothic Demi Cond" w:eastAsiaTheme="majorEastAsia" w:hAnsi="Franklin Gothic Demi Cond" w:cstheme="majorBidi"/>
      <w:bCs/>
      <w:color w:val="595959" w:themeColor="text1" w:themeTint="A6"/>
      <w:sz w:val="28"/>
    </w:rPr>
  </w:style>
  <w:style w:type="paragraph" w:styleId="Heading4">
    <w:name w:val="heading 4"/>
    <w:basedOn w:val="Normal"/>
    <w:next w:val="Normal"/>
    <w:link w:val="Heading4Char"/>
    <w:unhideWhenUsed/>
    <w:qFormat/>
    <w:rsid w:val="00C8255E"/>
    <w:pPr>
      <w:keepNext/>
      <w:keepLines/>
      <w:spacing w:before="240" w:line="240" w:lineRule="auto"/>
      <w:outlineLvl w:val="3"/>
    </w:pPr>
    <w:rPr>
      <w:rFonts w:eastAsiaTheme="majorEastAsia" w:cstheme="majorBidi"/>
      <w:b/>
      <w:bCs/>
      <w:iCs/>
      <w:smallCaps/>
      <w:u w:val="thick" w:color="A6A6A6" w:themeColor="background1" w:themeShade="A6"/>
    </w:rPr>
  </w:style>
  <w:style w:type="paragraph" w:styleId="Heading5">
    <w:name w:val="heading 5"/>
    <w:basedOn w:val="Normal"/>
    <w:next w:val="Normal"/>
    <w:link w:val="Heading5Char"/>
    <w:qFormat/>
    <w:rsid w:val="00C8255E"/>
    <w:pPr>
      <w:spacing w:before="240" w:after="60"/>
      <w:outlineLvl w:val="4"/>
    </w:pPr>
    <w:rPr>
      <w:rFonts w:ascii="Arial" w:eastAsia="Times New Roman" w:hAnsi="Arial" w:cs="Times New Roman"/>
      <w:sz w:val="22"/>
    </w:rPr>
  </w:style>
  <w:style w:type="paragraph" w:styleId="Heading6">
    <w:name w:val="heading 6"/>
    <w:basedOn w:val="Normal"/>
    <w:next w:val="Normal"/>
    <w:link w:val="Heading6Char"/>
    <w:qFormat/>
    <w:rsid w:val="00C8255E"/>
    <w:pPr>
      <w:spacing w:before="240" w:after="60"/>
      <w:outlineLvl w:val="5"/>
    </w:pPr>
    <w:rPr>
      <w:rFonts w:ascii="Arial" w:eastAsia="Times New Roman" w:hAnsi="Arial" w:cs="Times New Roman"/>
      <w:i/>
      <w:sz w:val="22"/>
    </w:rPr>
  </w:style>
  <w:style w:type="paragraph" w:styleId="Heading7">
    <w:name w:val="heading 7"/>
    <w:basedOn w:val="Normal"/>
    <w:next w:val="Normal"/>
    <w:link w:val="Heading7Char"/>
    <w:qFormat/>
    <w:rsid w:val="00C8255E"/>
    <w:pPr>
      <w:spacing w:before="240" w:after="60"/>
      <w:outlineLvl w:val="6"/>
    </w:pPr>
    <w:rPr>
      <w:rFonts w:ascii="Arial" w:eastAsia="Times New Roman" w:hAnsi="Arial" w:cs="Times New Roman"/>
      <w:sz w:val="22"/>
    </w:rPr>
  </w:style>
  <w:style w:type="paragraph" w:styleId="Heading8">
    <w:name w:val="heading 8"/>
    <w:basedOn w:val="Normal"/>
    <w:next w:val="Normal"/>
    <w:link w:val="Heading8Char"/>
    <w:qFormat/>
    <w:rsid w:val="00C8255E"/>
    <w:pPr>
      <w:spacing w:before="240" w:after="60"/>
      <w:outlineLvl w:val="7"/>
    </w:pPr>
    <w:rPr>
      <w:rFonts w:ascii="Arial" w:eastAsia="Times New Roman" w:hAnsi="Arial" w:cs="Times New Roman"/>
      <w:i/>
      <w:sz w:val="22"/>
    </w:rPr>
  </w:style>
  <w:style w:type="paragraph" w:styleId="Heading9">
    <w:name w:val="heading 9"/>
    <w:basedOn w:val="Normal"/>
    <w:next w:val="Normal"/>
    <w:link w:val="Heading9Char"/>
    <w:qFormat/>
    <w:rsid w:val="00C8255E"/>
    <w:pPr>
      <w:spacing w:before="240" w:after="60"/>
      <w:outlineLvl w:val="8"/>
    </w:pPr>
    <w:rPr>
      <w:rFonts w:ascii="Arial" w:eastAsia="Times New Roman" w:hAnsi="Arial" w:cs="Times New Roman"/>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8255E"/>
    <w:rPr>
      <w:rFonts w:ascii="Franklin Gothic Demi Cond" w:eastAsiaTheme="majorEastAsia" w:hAnsi="Franklin Gothic Demi Cond" w:cstheme="majorBidi"/>
      <w:bCs/>
      <w:sz w:val="44"/>
      <w:szCs w:val="28"/>
    </w:rPr>
  </w:style>
  <w:style w:type="character" w:customStyle="1" w:styleId="Heading2Char">
    <w:name w:val="Heading 2 Char"/>
    <w:basedOn w:val="DefaultParagraphFont"/>
    <w:link w:val="Heading2"/>
    <w:rsid w:val="00C8255E"/>
    <w:rPr>
      <w:rFonts w:ascii="Franklin Gothic Demi Cond" w:eastAsiaTheme="majorEastAsia" w:hAnsi="Franklin Gothic Demi Cond" w:cstheme="majorBidi"/>
      <w:bCs/>
      <w:sz w:val="36"/>
      <w:szCs w:val="26"/>
    </w:rPr>
  </w:style>
  <w:style w:type="table" w:styleId="TableGrid">
    <w:name w:val="Table Grid"/>
    <w:basedOn w:val="TableNormal"/>
    <w:uiPriority w:val="59"/>
    <w:rsid w:val="00C8255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uiPriority w:val="39"/>
    <w:unhideWhenUsed/>
    <w:rsid w:val="00C8255E"/>
    <w:pPr>
      <w:tabs>
        <w:tab w:val="right" w:leader="dot" w:pos="4680"/>
      </w:tabs>
      <w:spacing w:after="0" w:line="240" w:lineRule="auto"/>
      <w:ind w:right="360"/>
    </w:pPr>
    <w:rPr>
      <w:rFonts w:ascii="Franklin Gothic Demi Cond" w:hAnsi="Franklin Gothic Demi Cond"/>
      <w:sz w:val="26"/>
    </w:rPr>
  </w:style>
  <w:style w:type="paragraph" w:styleId="TOC2">
    <w:name w:val="toc 2"/>
    <w:basedOn w:val="Normal"/>
    <w:next w:val="Normal"/>
    <w:uiPriority w:val="39"/>
    <w:unhideWhenUsed/>
    <w:rsid w:val="00C8255E"/>
    <w:pPr>
      <w:tabs>
        <w:tab w:val="right" w:leader="dot" w:pos="4680"/>
      </w:tabs>
      <w:spacing w:before="0" w:after="0" w:line="240" w:lineRule="auto"/>
      <w:ind w:left="245" w:right="360"/>
    </w:pPr>
    <w:rPr>
      <w:sz w:val="22"/>
    </w:rPr>
  </w:style>
  <w:style w:type="paragraph" w:styleId="BalloonText">
    <w:name w:val="Balloon Text"/>
    <w:basedOn w:val="Normal"/>
    <w:link w:val="BalloonTextChar"/>
    <w:uiPriority w:val="99"/>
    <w:semiHidden/>
    <w:unhideWhenUsed/>
    <w:rsid w:val="00C8255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255E"/>
    <w:rPr>
      <w:rFonts w:ascii="Tahoma" w:hAnsi="Tahoma" w:cs="Tahoma"/>
      <w:sz w:val="16"/>
      <w:szCs w:val="16"/>
    </w:rPr>
  </w:style>
  <w:style w:type="paragraph" w:styleId="Header">
    <w:name w:val="header"/>
    <w:basedOn w:val="Normal"/>
    <w:link w:val="HeaderChar"/>
    <w:uiPriority w:val="99"/>
    <w:unhideWhenUsed/>
    <w:rsid w:val="00C8255E"/>
    <w:pPr>
      <w:tabs>
        <w:tab w:val="center" w:pos="3960"/>
        <w:tab w:val="right" w:pos="7560"/>
      </w:tabs>
      <w:spacing w:before="0" w:after="240" w:line="240" w:lineRule="auto"/>
    </w:pPr>
    <w:rPr>
      <w:rFonts w:ascii="Franklin Gothic Demi Cond" w:hAnsi="Franklin Gothic Demi Cond"/>
    </w:rPr>
  </w:style>
  <w:style w:type="character" w:customStyle="1" w:styleId="HeaderChar">
    <w:name w:val="Header Char"/>
    <w:basedOn w:val="DefaultParagraphFont"/>
    <w:link w:val="Header"/>
    <w:uiPriority w:val="99"/>
    <w:rsid w:val="00C8255E"/>
    <w:rPr>
      <w:rFonts w:ascii="Franklin Gothic Demi Cond" w:hAnsi="Franklin Gothic Demi Cond"/>
      <w:sz w:val="24"/>
    </w:rPr>
  </w:style>
  <w:style w:type="paragraph" w:styleId="Footer">
    <w:name w:val="footer"/>
    <w:basedOn w:val="Normal"/>
    <w:link w:val="FooterChar"/>
    <w:uiPriority w:val="99"/>
    <w:unhideWhenUsed/>
    <w:rsid w:val="00C8255E"/>
    <w:pPr>
      <w:tabs>
        <w:tab w:val="center" w:pos="4680"/>
        <w:tab w:val="right" w:pos="9360"/>
      </w:tabs>
      <w:spacing w:before="0" w:after="0" w:line="240" w:lineRule="auto"/>
    </w:pPr>
    <w:rPr>
      <w:rFonts w:ascii="Franklin Gothic Demi Cond" w:hAnsi="Franklin Gothic Demi Cond"/>
    </w:rPr>
  </w:style>
  <w:style w:type="character" w:customStyle="1" w:styleId="FooterChar">
    <w:name w:val="Footer Char"/>
    <w:basedOn w:val="DefaultParagraphFont"/>
    <w:link w:val="Footer"/>
    <w:uiPriority w:val="99"/>
    <w:rsid w:val="00C8255E"/>
    <w:rPr>
      <w:rFonts w:ascii="Franklin Gothic Demi Cond" w:hAnsi="Franklin Gothic Demi Cond"/>
      <w:sz w:val="24"/>
    </w:rPr>
  </w:style>
  <w:style w:type="paragraph" w:customStyle="1" w:styleId="CCIMPullQuote">
    <w:name w:val="CCIM Pull Quote"/>
    <w:basedOn w:val="Normal"/>
    <w:qFormat/>
    <w:rsid w:val="00C8255E"/>
    <w:pPr>
      <w:spacing w:before="60" w:after="60"/>
    </w:pPr>
    <w:rPr>
      <w:rFonts w:ascii="Franklin Gothic Demi Cond" w:hAnsi="Franklin Gothic Demi Cond"/>
      <w:color w:val="FFFFFF" w:themeColor="background1"/>
      <w:sz w:val="18"/>
    </w:rPr>
  </w:style>
  <w:style w:type="paragraph" w:customStyle="1" w:styleId="CCIMModTitle1">
    <w:name w:val="CCIM Mod Title 1"/>
    <w:basedOn w:val="Normal"/>
    <w:next w:val="Normal"/>
    <w:qFormat/>
    <w:rsid w:val="00C8255E"/>
    <w:pPr>
      <w:spacing w:after="0" w:line="240" w:lineRule="auto"/>
      <w:jc w:val="right"/>
    </w:pPr>
    <w:rPr>
      <w:rFonts w:ascii="Franklin Gothic Demi Cond" w:eastAsia="Kozuka Gothic Pro H" w:hAnsi="Franklin Gothic Demi Cond" w:cs="Lucida Sans Unicode"/>
      <w:sz w:val="84"/>
      <w:szCs w:val="80"/>
    </w:rPr>
  </w:style>
  <w:style w:type="paragraph" w:customStyle="1" w:styleId="CCIMTOCTitle">
    <w:name w:val="CCIM TOC Title"/>
    <w:basedOn w:val="Normal"/>
    <w:qFormat/>
    <w:rsid w:val="00C8255E"/>
    <w:pPr>
      <w:spacing w:after="0" w:line="240" w:lineRule="auto"/>
    </w:pPr>
    <w:rPr>
      <w:rFonts w:ascii="Franklin Gothic Demi Cond" w:eastAsia="Kozuka Gothic Pro H" w:hAnsi="Franklin Gothic Demi Cond" w:cs="Raavi"/>
      <w:sz w:val="48"/>
      <w:szCs w:val="48"/>
    </w:rPr>
  </w:style>
  <w:style w:type="paragraph" w:customStyle="1" w:styleId="CCIMCourseTitle1">
    <w:name w:val="CCIM Course Title 1"/>
    <w:basedOn w:val="Normal"/>
    <w:next w:val="Normal"/>
    <w:qFormat/>
    <w:rsid w:val="00C8255E"/>
    <w:pPr>
      <w:spacing w:before="60" w:after="60" w:line="240" w:lineRule="auto"/>
    </w:pPr>
    <w:rPr>
      <w:rFonts w:ascii="Franklin Gothic Demi Cond" w:hAnsi="Franklin Gothic Demi Cond"/>
      <w:color w:val="FFFFFF" w:themeColor="background1"/>
      <w:sz w:val="28"/>
    </w:rPr>
  </w:style>
  <w:style w:type="paragraph" w:customStyle="1" w:styleId="CCIMModTitle2">
    <w:name w:val="CCIM Mod Title 2"/>
    <w:basedOn w:val="Normal"/>
    <w:qFormat/>
    <w:rsid w:val="00C8255E"/>
    <w:pPr>
      <w:spacing w:before="0" w:after="240" w:line="240" w:lineRule="auto"/>
      <w:ind w:left="-720"/>
    </w:pPr>
    <w:rPr>
      <w:rFonts w:ascii="Franklin Gothic Demi Cond" w:hAnsi="Franklin Gothic Demi Cond"/>
      <w:sz w:val="72"/>
    </w:rPr>
  </w:style>
  <w:style w:type="character" w:customStyle="1" w:styleId="Heading3Char">
    <w:name w:val="Heading 3 Char"/>
    <w:basedOn w:val="DefaultParagraphFont"/>
    <w:link w:val="Heading3"/>
    <w:rsid w:val="00C8255E"/>
    <w:rPr>
      <w:rFonts w:ascii="Franklin Gothic Demi Cond" w:eastAsiaTheme="majorEastAsia" w:hAnsi="Franklin Gothic Demi Cond" w:cstheme="majorBidi"/>
      <w:bCs/>
      <w:color w:val="595959" w:themeColor="text1" w:themeTint="A6"/>
      <w:sz w:val="28"/>
    </w:rPr>
  </w:style>
  <w:style w:type="character" w:customStyle="1" w:styleId="Heading4Char">
    <w:name w:val="Heading 4 Char"/>
    <w:basedOn w:val="DefaultParagraphFont"/>
    <w:link w:val="Heading4"/>
    <w:rsid w:val="00C8255E"/>
    <w:rPr>
      <w:rFonts w:ascii="Baskerville Old Face" w:eastAsiaTheme="majorEastAsia" w:hAnsi="Baskerville Old Face" w:cstheme="majorBidi"/>
      <w:b/>
      <w:bCs/>
      <w:iCs/>
      <w:smallCaps/>
      <w:sz w:val="24"/>
      <w:u w:val="thick" w:color="A6A6A6" w:themeColor="background1" w:themeShade="A6"/>
    </w:rPr>
  </w:style>
  <w:style w:type="paragraph" w:styleId="ListBullet">
    <w:name w:val="List Bullet"/>
    <w:basedOn w:val="Normal"/>
    <w:uiPriority w:val="99"/>
    <w:unhideWhenUsed/>
    <w:rsid w:val="00C8255E"/>
    <w:pPr>
      <w:numPr>
        <w:numId w:val="1"/>
      </w:numPr>
    </w:pPr>
  </w:style>
  <w:style w:type="paragraph" w:styleId="ListNumber">
    <w:name w:val="List Number"/>
    <w:basedOn w:val="Normal"/>
    <w:uiPriority w:val="99"/>
    <w:unhideWhenUsed/>
    <w:rsid w:val="00C8255E"/>
    <w:pPr>
      <w:numPr>
        <w:numId w:val="4"/>
      </w:numPr>
    </w:pPr>
  </w:style>
  <w:style w:type="paragraph" w:customStyle="1" w:styleId="CCIMNotesHeading">
    <w:name w:val="CCIM_Notes_Heading"/>
    <w:basedOn w:val="Normal"/>
    <w:next w:val="Normal"/>
    <w:qFormat/>
    <w:rsid w:val="00C8255E"/>
    <w:pPr>
      <w:shd w:val="clear" w:color="auto" w:fill="000000" w:themeFill="text1"/>
      <w:spacing w:line="240" w:lineRule="auto"/>
    </w:pPr>
    <w:rPr>
      <w:rFonts w:ascii="Franklin Gothic Demi Cond" w:hAnsi="Franklin Gothic Demi Cond"/>
      <w:smallCaps/>
      <w:sz w:val="28"/>
      <w:szCs w:val="28"/>
    </w:rPr>
  </w:style>
  <w:style w:type="paragraph" w:styleId="ListBullet2">
    <w:name w:val="List Bullet 2"/>
    <w:basedOn w:val="Normal"/>
    <w:uiPriority w:val="99"/>
    <w:unhideWhenUsed/>
    <w:rsid w:val="00C8255E"/>
    <w:pPr>
      <w:numPr>
        <w:numId w:val="5"/>
      </w:numPr>
      <w:spacing w:before="60" w:after="60"/>
      <w:contextualSpacing/>
    </w:pPr>
  </w:style>
  <w:style w:type="paragraph" w:customStyle="1" w:styleId="CCIMModuleTab">
    <w:name w:val="CCIM Module Tab"/>
    <w:basedOn w:val="Normal"/>
    <w:qFormat/>
    <w:rsid w:val="00C8255E"/>
    <w:pPr>
      <w:jc w:val="center"/>
    </w:pPr>
    <w:rPr>
      <w:rFonts w:ascii="Franklin Gothic Demi Cond" w:hAnsi="Franklin Gothic Demi Cond"/>
    </w:rPr>
  </w:style>
  <w:style w:type="character" w:customStyle="1" w:styleId="Heading5Char">
    <w:name w:val="Heading 5 Char"/>
    <w:basedOn w:val="DefaultParagraphFont"/>
    <w:link w:val="Heading5"/>
    <w:rsid w:val="00C8255E"/>
    <w:rPr>
      <w:rFonts w:ascii="Arial" w:eastAsia="Times New Roman" w:hAnsi="Arial" w:cs="Times New Roman"/>
    </w:rPr>
  </w:style>
  <w:style w:type="character" w:customStyle="1" w:styleId="Heading6Char">
    <w:name w:val="Heading 6 Char"/>
    <w:basedOn w:val="DefaultParagraphFont"/>
    <w:link w:val="Heading6"/>
    <w:rsid w:val="00C8255E"/>
    <w:rPr>
      <w:rFonts w:ascii="Arial" w:eastAsia="Times New Roman" w:hAnsi="Arial" w:cs="Times New Roman"/>
      <w:i/>
    </w:rPr>
  </w:style>
  <w:style w:type="character" w:customStyle="1" w:styleId="Heading7Char">
    <w:name w:val="Heading 7 Char"/>
    <w:basedOn w:val="DefaultParagraphFont"/>
    <w:link w:val="Heading7"/>
    <w:rsid w:val="00C8255E"/>
    <w:rPr>
      <w:rFonts w:ascii="Arial" w:eastAsia="Times New Roman" w:hAnsi="Arial" w:cs="Times New Roman"/>
    </w:rPr>
  </w:style>
  <w:style w:type="character" w:customStyle="1" w:styleId="Heading8Char">
    <w:name w:val="Heading 8 Char"/>
    <w:basedOn w:val="DefaultParagraphFont"/>
    <w:link w:val="Heading8"/>
    <w:rsid w:val="00C8255E"/>
    <w:rPr>
      <w:rFonts w:ascii="Arial" w:eastAsia="Times New Roman" w:hAnsi="Arial" w:cs="Times New Roman"/>
      <w:i/>
    </w:rPr>
  </w:style>
  <w:style w:type="character" w:customStyle="1" w:styleId="Heading9Char">
    <w:name w:val="Heading 9 Char"/>
    <w:basedOn w:val="DefaultParagraphFont"/>
    <w:link w:val="Heading9"/>
    <w:rsid w:val="00C8255E"/>
    <w:rPr>
      <w:rFonts w:ascii="Arial" w:eastAsia="Times New Roman" w:hAnsi="Arial" w:cs="Times New Roman"/>
      <w:i/>
      <w:sz w:val="18"/>
    </w:rPr>
  </w:style>
  <w:style w:type="paragraph" w:customStyle="1" w:styleId="CCIMTableText">
    <w:name w:val="CCIM Table Text"/>
    <w:basedOn w:val="Normal"/>
    <w:link w:val="CCIMTableTextChar"/>
    <w:rsid w:val="00C8255E"/>
    <w:pPr>
      <w:spacing w:before="40" w:after="40" w:line="240" w:lineRule="auto"/>
      <w:jc w:val="center"/>
    </w:pPr>
    <w:rPr>
      <w:rFonts w:ascii="Franklin Gothic Book" w:eastAsia="Times New Roman" w:hAnsi="Franklin Gothic Book" w:cs="Tahoma"/>
      <w:sz w:val="20"/>
      <w:szCs w:val="20"/>
    </w:rPr>
  </w:style>
  <w:style w:type="character" w:customStyle="1" w:styleId="CCIMTableTextChar">
    <w:name w:val="CCIM Table Text Char"/>
    <w:basedOn w:val="DefaultParagraphFont"/>
    <w:link w:val="CCIMTableText"/>
    <w:locked/>
    <w:rsid w:val="00C8255E"/>
    <w:rPr>
      <w:rFonts w:ascii="Franklin Gothic Book" w:eastAsia="Times New Roman" w:hAnsi="Franklin Gothic Book" w:cs="Tahoma"/>
      <w:sz w:val="20"/>
      <w:szCs w:val="20"/>
    </w:rPr>
  </w:style>
  <w:style w:type="paragraph" w:customStyle="1" w:styleId="CCIMTableHead">
    <w:name w:val="CCIM Table Head"/>
    <w:basedOn w:val="Normal"/>
    <w:rsid w:val="00C8255E"/>
    <w:pPr>
      <w:spacing w:before="60" w:after="60" w:line="240" w:lineRule="auto"/>
    </w:pPr>
    <w:rPr>
      <w:rFonts w:ascii="Franklin Gothic Demi Cond" w:eastAsia="Times New Roman" w:hAnsi="Franklin Gothic Demi Cond" w:cs="Tahoma"/>
      <w:sz w:val="22"/>
      <w:szCs w:val="20"/>
    </w:rPr>
  </w:style>
  <w:style w:type="paragraph" w:customStyle="1" w:styleId="FooterSpacer">
    <w:name w:val="Footer Spacer"/>
    <w:basedOn w:val="Normal"/>
    <w:qFormat/>
    <w:rsid w:val="00C8255E"/>
    <w:pPr>
      <w:spacing w:before="0" w:after="0" w:line="240" w:lineRule="auto"/>
    </w:pPr>
    <w:rPr>
      <w:sz w:val="16"/>
    </w:rPr>
  </w:style>
  <w:style w:type="paragraph" w:customStyle="1" w:styleId="CCIMFigures">
    <w:name w:val="CCIM Figures"/>
    <w:basedOn w:val="Normal"/>
    <w:next w:val="Normal"/>
    <w:qFormat/>
    <w:rsid w:val="00C8255E"/>
    <w:pPr>
      <w:spacing w:before="240" w:line="300" w:lineRule="auto"/>
    </w:pPr>
    <w:rPr>
      <w:rFonts w:ascii="Franklin Gothic Demi Cond" w:hAnsi="Franklin Gothic Demi Cond"/>
      <w:sz w:val="20"/>
    </w:rPr>
  </w:style>
  <w:style w:type="paragraph" w:customStyle="1" w:styleId="CCIMSMALLTableText">
    <w:name w:val="CCIM SMALL Table Text"/>
    <w:basedOn w:val="CCIMTableText"/>
    <w:qFormat/>
    <w:rsid w:val="00C8255E"/>
    <w:pPr>
      <w:spacing w:before="20" w:after="20"/>
    </w:pPr>
    <w:rPr>
      <w:sz w:val="17"/>
      <w:szCs w:val="17"/>
    </w:rPr>
  </w:style>
  <w:style w:type="paragraph" w:customStyle="1" w:styleId="CCIMEquationText">
    <w:name w:val="CCIM Equation Text"/>
    <w:basedOn w:val="CCIMTableText"/>
    <w:qFormat/>
    <w:rsid w:val="00C8255E"/>
    <w:pPr>
      <w:spacing w:before="60" w:after="60"/>
      <w:jc w:val="left"/>
    </w:pPr>
  </w:style>
  <w:style w:type="paragraph" w:customStyle="1" w:styleId="CCIMWideGraphic">
    <w:name w:val="CCIM Wide Graphic"/>
    <w:basedOn w:val="Normal"/>
    <w:next w:val="Normal"/>
    <w:qFormat/>
    <w:rsid w:val="00C8255E"/>
    <w:pPr>
      <w:spacing w:before="0" w:after="0" w:line="240" w:lineRule="auto"/>
      <w:ind w:left="-1800" w:right="-720"/>
      <w:mirrorIndents/>
    </w:pPr>
  </w:style>
  <w:style w:type="paragraph" w:customStyle="1" w:styleId="HeaderOddPages">
    <w:name w:val="Header Odd Pages"/>
    <w:basedOn w:val="CCIMPullQuote"/>
    <w:qFormat/>
    <w:rsid w:val="00C8255E"/>
    <w:pPr>
      <w:spacing w:before="0" w:after="240" w:line="240" w:lineRule="auto"/>
      <w:ind w:right="-1440"/>
      <w:jc w:val="right"/>
    </w:pPr>
    <w:rPr>
      <w:color w:val="auto"/>
      <w:sz w:val="20"/>
    </w:rPr>
  </w:style>
  <w:style w:type="paragraph" w:customStyle="1" w:styleId="HeaderEvenPages">
    <w:name w:val="Header Even Pages"/>
    <w:basedOn w:val="Header"/>
    <w:qFormat/>
    <w:rsid w:val="00C8255E"/>
    <w:pPr>
      <w:ind w:left="-1440"/>
    </w:pPr>
    <w:rPr>
      <w:sz w:val="20"/>
    </w:rPr>
  </w:style>
  <w:style w:type="character" w:styleId="Hyperlink">
    <w:name w:val="Hyperlink"/>
    <w:basedOn w:val="DefaultParagraphFont"/>
    <w:uiPriority w:val="99"/>
    <w:unhideWhenUsed/>
    <w:rsid w:val="00C82D62"/>
    <w:rPr>
      <w:color w:val="0000FF" w:themeColor="hyperlink"/>
      <w:u w:val="single"/>
    </w:rPr>
  </w:style>
  <w:style w:type="paragraph" w:styleId="Index1">
    <w:name w:val="index 1"/>
    <w:basedOn w:val="Normal"/>
    <w:next w:val="Normal"/>
    <w:autoRedefine/>
    <w:uiPriority w:val="99"/>
    <w:unhideWhenUsed/>
    <w:rsid w:val="00BC7859"/>
    <w:pPr>
      <w:spacing w:before="0" w:after="0"/>
      <w:ind w:left="240" w:hanging="240"/>
    </w:pPr>
    <w:rPr>
      <w:rFonts w:asciiTheme="minorHAnsi" w:hAnsiTheme="minorHAnsi"/>
      <w:sz w:val="18"/>
      <w:szCs w:val="18"/>
    </w:rPr>
  </w:style>
  <w:style w:type="paragraph" w:styleId="ListParagraph">
    <w:name w:val="List Paragraph"/>
    <w:basedOn w:val="Normal"/>
    <w:uiPriority w:val="34"/>
    <w:qFormat/>
    <w:rsid w:val="00AD00AE"/>
    <w:pPr>
      <w:spacing w:before="0" w:after="200"/>
      <w:ind w:left="720"/>
      <w:contextualSpacing/>
    </w:pPr>
    <w:rPr>
      <w:rFonts w:ascii="Calibri" w:hAnsi="Calibri" w:cs="Times New Roman"/>
      <w:szCs w:val="24"/>
    </w:rPr>
  </w:style>
  <w:style w:type="character" w:styleId="SubtleEmphasis">
    <w:name w:val="Subtle Emphasis"/>
    <w:basedOn w:val="DefaultParagraphFont"/>
    <w:uiPriority w:val="19"/>
    <w:qFormat/>
    <w:rsid w:val="00D713D2"/>
    <w:rPr>
      <w:i/>
      <w:iCs/>
      <w:color w:val="808080" w:themeColor="text1" w:themeTint="7F"/>
    </w:rPr>
  </w:style>
  <w:style w:type="character" w:styleId="CommentReference">
    <w:name w:val="annotation reference"/>
    <w:basedOn w:val="DefaultParagraphFont"/>
    <w:uiPriority w:val="99"/>
    <w:semiHidden/>
    <w:unhideWhenUsed/>
    <w:rsid w:val="00421BBF"/>
    <w:rPr>
      <w:sz w:val="16"/>
      <w:szCs w:val="16"/>
    </w:rPr>
  </w:style>
  <w:style w:type="paragraph" w:styleId="CommentText">
    <w:name w:val="annotation text"/>
    <w:basedOn w:val="Normal"/>
    <w:link w:val="CommentTextChar"/>
    <w:uiPriority w:val="99"/>
    <w:semiHidden/>
    <w:unhideWhenUsed/>
    <w:rsid w:val="00421BBF"/>
    <w:pPr>
      <w:spacing w:line="240" w:lineRule="auto"/>
    </w:pPr>
    <w:rPr>
      <w:sz w:val="20"/>
      <w:szCs w:val="20"/>
    </w:rPr>
  </w:style>
  <w:style w:type="character" w:customStyle="1" w:styleId="CommentTextChar">
    <w:name w:val="Comment Text Char"/>
    <w:basedOn w:val="DefaultParagraphFont"/>
    <w:link w:val="CommentText"/>
    <w:uiPriority w:val="99"/>
    <w:semiHidden/>
    <w:rsid w:val="00421BBF"/>
    <w:rPr>
      <w:rFonts w:ascii="Baskerville Old Face" w:hAnsi="Baskerville Old Face"/>
      <w:sz w:val="20"/>
      <w:szCs w:val="20"/>
    </w:rPr>
  </w:style>
  <w:style w:type="paragraph" w:styleId="CommentSubject">
    <w:name w:val="annotation subject"/>
    <w:basedOn w:val="CommentText"/>
    <w:next w:val="CommentText"/>
    <w:link w:val="CommentSubjectChar"/>
    <w:uiPriority w:val="99"/>
    <w:semiHidden/>
    <w:unhideWhenUsed/>
    <w:rsid w:val="00421BBF"/>
    <w:rPr>
      <w:b/>
      <w:bCs/>
    </w:rPr>
  </w:style>
  <w:style w:type="character" w:customStyle="1" w:styleId="CommentSubjectChar">
    <w:name w:val="Comment Subject Char"/>
    <w:basedOn w:val="CommentTextChar"/>
    <w:link w:val="CommentSubject"/>
    <w:uiPriority w:val="99"/>
    <w:semiHidden/>
    <w:rsid w:val="00421BBF"/>
    <w:rPr>
      <w:rFonts w:ascii="Baskerville Old Face" w:hAnsi="Baskerville Old Face"/>
      <w:b/>
      <w:bCs/>
      <w:sz w:val="20"/>
      <w:szCs w:val="20"/>
    </w:rPr>
  </w:style>
  <w:style w:type="paragraph" w:styleId="Index2">
    <w:name w:val="index 2"/>
    <w:basedOn w:val="Normal"/>
    <w:next w:val="Normal"/>
    <w:autoRedefine/>
    <w:uiPriority w:val="99"/>
    <w:unhideWhenUsed/>
    <w:rsid w:val="00522921"/>
    <w:pPr>
      <w:spacing w:before="0" w:after="0"/>
      <w:ind w:left="480" w:hanging="240"/>
    </w:pPr>
    <w:rPr>
      <w:rFonts w:asciiTheme="minorHAnsi" w:hAnsiTheme="minorHAnsi"/>
      <w:sz w:val="18"/>
      <w:szCs w:val="18"/>
    </w:rPr>
  </w:style>
  <w:style w:type="paragraph" w:styleId="Index3">
    <w:name w:val="index 3"/>
    <w:basedOn w:val="Normal"/>
    <w:next w:val="Normal"/>
    <w:autoRedefine/>
    <w:uiPriority w:val="99"/>
    <w:unhideWhenUsed/>
    <w:rsid w:val="00522921"/>
    <w:pPr>
      <w:spacing w:before="0" w:after="0"/>
      <w:ind w:left="720" w:hanging="240"/>
    </w:pPr>
    <w:rPr>
      <w:rFonts w:asciiTheme="minorHAnsi" w:hAnsiTheme="minorHAnsi"/>
      <w:sz w:val="18"/>
      <w:szCs w:val="18"/>
    </w:rPr>
  </w:style>
  <w:style w:type="paragraph" w:styleId="Index4">
    <w:name w:val="index 4"/>
    <w:basedOn w:val="Normal"/>
    <w:next w:val="Normal"/>
    <w:autoRedefine/>
    <w:uiPriority w:val="99"/>
    <w:unhideWhenUsed/>
    <w:rsid w:val="00522921"/>
    <w:pPr>
      <w:spacing w:before="0" w:after="0"/>
      <w:ind w:left="960" w:hanging="240"/>
    </w:pPr>
    <w:rPr>
      <w:rFonts w:asciiTheme="minorHAnsi" w:hAnsiTheme="minorHAnsi"/>
      <w:sz w:val="18"/>
      <w:szCs w:val="18"/>
    </w:rPr>
  </w:style>
  <w:style w:type="paragraph" w:styleId="Index5">
    <w:name w:val="index 5"/>
    <w:basedOn w:val="Normal"/>
    <w:next w:val="Normal"/>
    <w:autoRedefine/>
    <w:uiPriority w:val="99"/>
    <w:unhideWhenUsed/>
    <w:rsid w:val="00522921"/>
    <w:pPr>
      <w:spacing w:before="0" w:after="0"/>
      <w:ind w:left="1200" w:hanging="240"/>
    </w:pPr>
    <w:rPr>
      <w:rFonts w:asciiTheme="minorHAnsi" w:hAnsiTheme="minorHAnsi"/>
      <w:sz w:val="18"/>
      <w:szCs w:val="18"/>
    </w:rPr>
  </w:style>
  <w:style w:type="paragraph" w:styleId="Index6">
    <w:name w:val="index 6"/>
    <w:basedOn w:val="Normal"/>
    <w:next w:val="Normal"/>
    <w:autoRedefine/>
    <w:uiPriority w:val="99"/>
    <w:unhideWhenUsed/>
    <w:rsid w:val="00522921"/>
    <w:pPr>
      <w:spacing w:before="0" w:after="0"/>
      <w:ind w:left="1440" w:hanging="240"/>
    </w:pPr>
    <w:rPr>
      <w:rFonts w:asciiTheme="minorHAnsi" w:hAnsiTheme="minorHAnsi"/>
      <w:sz w:val="18"/>
      <w:szCs w:val="18"/>
    </w:rPr>
  </w:style>
  <w:style w:type="paragraph" w:styleId="Index7">
    <w:name w:val="index 7"/>
    <w:basedOn w:val="Normal"/>
    <w:next w:val="Normal"/>
    <w:autoRedefine/>
    <w:uiPriority w:val="99"/>
    <w:unhideWhenUsed/>
    <w:rsid w:val="00522921"/>
    <w:pPr>
      <w:spacing w:before="0" w:after="0"/>
      <w:ind w:left="1680" w:hanging="240"/>
    </w:pPr>
    <w:rPr>
      <w:rFonts w:asciiTheme="minorHAnsi" w:hAnsiTheme="minorHAnsi"/>
      <w:sz w:val="18"/>
      <w:szCs w:val="18"/>
    </w:rPr>
  </w:style>
  <w:style w:type="paragraph" w:styleId="Index8">
    <w:name w:val="index 8"/>
    <w:basedOn w:val="Normal"/>
    <w:next w:val="Normal"/>
    <w:autoRedefine/>
    <w:uiPriority w:val="99"/>
    <w:unhideWhenUsed/>
    <w:rsid w:val="00522921"/>
    <w:pPr>
      <w:spacing w:before="0" w:after="0"/>
      <w:ind w:left="1920" w:hanging="240"/>
    </w:pPr>
    <w:rPr>
      <w:rFonts w:asciiTheme="minorHAnsi" w:hAnsiTheme="minorHAnsi"/>
      <w:sz w:val="18"/>
      <w:szCs w:val="18"/>
    </w:rPr>
  </w:style>
  <w:style w:type="paragraph" w:styleId="Index9">
    <w:name w:val="index 9"/>
    <w:basedOn w:val="Normal"/>
    <w:next w:val="Normal"/>
    <w:autoRedefine/>
    <w:uiPriority w:val="99"/>
    <w:unhideWhenUsed/>
    <w:rsid w:val="00522921"/>
    <w:pPr>
      <w:spacing w:before="0" w:after="0"/>
      <w:ind w:left="2160" w:hanging="240"/>
    </w:pPr>
    <w:rPr>
      <w:rFonts w:asciiTheme="minorHAnsi" w:hAnsiTheme="minorHAnsi"/>
      <w:sz w:val="18"/>
      <w:szCs w:val="18"/>
    </w:rPr>
  </w:style>
  <w:style w:type="paragraph" w:styleId="IndexHeading">
    <w:name w:val="index heading"/>
    <w:basedOn w:val="Normal"/>
    <w:next w:val="Index1"/>
    <w:uiPriority w:val="99"/>
    <w:unhideWhenUsed/>
    <w:rsid w:val="00522921"/>
    <w:pPr>
      <w:spacing w:before="240"/>
      <w:ind w:left="140"/>
    </w:pPr>
    <w:rPr>
      <w:rFonts w:asciiTheme="majorHAnsi" w:hAnsiTheme="majorHAnsi"/>
      <w:b/>
      <w:bCs/>
      <w:sz w:val="28"/>
      <w:szCs w:val="28"/>
    </w:rPr>
  </w:style>
  <w:style w:type="paragraph" w:customStyle="1" w:styleId="qmQuestion">
    <w:name w:val="qm_Question"/>
    <w:rsid w:val="00F6025D"/>
    <w:pPr>
      <w:keepNext/>
      <w:keepLines/>
      <w:spacing w:before="240" w:after="120" w:line="240" w:lineRule="auto"/>
    </w:pPr>
    <w:rPr>
      <w:rFonts w:ascii="Arial" w:eastAsia="Times New Roman" w:hAnsi="Arial" w:cs="Arial"/>
      <w:sz w:val="20"/>
      <w:szCs w:val="24"/>
    </w:rPr>
  </w:style>
  <w:style w:type="paragraph" w:styleId="Revision">
    <w:name w:val="Revision"/>
    <w:hidden/>
    <w:uiPriority w:val="99"/>
    <w:semiHidden/>
    <w:rsid w:val="00E86187"/>
    <w:pPr>
      <w:spacing w:after="0" w:line="240" w:lineRule="auto"/>
    </w:pPr>
    <w:rPr>
      <w:rFonts w:ascii="Baskerville Old Face" w:hAnsi="Baskerville Old Fac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svg"/><Relationship Id="rId18" Type="http://schemas.openxmlformats.org/officeDocument/2006/relationships/image" Target="media/image11.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12.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footer" Target="footer3.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3.gif"/></Relationships>
</file>

<file path=word/_rels/footer3.xml.rels><?xml version="1.0" encoding="UTF-8" standalone="yes"?>
<Relationships xmlns="http://schemas.openxmlformats.org/package/2006/relationships"><Relationship Id="rId1" Type="http://schemas.openxmlformats.org/officeDocument/2006/relationships/image" Target="media/image2.jpg"/></Relationships>
</file>

<file path=word/_rels/footer4.xml.rels><?xml version="1.0" encoding="UTF-8" standalone="yes"?>
<Relationships xmlns="http://schemas.openxmlformats.org/package/2006/relationships"><Relationship Id="rId1" Type="http://schemas.openxmlformats.org/officeDocument/2006/relationships/image" Target="media/image2.jpg"/></Relationships>
</file>

<file path=word/_rels/footer5.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ice\Application%20Data\Microsoft\Templates\ccim_reference_guid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5C404EF-9BBB-4DF6-9048-4C779C9E0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ccim_reference_guide_template</Template>
  <TotalTime>0</TotalTime>
  <Pages>33</Pages>
  <Words>7062</Words>
  <Characters>40258</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 Spencer</dc:creator>
  <cp:lastModifiedBy>Tim Hodgson</cp:lastModifiedBy>
  <cp:revision>2</cp:revision>
  <cp:lastPrinted>2023-07-25T13:43:00Z</cp:lastPrinted>
  <dcterms:created xsi:type="dcterms:W3CDTF">2024-05-20T18:37:00Z</dcterms:created>
  <dcterms:modified xsi:type="dcterms:W3CDTF">2024-05-20T18:37:00Z</dcterms:modified>
</cp:coreProperties>
</file>